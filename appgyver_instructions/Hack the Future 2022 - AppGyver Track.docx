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E3F1" w14:textId="390EE3F5" w:rsidR="006238F7" w:rsidRPr="00DA7098" w:rsidRDefault="00B7772D" w:rsidP="007D394C">
      <w:pPr>
        <w:pStyle w:val="Title"/>
        <w:jc w:val="center"/>
        <w:rPr>
          <w:rFonts w:ascii="The Wild Breath of Zelda" w:hAnsi="The Wild Breath of Zelda" w:cstheme="minorBidi"/>
          <w:b/>
          <w:bCs/>
          <w:color w:val="CAA668"/>
          <w:sz w:val="96"/>
          <w:szCs w:val="96"/>
          <w:lang w:val="en-GB"/>
        </w:rPr>
      </w:pPr>
      <w:proofErr w:type="spellStart"/>
      <w:r w:rsidRPr="00DA7098">
        <w:rPr>
          <w:rFonts w:ascii="The Wild Breath of Zelda" w:hAnsi="The Wild Breath of Zelda" w:cstheme="minorBidi"/>
          <w:b/>
          <w:bCs/>
          <w:color w:val="CAA668"/>
          <w:sz w:val="96"/>
          <w:szCs w:val="96"/>
          <w:lang w:val="en-GB"/>
        </w:rPr>
        <w:t>Flexso</w:t>
      </w:r>
      <w:proofErr w:type="spellEnd"/>
      <w:r w:rsidRPr="00DA7098">
        <w:rPr>
          <w:rFonts w:ascii="The Wild Breath of Zelda" w:hAnsi="The Wild Breath of Zelda" w:cstheme="minorBidi"/>
          <w:b/>
          <w:bCs/>
          <w:color w:val="CAA668"/>
          <w:sz w:val="96"/>
          <w:szCs w:val="96"/>
          <w:lang w:val="en-GB"/>
        </w:rPr>
        <w:t xml:space="preserve"> </w:t>
      </w:r>
      <w:r w:rsidR="006D185D" w:rsidRPr="00DA7098">
        <w:rPr>
          <w:rFonts w:ascii="The Wild Breath of Zelda" w:hAnsi="The Wild Breath of Zelda" w:cstheme="minorBidi"/>
          <w:b/>
          <w:bCs/>
          <w:color w:val="CAA668"/>
          <w:sz w:val="96"/>
          <w:szCs w:val="96"/>
          <w:lang w:val="en-GB"/>
        </w:rPr>
        <w:t xml:space="preserve">Intelligent </w:t>
      </w:r>
      <w:r w:rsidR="00CD4A71" w:rsidRPr="00DA7098">
        <w:rPr>
          <w:rFonts w:ascii="The Wild Breath of Zelda" w:hAnsi="The Wild Breath of Zelda" w:cstheme="minorBidi"/>
          <w:b/>
          <w:bCs/>
          <w:color w:val="CAA668"/>
          <w:sz w:val="96"/>
          <w:szCs w:val="96"/>
          <w:lang w:val="en-GB"/>
        </w:rPr>
        <w:t xml:space="preserve">Water </w:t>
      </w:r>
      <w:r w:rsidR="00646335" w:rsidRPr="00DA7098">
        <w:rPr>
          <w:rFonts w:ascii="The Wild Breath of Zelda" w:hAnsi="The Wild Breath of Zelda" w:cstheme="minorBidi"/>
          <w:b/>
          <w:bCs/>
          <w:color w:val="CAA668"/>
          <w:sz w:val="96"/>
          <w:szCs w:val="96"/>
          <w:lang w:val="en-GB"/>
        </w:rPr>
        <w:t>Consumption</w:t>
      </w:r>
    </w:p>
    <w:p w14:paraId="7581470B" w14:textId="262C5D1D" w:rsidR="007D394C" w:rsidRPr="00DA7098" w:rsidRDefault="007D394C" w:rsidP="007D394C">
      <w:pPr>
        <w:jc w:val="center"/>
        <w:rPr>
          <w:rStyle w:val="normaltextrun"/>
          <w:color w:val="413D3B"/>
          <w:position w:val="-2"/>
          <w:sz w:val="46"/>
          <w:szCs w:val="46"/>
          <w:bdr w:val="none" w:sz="0" w:space="0" w:color="auto" w:frame="1"/>
          <w:lang w:val="en-GB"/>
        </w:rPr>
      </w:pPr>
    </w:p>
    <w:p w14:paraId="5ED0A19A" w14:textId="19DAAF3C" w:rsidR="0026625D" w:rsidRPr="00DA7098" w:rsidRDefault="00B7772D" w:rsidP="007D394C">
      <w:pPr>
        <w:jc w:val="center"/>
        <w:rPr>
          <w:rStyle w:val="normaltextrun"/>
          <w:color w:val="413D3B"/>
          <w:position w:val="-2"/>
          <w:sz w:val="46"/>
          <w:szCs w:val="46"/>
          <w:bdr w:val="none" w:sz="0" w:space="0" w:color="auto" w:frame="1"/>
          <w:lang w:val="en-GB"/>
        </w:rPr>
      </w:pPr>
      <w:r w:rsidRPr="00DA7098">
        <w:rPr>
          <w:rStyle w:val="normaltextrun"/>
          <w:color w:val="413D3B"/>
          <w:position w:val="-2"/>
          <w:sz w:val="46"/>
          <w:szCs w:val="46"/>
          <w:bdr w:val="none" w:sz="0" w:space="0" w:color="auto" w:frame="1"/>
          <w:lang w:val="en-GB"/>
        </w:rPr>
        <w:t>SAP Challenge – Hack the Future 202</w:t>
      </w:r>
      <w:r w:rsidR="00956F11" w:rsidRPr="00DA7098">
        <w:rPr>
          <w:rStyle w:val="normaltextrun"/>
          <w:color w:val="413D3B"/>
          <w:position w:val="-2"/>
          <w:sz w:val="46"/>
          <w:szCs w:val="46"/>
          <w:bdr w:val="none" w:sz="0" w:space="0" w:color="auto" w:frame="1"/>
          <w:lang w:val="en-GB"/>
        </w:rPr>
        <w:t>2</w:t>
      </w:r>
    </w:p>
    <w:p w14:paraId="71738019" w14:textId="05F9BE11" w:rsidR="00253198" w:rsidRPr="00DA7098" w:rsidRDefault="00DB4F5A" w:rsidP="007D394C">
      <w:pPr>
        <w:jc w:val="center"/>
        <w:rPr>
          <w:rFonts w:asciiTheme="minorHAnsi" w:hAnsiTheme="minorHAnsi" w:cstheme="minorHAnsi"/>
          <w:u w:val="single" w:color="CAA668"/>
          <w:lang w:val="en-GB"/>
        </w:rPr>
      </w:pPr>
      <w:proofErr w:type="spellStart"/>
      <w:r w:rsidRPr="00DA7098">
        <w:rPr>
          <w:rStyle w:val="normaltextrun"/>
          <w:color w:val="413D3B"/>
          <w:position w:val="-2"/>
          <w:sz w:val="46"/>
          <w:szCs w:val="46"/>
          <w:u w:val="single" w:color="CAA668"/>
          <w:bdr w:val="none" w:sz="0" w:space="0" w:color="auto" w:frame="1"/>
          <w:lang w:val="en-GB"/>
        </w:rPr>
        <w:t>AppGyver</w:t>
      </w:r>
      <w:proofErr w:type="spellEnd"/>
      <w:r w:rsidRPr="00DA7098">
        <w:rPr>
          <w:rStyle w:val="normaltextrun"/>
          <w:color w:val="413D3B"/>
          <w:position w:val="-2"/>
          <w:sz w:val="46"/>
          <w:szCs w:val="46"/>
          <w:u w:val="single" w:color="CAA668"/>
          <w:bdr w:val="none" w:sz="0" w:space="0" w:color="auto" w:frame="1"/>
          <w:lang w:val="en-GB"/>
        </w:rPr>
        <w:t xml:space="preserve"> Track</w:t>
      </w:r>
      <w:r w:rsidR="00D41D12" w:rsidRPr="00DA7098">
        <w:rPr>
          <w:rStyle w:val="normaltextrun"/>
          <w:color w:val="413D3B"/>
          <w:position w:val="-2"/>
          <w:sz w:val="46"/>
          <w:szCs w:val="46"/>
          <w:u w:val="single" w:color="CAA668"/>
          <w:bdr w:val="none" w:sz="0" w:space="0" w:color="auto" w:frame="1"/>
          <w:lang w:val="en-GB"/>
        </w:rPr>
        <w:t xml:space="preserve"> Manual</w:t>
      </w:r>
    </w:p>
    <w:p w14:paraId="04D487EF" w14:textId="77777777" w:rsidR="0026625D" w:rsidRPr="00DA7098" w:rsidRDefault="0026625D" w:rsidP="00A91F50">
      <w:pPr>
        <w:rPr>
          <w:rFonts w:asciiTheme="minorHAnsi" w:hAnsiTheme="minorHAnsi" w:cstheme="minorHAnsi"/>
          <w:lang w:val="en-GB"/>
        </w:rPr>
        <w:sectPr w:rsidR="0026625D" w:rsidRPr="00DA7098" w:rsidSect="0026625D">
          <w:headerReference w:type="default" r:id="rId11"/>
          <w:footerReference w:type="default" r:id="rId12"/>
          <w:pgSz w:w="11906" w:h="16838" w:code="9"/>
          <w:pgMar w:top="2381" w:right="1418" w:bottom="1418" w:left="1418" w:header="1134" w:footer="578" w:gutter="0"/>
          <w:cols w:space="708"/>
          <w:vAlign w:val="center"/>
          <w:docGrid w:linePitch="360"/>
        </w:sectPr>
      </w:pPr>
    </w:p>
    <w:p w14:paraId="61B78C24" w14:textId="0CB2C121" w:rsidR="0026625D" w:rsidRPr="00DA7098" w:rsidRDefault="00F06086" w:rsidP="006B3462">
      <w:pPr>
        <w:pStyle w:val="Heading1"/>
      </w:pPr>
      <w:bookmarkStart w:id="0" w:name="_Toc531162110"/>
      <w:r w:rsidRPr="00DA7098">
        <w:t xml:space="preserve"> </w:t>
      </w:r>
      <w:r w:rsidR="00386C09" w:rsidRPr="00DA7098">
        <w:t>Introduction</w:t>
      </w:r>
      <w:bookmarkEnd w:id="0"/>
    </w:p>
    <w:p w14:paraId="2D7F14D9" w14:textId="48151683" w:rsidR="0088598B" w:rsidRPr="00DA7098" w:rsidRDefault="0088598B" w:rsidP="0088598B">
      <w:pPr>
        <w:rPr>
          <w:rFonts w:asciiTheme="minorHAnsi" w:hAnsiTheme="minorHAnsi" w:cstheme="minorHAnsi"/>
          <w:lang w:val="en-GB"/>
        </w:rPr>
      </w:pPr>
    </w:p>
    <w:p w14:paraId="709DA079" w14:textId="77777777" w:rsidR="000D21D4" w:rsidRPr="00DA7098" w:rsidRDefault="006372B6" w:rsidP="000D21D4">
      <w:pPr>
        <w:pStyle w:val="Heading2"/>
      </w:pPr>
      <w:proofErr w:type="spellStart"/>
      <w:r w:rsidRPr="00DA7098">
        <w:t>Menub</w:t>
      </w:r>
      <w:r w:rsidR="000D21D4" w:rsidRPr="00DA7098">
        <w:t>ar</w:t>
      </w:r>
      <w:proofErr w:type="spellEnd"/>
    </w:p>
    <w:p w14:paraId="41C91F8B" w14:textId="74DA7DC1" w:rsidR="000D21D4" w:rsidRPr="00DA7098" w:rsidRDefault="006372B6" w:rsidP="000D21D4">
      <w:pPr>
        <w:rPr>
          <w:lang w:val="en-GB"/>
        </w:rPr>
      </w:pPr>
      <w:r w:rsidRPr="00DA7098">
        <w:rPr>
          <w:lang w:val="en-GB"/>
        </w:rPr>
        <w:drawing>
          <wp:inline distT="0" distB="0" distL="0" distR="0" wp14:anchorId="258CEC4B" wp14:editId="2A51BB2F">
            <wp:extent cx="4793395" cy="464860"/>
            <wp:effectExtent l="0" t="0" r="762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stretch>
                      <a:fillRect/>
                    </a:stretch>
                  </pic:blipFill>
                  <pic:spPr>
                    <a:xfrm>
                      <a:off x="0" y="0"/>
                      <a:ext cx="4793395" cy="464860"/>
                    </a:xfrm>
                    <a:prstGeom prst="rect">
                      <a:avLst/>
                    </a:prstGeom>
                  </pic:spPr>
                </pic:pic>
              </a:graphicData>
            </a:graphic>
          </wp:inline>
        </w:drawing>
      </w:r>
    </w:p>
    <w:p w14:paraId="7D1759CF" w14:textId="03DD4E6B" w:rsidR="000D21D4" w:rsidRPr="00DA7098" w:rsidRDefault="000D21D4" w:rsidP="000D21D4">
      <w:pPr>
        <w:rPr>
          <w:lang w:val="en-GB"/>
        </w:rPr>
      </w:pPr>
    </w:p>
    <w:p w14:paraId="5C1607DB" w14:textId="1763ACFE" w:rsidR="000D21D4" w:rsidRPr="00DA7098" w:rsidRDefault="000D21D4" w:rsidP="00411B09">
      <w:pPr>
        <w:pStyle w:val="ListParagraph"/>
      </w:pPr>
      <w:r w:rsidRPr="00DA7098">
        <w:t>UI Canvas: Workspace</w:t>
      </w:r>
    </w:p>
    <w:p w14:paraId="65F0533B" w14:textId="7DBC8E43" w:rsidR="000D21D4" w:rsidRPr="00DA7098" w:rsidRDefault="000D21D4" w:rsidP="00411B09">
      <w:pPr>
        <w:pStyle w:val="ListParagraph"/>
      </w:pPr>
      <w:r w:rsidRPr="00DA7098">
        <w:t xml:space="preserve">Launch: </w:t>
      </w:r>
      <w:r w:rsidR="00E05381" w:rsidRPr="00DA7098">
        <w:t>R</w:t>
      </w:r>
      <w:r w:rsidRPr="00DA7098">
        <w:t>unning your app</w:t>
      </w:r>
    </w:p>
    <w:p w14:paraId="6E335F29" w14:textId="1452EF70" w:rsidR="000D21D4" w:rsidRPr="00DA7098" w:rsidRDefault="000D21D4" w:rsidP="00411B09">
      <w:pPr>
        <w:pStyle w:val="ListParagraph"/>
      </w:pPr>
      <w:r w:rsidRPr="00DA7098">
        <w:t>Navigation: Pagination / page structure of your app</w:t>
      </w:r>
    </w:p>
    <w:p w14:paraId="4CB868CA" w14:textId="7B960553" w:rsidR="000D21D4" w:rsidRPr="00DA7098" w:rsidRDefault="000D21D4" w:rsidP="00411B09">
      <w:pPr>
        <w:pStyle w:val="ListParagraph"/>
      </w:pPr>
      <w:r w:rsidRPr="00DA7098">
        <w:t>Data: API &amp; data setup</w:t>
      </w:r>
    </w:p>
    <w:p w14:paraId="45573391" w14:textId="0E7BEA83" w:rsidR="000D21D4" w:rsidRPr="00DA7098" w:rsidRDefault="000D21D4" w:rsidP="000D21D4">
      <w:pPr>
        <w:rPr>
          <w:lang w:val="en-GB"/>
        </w:rPr>
      </w:pPr>
    </w:p>
    <w:p w14:paraId="42E06561" w14:textId="21A76C83" w:rsidR="000D21D4" w:rsidRPr="00DA7098" w:rsidRDefault="000D21D4" w:rsidP="000D21D4">
      <w:pPr>
        <w:pStyle w:val="Heading2"/>
      </w:pPr>
      <w:r w:rsidRPr="00DA7098">
        <w:t>Variables</w:t>
      </w:r>
    </w:p>
    <w:p w14:paraId="2EFAA05A" w14:textId="3119DB70" w:rsidR="007F76F3" w:rsidRPr="00DA7098" w:rsidRDefault="007F76F3" w:rsidP="007F76F3">
      <w:pPr>
        <w:rPr>
          <w:lang w:val="en-GB"/>
        </w:rPr>
      </w:pPr>
      <w:r w:rsidRPr="00DA7098">
        <w:rPr>
          <w:noProof/>
          <w:lang w:val="en-GB"/>
        </w:rPr>
        <w:drawing>
          <wp:inline distT="0" distB="0" distL="0" distR="0" wp14:anchorId="30BDC3C9" wp14:editId="7B0CB21C">
            <wp:extent cx="1386960" cy="32768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6960" cy="327688"/>
                    </a:xfrm>
                    <a:prstGeom prst="rect">
                      <a:avLst/>
                    </a:prstGeom>
                  </pic:spPr>
                </pic:pic>
              </a:graphicData>
            </a:graphic>
          </wp:inline>
        </w:drawing>
      </w:r>
    </w:p>
    <w:p w14:paraId="48043247" w14:textId="463BF331" w:rsidR="007F76F3" w:rsidRPr="00DA7098" w:rsidRDefault="007F76F3" w:rsidP="00411B09">
      <w:pPr>
        <w:pStyle w:val="ListParagraph"/>
      </w:pPr>
      <w:r w:rsidRPr="00DA7098">
        <w:t>View: Workspace / Drag &amp; Drop</w:t>
      </w:r>
    </w:p>
    <w:p w14:paraId="04ED7B31" w14:textId="5A6B289B" w:rsidR="007F76F3" w:rsidRPr="00DA7098" w:rsidRDefault="007F76F3" w:rsidP="00411B09">
      <w:pPr>
        <w:pStyle w:val="ListParagraph"/>
      </w:pPr>
      <w:r w:rsidRPr="00DA7098">
        <w:t>Variab</w:t>
      </w:r>
      <w:r w:rsidR="00536847" w:rsidRPr="00DA7098">
        <w:t>les: predefined variables to be used in your application</w:t>
      </w:r>
    </w:p>
    <w:p w14:paraId="732CD5AA" w14:textId="24D28D34" w:rsidR="000D21D4" w:rsidRPr="00DA7098" w:rsidRDefault="000D21D4">
      <w:pPr>
        <w:spacing w:after="200" w:line="276" w:lineRule="auto"/>
        <w:contextualSpacing w:val="0"/>
        <w:jc w:val="left"/>
        <w:rPr>
          <w:lang w:val="en-GB"/>
        </w:rPr>
      </w:pPr>
      <w:r w:rsidRPr="00DA7098">
        <w:rPr>
          <w:lang w:val="en-GB"/>
        </w:rPr>
        <w:br w:type="page"/>
      </w:r>
    </w:p>
    <w:p w14:paraId="25A688B8" w14:textId="3D58DBF1" w:rsidR="00E76157" w:rsidRPr="00DA7098" w:rsidRDefault="00F23416" w:rsidP="00E76157">
      <w:pPr>
        <w:pStyle w:val="Heading1"/>
        <w:rPr>
          <w:rFonts w:asciiTheme="minorHAnsi" w:hAnsiTheme="minorHAnsi"/>
        </w:rPr>
      </w:pPr>
      <w:r w:rsidRPr="00DA7098">
        <w:rPr>
          <w:rFonts w:asciiTheme="minorHAnsi" w:hAnsiTheme="minorHAnsi"/>
        </w:rPr>
        <w:t xml:space="preserve"> </w:t>
      </w:r>
      <w:r w:rsidR="009B50D7" w:rsidRPr="00DA7098">
        <w:rPr>
          <w:rFonts w:asciiTheme="minorHAnsi" w:hAnsiTheme="minorHAnsi"/>
        </w:rPr>
        <w:t>Let’s dive right in!</w:t>
      </w:r>
    </w:p>
    <w:p w14:paraId="1DC443F4" w14:textId="49744952" w:rsidR="00727E1B" w:rsidRPr="00DA7098" w:rsidRDefault="00727E1B" w:rsidP="00727E1B">
      <w:pPr>
        <w:pStyle w:val="Heading2"/>
      </w:pPr>
      <w:r w:rsidRPr="00DA7098">
        <w:t>Data Source &amp; API Management</w:t>
      </w:r>
    </w:p>
    <w:p w14:paraId="0D2DA868" w14:textId="65A44AE9" w:rsidR="00727E1B" w:rsidRPr="00DA7098" w:rsidRDefault="00474BA9" w:rsidP="00411B09">
      <w:pPr>
        <w:pStyle w:val="ListParagraph"/>
        <w:numPr>
          <w:ilvl w:val="0"/>
          <w:numId w:val="29"/>
        </w:numPr>
      </w:pPr>
      <w:r w:rsidRPr="00DA7098">
        <w:t xml:space="preserve">Go to “Data” in your </w:t>
      </w:r>
      <w:proofErr w:type="spellStart"/>
      <w:r w:rsidRPr="00DA7098">
        <w:t>menubar</w:t>
      </w:r>
      <w:proofErr w:type="spellEnd"/>
    </w:p>
    <w:p w14:paraId="6ADABA43" w14:textId="601D79EA" w:rsidR="00474BA9" w:rsidRPr="00DA7098" w:rsidRDefault="00396F9E" w:rsidP="00411B09">
      <w:pPr>
        <w:pStyle w:val="ListParagraph"/>
        <w:numPr>
          <w:ilvl w:val="1"/>
          <w:numId w:val="29"/>
        </w:numPr>
      </w:pPr>
      <w:r w:rsidRPr="00DA7098">
        <w:t>Click add data resource</w:t>
      </w:r>
    </w:p>
    <w:p w14:paraId="65DAF7E6" w14:textId="176EF9A8" w:rsidR="00396F9E" w:rsidRPr="00DA7098" w:rsidRDefault="00396F9E" w:rsidP="00411B09">
      <w:pPr>
        <w:pStyle w:val="ListParagraph"/>
        <w:numPr>
          <w:ilvl w:val="1"/>
          <w:numId w:val="29"/>
        </w:numPr>
      </w:pPr>
      <w:r w:rsidRPr="00DA7098">
        <w:t>Select REST-API direct integration</w:t>
      </w:r>
    </w:p>
    <w:p w14:paraId="176C6791" w14:textId="5682CF2A" w:rsidR="00793885" w:rsidRPr="00DA7098" w:rsidRDefault="00793885" w:rsidP="00411B09">
      <w:pPr>
        <w:pStyle w:val="ListParagraph"/>
        <w:numPr>
          <w:ilvl w:val="2"/>
          <w:numId w:val="29"/>
        </w:numPr>
      </w:pPr>
      <w:r w:rsidRPr="00DA7098">
        <w:t xml:space="preserve">Resource ID: </w:t>
      </w:r>
      <w:proofErr w:type="spellStart"/>
      <w:r w:rsidRPr="00DA7098">
        <w:t>FlowChallenge</w:t>
      </w:r>
      <w:proofErr w:type="spellEnd"/>
    </w:p>
    <w:p w14:paraId="73526834" w14:textId="435E33CF" w:rsidR="00793885" w:rsidRPr="00DA7098" w:rsidRDefault="00793885" w:rsidP="00411B09">
      <w:pPr>
        <w:pStyle w:val="ListParagraph"/>
        <w:numPr>
          <w:ilvl w:val="2"/>
          <w:numId w:val="29"/>
        </w:numPr>
      </w:pPr>
      <w:r w:rsidRPr="00DA7098">
        <w:t>Short description: /</w:t>
      </w:r>
    </w:p>
    <w:p w14:paraId="0FF675DA" w14:textId="517DF92D" w:rsidR="00793885" w:rsidRPr="00DA7098" w:rsidRDefault="002E5DD0" w:rsidP="00411B09">
      <w:pPr>
        <w:pStyle w:val="ListParagraph"/>
        <w:numPr>
          <w:ilvl w:val="2"/>
          <w:numId w:val="29"/>
        </w:numPr>
      </w:pPr>
      <w:r w:rsidRPr="00DA7098">
        <w:t xml:space="preserve">Resource URL: </w:t>
      </w:r>
      <w:hyperlink r:id="rId15" w:history="1">
        <w:r w:rsidRPr="00DA7098">
          <w:rPr>
            <w:rStyle w:val="Hyperlink"/>
          </w:rPr>
          <w:t>https://fb65b981trial-dev-setupfiorifrontend-srv.cfapps.us10.hana.ondemand.com</w:t>
        </w:r>
      </w:hyperlink>
      <w:r w:rsidRPr="00DA7098">
        <w:t xml:space="preserve"> </w:t>
      </w:r>
    </w:p>
    <w:p w14:paraId="68CD0817" w14:textId="77777777" w:rsidR="00D61C13" w:rsidRPr="00DA7098" w:rsidRDefault="00D61C13" w:rsidP="00873182">
      <w:pPr>
        <w:ind w:left="2160"/>
        <w:rPr>
          <w:lang w:val="en-GB"/>
        </w:rPr>
      </w:pPr>
    </w:p>
    <w:p w14:paraId="5FF23FDD" w14:textId="168263EE" w:rsidR="002E5DD0" w:rsidRPr="00DA7098" w:rsidRDefault="002E5DD0" w:rsidP="00411B09">
      <w:pPr>
        <w:pStyle w:val="ListParagraph"/>
        <w:numPr>
          <w:ilvl w:val="0"/>
          <w:numId w:val="29"/>
        </w:numPr>
      </w:pPr>
      <w:r w:rsidRPr="00DA7098">
        <w:t>Go to “Get Collection” in the left side menu.</w:t>
      </w:r>
    </w:p>
    <w:p w14:paraId="23405191" w14:textId="14C1C84C" w:rsidR="002E5DD0" w:rsidRPr="00DA7098" w:rsidRDefault="00926E27" w:rsidP="00411B09">
      <w:pPr>
        <w:pStyle w:val="ListParagraph"/>
        <w:numPr>
          <w:ilvl w:val="1"/>
          <w:numId w:val="29"/>
        </w:numPr>
      </w:pPr>
      <w:r w:rsidRPr="00DA7098">
        <w:t>Relative path: /service/htf2022/</w:t>
      </w:r>
      <w:proofErr w:type="spellStart"/>
      <w:r w:rsidRPr="00DA7098">
        <w:t>FlowStream</w:t>
      </w:r>
      <w:proofErr w:type="spellEnd"/>
    </w:p>
    <w:p w14:paraId="692DBB7D" w14:textId="604E47D4" w:rsidR="00926E27" w:rsidRPr="00DA7098" w:rsidRDefault="00926E27" w:rsidP="00411B09">
      <w:pPr>
        <w:pStyle w:val="ListParagraph"/>
        <w:numPr>
          <w:ilvl w:val="1"/>
          <w:numId w:val="29"/>
        </w:numPr>
      </w:pPr>
      <w:r w:rsidRPr="00DA7098">
        <w:t>Response key path: value</w:t>
      </w:r>
    </w:p>
    <w:p w14:paraId="362674DF" w14:textId="5657D19E" w:rsidR="00926E27" w:rsidRPr="00DA7098" w:rsidRDefault="006F0F6F" w:rsidP="00411B09">
      <w:pPr>
        <w:pStyle w:val="ListParagraph"/>
        <w:numPr>
          <w:ilvl w:val="1"/>
          <w:numId w:val="29"/>
        </w:numPr>
      </w:pPr>
      <w:r w:rsidRPr="00DA7098">
        <w:t>Add a HTTP Header</w:t>
      </w:r>
    </w:p>
    <w:p w14:paraId="02117CA2" w14:textId="12362FB9" w:rsidR="006F0F6F" w:rsidRPr="00DA7098" w:rsidRDefault="006F0F6F" w:rsidP="00411B09">
      <w:pPr>
        <w:pStyle w:val="ListParagraph"/>
        <w:numPr>
          <w:ilvl w:val="2"/>
          <w:numId w:val="29"/>
        </w:numPr>
      </w:pPr>
      <w:r w:rsidRPr="00DA7098">
        <w:t xml:space="preserve">Label: </w:t>
      </w:r>
      <w:proofErr w:type="spellStart"/>
      <w:r w:rsidRPr="00DA7098">
        <w:t>Autorization</w:t>
      </w:r>
      <w:proofErr w:type="spellEnd"/>
    </w:p>
    <w:p w14:paraId="43D17F29" w14:textId="0BB1C45B" w:rsidR="006F0F6F" w:rsidRPr="00DA7098" w:rsidRDefault="006F0F6F" w:rsidP="00411B09">
      <w:pPr>
        <w:pStyle w:val="ListParagraph"/>
        <w:numPr>
          <w:ilvl w:val="2"/>
          <w:numId w:val="29"/>
        </w:numPr>
      </w:pPr>
      <w:r w:rsidRPr="00DA7098">
        <w:t>Key: Authorization</w:t>
      </w:r>
    </w:p>
    <w:p w14:paraId="3DC6989F" w14:textId="6FE0BF87" w:rsidR="006F0F6F" w:rsidRPr="00DA7098" w:rsidRDefault="006F0F6F" w:rsidP="00411B09">
      <w:pPr>
        <w:pStyle w:val="ListParagraph"/>
        <w:numPr>
          <w:ilvl w:val="2"/>
          <w:numId w:val="29"/>
        </w:numPr>
      </w:pPr>
      <w:r w:rsidRPr="00DA7098">
        <w:t>Value</w:t>
      </w:r>
      <w:r w:rsidR="00010390" w:rsidRPr="00DA7098">
        <w:t xml:space="preserve"> Type: /</w:t>
      </w:r>
    </w:p>
    <w:p w14:paraId="1C2094CF" w14:textId="376C481B" w:rsidR="00010390" w:rsidRPr="00DA7098" w:rsidRDefault="00010390" w:rsidP="00411B09">
      <w:pPr>
        <w:pStyle w:val="ListParagraph"/>
        <w:numPr>
          <w:ilvl w:val="2"/>
          <w:numId w:val="29"/>
        </w:numPr>
      </w:pPr>
      <w:r w:rsidRPr="00DA7098">
        <w:t>Description: /</w:t>
      </w:r>
    </w:p>
    <w:p w14:paraId="5016F957" w14:textId="3DC1C026" w:rsidR="00010390" w:rsidRPr="00DA7098" w:rsidRDefault="00010390" w:rsidP="00411B09">
      <w:pPr>
        <w:pStyle w:val="ListParagraph"/>
        <w:numPr>
          <w:ilvl w:val="2"/>
          <w:numId w:val="29"/>
        </w:numPr>
      </w:pPr>
      <w:r w:rsidRPr="00DA7098">
        <w:t xml:space="preserve">Is static: </w:t>
      </w:r>
      <w:r w:rsidRPr="00DA7098">
        <w:rPr>
          <w:color w:val="00B050"/>
        </w:rPr>
        <w:t>on</w:t>
      </w:r>
    </w:p>
    <w:p w14:paraId="4CF53C95" w14:textId="4722489E" w:rsidR="00010390" w:rsidRPr="00DA7098" w:rsidRDefault="00010390" w:rsidP="00411B09">
      <w:pPr>
        <w:pStyle w:val="ListParagraph"/>
        <w:numPr>
          <w:ilvl w:val="2"/>
          <w:numId w:val="29"/>
        </w:numPr>
      </w:pPr>
      <w:r w:rsidRPr="00DA7098">
        <w:t xml:space="preserve">Value: </w:t>
      </w:r>
      <w:r w:rsidR="009819B8" w:rsidRPr="00DA7098">
        <w:t>Basic SFRGMjAyMkB0ZXN0LmNvbTpwYXNzd29yZA==</w:t>
      </w:r>
    </w:p>
    <w:p w14:paraId="1DBC7A38" w14:textId="77777777" w:rsidR="009D21CE" w:rsidRPr="00DA7098" w:rsidRDefault="007C27E6" w:rsidP="00411B09">
      <w:pPr>
        <w:pStyle w:val="ListParagraph"/>
        <w:numPr>
          <w:ilvl w:val="1"/>
          <w:numId w:val="29"/>
        </w:numPr>
      </w:pPr>
      <w:r w:rsidRPr="00DA7098">
        <w:t>Go to Test tab</w:t>
      </w:r>
    </w:p>
    <w:p w14:paraId="0948B084" w14:textId="0F8FE121" w:rsidR="007C27E6" w:rsidRPr="00DA7098" w:rsidRDefault="009D21CE" w:rsidP="00873182">
      <w:pPr>
        <w:ind w:left="1440"/>
        <w:rPr>
          <w:lang w:val="en-GB"/>
        </w:rPr>
      </w:pPr>
      <w:r w:rsidRPr="00DA7098">
        <w:rPr>
          <w:lang w:val="en-GB"/>
        </w:rPr>
        <w:drawing>
          <wp:inline distT="0" distB="0" distL="0" distR="0" wp14:anchorId="3D31A56C" wp14:editId="34A3EB8A">
            <wp:extent cx="3970364" cy="434378"/>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6"/>
                    <a:stretch>
                      <a:fillRect/>
                    </a:stretch>
                  </pic:blipFill>
                  <pic:spPr>
                    <a:xfrm>
                      <a:off x="0" y="0"/>
                      <a:ext cx="3970364" cy="434378"/>
                    </a:xfrm>
                    <a:prstGeom prst="rect">
                      <a:avLst/>
                    </a:prstGeom>
                  </pic:spPr>
                </pic:pic>
              </a:graphicData>
            </a:graphic>
          </wp:inline>
        </w:drawing>
      </w:r>
    </w:p>
    <w:p w14:paraId="72B697A4" w14:textId="1A5DFBE2" w:rsidR="009D21CE" w:rsidRPr="00DA7098" w:rsidRDefault="00823505" w:rsidP="00411B09">
      <w:pPr>
        <w:pStyle w:val="ListParagraph"/>
        <w:numPr>
          <w:ilvl w:val="2"/>
          <w:numId w:val="29"/>
        </w:numPr>
      </w:pPr>
      <w:r w:rsidRPr="00DA7098">
        <w:t>Click “Run Test”</w:t>
      </w:r>
    </w:p>
    <w:p w14:paraId="2294C201" w14:textId="3A517377" w:rsidR="00823505" w:rsidRPr="00DA7098" w:rsidRDefault="00823505" w:rsidP="00411B09">
      <w:pPr>
        <w:pStyle w:val="ListParagraph"/>
        <w:numPr>
          <w:ilvl w:val="2"/>
          <w:numId w:val="29"/>
        </w:numPr>
      </w:pPr>
      <w:r w:rsidRPr="00DA7098">
        <w:t xml:space="preserve">Click “Set Schema </w:t>
      </w:r>
      <w:r w:rsidR="002A381C" w:rsidRPr="00DA7098">
        <w:t>from</w:t>
      </w:r>
      <w:r w:rsidRPr="00DA7098">
        <w:t xml:space="preserve"> Response”</w:t>
      </w:r>
    </w:p>
    <w:p w14:paraId="6762764D" w14:textId="52A6ED4B" w:rsidR="009D21CE" w:rsidRPr="00DA7098" w:rsidRDefault="00D61C13" w:rsidP="00411B09">
      <w:pPr>
        <w:pStyle w:val="ListParagraph"/>
        <w:numPr>
          <w:ilvl w:val="1"/>
          <w:numId w:val="29"/>
        </w:numPr>
      </w:pPr>
      <w:r w:rsidRPr="00DA7098">
        <w:t>Check your schema in the Schema tab.</w:t>
      </w:r>
    </w:p>
    <w:p w14:paraId="4F9E5DAF" w14:textId="3B0DE840" w:rsidR="00854E39" w:rsidRPr="00DA7098" w:rsidRDefault="00854E39" w:rsidP="00411B09">
      <w:pPr>
        <w:pStyle w:val="ListParagraph"/>
        <w:numPr>
          <w:ilvl w:val="2"/>
          <w:numId w:val="29"/>
        </w:numPr>
      </w:pPr>
      <w:r w:rsidRPr="00DA7098">
        <w:t>Your schema should look like this:</w:t>
      </w:r>
    </w:p>
    <w:p w14:paraId="1F93BDA9" w14:textId="4F3DCC69" w:rsidR="00873182" w:rsidRPr="00DA7098" w:rsidRDefault="00873182" w:rsidP="00411B09">
      <w:pPr>
        <w:ind w:left="2160"/>
        <w:rPr>
          <w:lang w:val="en-GB"/>
        </w:rPr>
      </w:pPr>
      <w:r w:rsidRPr="00DA7098">
        <w:rPr>
          <w:noProof/>
          <w:lang w:val="en-GB"/>
        </w:rPr>
        <w:drawing>
          <wp:inline distT="0" distB="0" distL="0" distR="0" wp14:anchorId="10D7C372" wp14:editId="4071A416">
            <wp:extent cx="3817620" cy="3009353"/>
            <wp:effectExtent l="0" t="0" r="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3827081" cy="3016811"/>
                    </a:xfrm>
                    <a:prstGeom prst="rect">
                      <a:avLst/>
                    </a:prstGeom>
                  </pic:spPr>
                </pic:pic>
              </a:graphicData>
            </a:graphic>
          </wp:inline>
        </w:drawing>
      </w:r>
    </w:p>
    <w:p w14:paraId="47CDED6C" w14:textId="01140F11" w:rsidR="00873182" w:rsidRPr="00DA7098" w:rsidRDefault="00873182" w:rsidP="00411B09">
      <w:pPr>
        <w:pStyle w:val="ListParagraph"/>
        <w:numPr>
          <w:ilvl w:val="1"/>
          <w:numId w:val="29"/>
        </w:numPr>
      </w:pPr>
      <w:r w:rsidRPr="00DA7098">
        <w:t xml:space="preserve">Remove default properties: ID, </w:t>
      </w:r>
      <w:proofErr w:type="spellStart"/>
      <w:r w:rsidRPr="00DA7098">
        <w:t>createdAt</w:t>
      </w:r>
      <w:proofErr w:type="spellEnd"/>
      <w:r w:rsidRPr="00DA7098">
        <w:t xml:space="preserve">, </w:t>
      </w:r>
      <w:proofErr w:type="spellStart"/>
      <w:r w:rsidRPr="00DA7098">
        <w:t>createdBy</w:t>
      </w:r>
      <w:proofErr w:type="spellEnd"/>
      <w:r w:rsidRPr="00DA7098">
        <w:t xml:space="preserve">, </w:t>
      </w:r>
      <w:proofErr w:type="spellStart"/>
      <w:r w:rsidRPr="00DA7098">
        <w:t>modifiedAt</w:t>
      </w:r>
      <w:proofErr w:type="spellEnd"/>
      <w:r w:rsidRPr="00DA7098">
        <w:t xml:space="preserve">, </w:t>
      </w:r>
      <w:proofErr w:type="spellStart"/>
      <w:r w:rsidRPr="00DA7098">
        <w:t>modifiedBy</w:t>
      </w:r>
      <w:proofErr w:type="spellEnd"/>
    </w:p>
    <w:p w14:paraId="5CDF7475" w14:textId="06E2C7D3" w:rsidR="00873182" w:rsidRPr="00DA7098" w:rsidRDefault="00873182" w:rsidP="00411B09">
      <w:pPr>
        <w:pStyle w:val="ListParagraph"/>
        <w:numPr>
          <w:ilvl w:val="2"/>
          <w:numId w:val="29"/>
        </w:numPr>
      </w:pPr>
      <w:r w:rsidRPr="00DA7098">
        <w:t xml:space="preserve">This leaves us 3 properties to work with: </w:t>
      </w:r>
      <w:r w:rsidRPr="00DA7098">
        <w:rPr>
          <w:color w:val="00B0F0"/>
        </w:rPr>
        <w:t xml:space="preserve">datetime, </w:t>
      </w:r>
      <w:proofErr w:type="spellStart"/>
      <w:r w:rsidRPr="00DA7098">
        <w:rPr>
          <w:color w:val="00B0F0"/>
        </w:rPr>
        <w:t>descr</w:t>
      </w:r>
      <w:proofErr w:type="spellEnd"/>
      <w:r w:rsidRPr="00DA7098">
        <w:rPr>
          <w:color w:val="00B0F0"/>
        </w:rPr>
        <w:t>, flow</w:t>
      </w:r>
    </w:p>
    <w:p w14:paraId="296A77AB" w14:textId="346D5B1F" w:rsidR="00873182" w:rsidRPr="00DA7098" w:rsidRDefault="00873182" w:rsidP="002A381C">
      <w:pPr>
        <w:ind w:left="708" w:firstLine="708"/>
        <w:rPr>
          <w:lang w:val="en-GB"/>
        </w:rPr>
      </w:pPr>
    </w:p>
    <w:p w14:paraId="7478856E" w14:textId="7B848832" w:rsidR="00854E39" w:rsidRPr="00DA7098" w:rsidRDefault="001E3549" w:rsidP="00854E39">
      <w:pPr>
        <w:pStyle w:val="Heading2"/>
      </w:pPr>
      <w:r w:rsidRPr="00DA7098">
        <w:t>UI Canvas Setup</w:t>
      </w:r>
    </w:p>
    <w:p w14:paraId="2669E279" w14:textId="75C47DD4" w:rsidR="004D5E80" w:rsidRPr="00DA7098" w:rsidRDefault="004D5E80" w:rsidP="004D5E80">
      <w:pPr>
        <w:rPr>
          <w:lang w:val="en-GB"/>
        </w:rPr>
      </w:pPr>
      <w:r w:rsidRPr="00DA7098">
        <w:rPr>
          <w:lang w:val="en-GB"/>
        </w:rPr>
        <w:t>In this part, we will be dragging items onto our main screen to start building on our application.</w:t>
      </w:r>
    </w:p>
    <w:p w14:paraId="0E1C200F" w14:textId="000A84C5" w:rsidR="004D5E80" w:rsidRPr="00DA7098" w:rsidRDefault="004D5E80" w:rsidP="004D5E80">
      <w:pPr>
        <w:rPr>
          <w:lang w:val="en-GB"/>
        </w:rPr>
      </w:pPr>
      <w:r w:rsidRPr="00DA7098">
        <w:rPr>
          <w:lang w:val="en-GB"/>
        </w:rPr>
        <w:t>Default existing items can be found in the CORE tab, we can upload custom items ourselves and we can install custom items from the global marketplace (and find them at the “Installed”-tab).</w:t>
      </w:r>
    </w:p>
    <w:p w14:paraId="012D1D4A" w14:textId="0589528F" w:rsidR="004D5E80" w:rsidRPr="00DA7098" w:rsidRDefault="004D5E80" w:rsidP="004D5E80">
      <w:pPr>
        <w:rPr>
          <w:lang w:val="en-GB"/>
        </w:rPr>
      </w:pPr>
      <w:r w:rsidRPr="00DA7098">
        <w:rPr>
          <w:noProof/>
          <w:lang w:val="en-GB"/>
        </w:rPr>
        <w:drawing>
          <wp:inline distT="0" distB="0" distL="0" distR="0" wp14:anchorId="105E0019" wp14:editId="0136678C">
            <wp:extent cx="2152950" cy="1324160"/>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2152950" cy="1324160"/>
                    </a:xfrm>
                    <a:prstGeom prst="rect">
                      <a:avLst/>
                    </a:prstGeom>
                  </pic:spPr>
                </pic:pic>
              </a:graphicData>
            </a:graphic>
          </wp:inline>
        </w:drawing>
      </w:r>
    </w:p>
    <w:p w14:paraId="0030FBEA" w14:textId="723CE9D1" w:rsidR="004D5E80" w:rsidRPr="00DA7098" w:rsidRDefault="004D5E80" w:rsidP="004D5E80">
      <w:pPr>
        <w:rPr>
          <w:lang w:val="en-GB"/>
        </w:rPr>
      </w:pPr>
    </w:p>
    <w:p w14:paraId="25E2DE68" w14:textId="01EF417A" w:rsidR="004D5E80" w:rsidRPr="00DA7098" w:rsidRDefault="004D5E80" w:rsidP="004D5E80">
      <w:pPr>
        <w:rPr>
          <w:lang w:val="en-GB"/>
        </w:rPr>
      </w:pPr>
      <w:r w:rsidRPr="00DA7098">
        <w:rPr>
          <w:lang w:val="en-GB"/>
        </w:rPr>
        <w:t>Hints:</w:t>
      </w:r>
    </w:p>
    <w:p w14:paraId="37BBE24F" w14:textId="6CDBC02E" w:rsidR="004D5E80" w:rsidRPr="00DA7098" w:rsidRDefault="004D5E80" w:rsidP="00411B09">
      <w:pPr>
        <w:pStyle w:val="ListParagraph"/>
        <w:numPr>
          <w:ilvl w:val="0"/>
          <w:numId w:val="31"/>
        </w:numPr>
      </w:pPr>
      <w:r w:rsidRPr="00DA7098">
        <w:t>Always drag new items underneath existing items</w:t>
      </w:r>
    </w:p>
    <w:p w14:paraId="3DE5B483" w14:textId="15025D91" w:rsidR="004D5E80" w:rsidRPr="00DA7098" w:rsidRDefault="004D5E80" w:rsidP="00411B09">
      <w:pPr>
        <w:pStyle w:val="ListParagraph"/>
        <w:numPr>
          <w:ilvl w:val="0"/>
          <w:numId w:val="31"/>
        </w:numPr>
      </w:pPr>
      <w:r w:rsidRPr="00DA7098">
        <w:t>To reorder the items on the screen, drag &amp; drop them in the item tree</w:t>
      </w:r>
    </w:p>
    <w:p w14:paraId="304AC7D4" w14:textId="77777777" w:rsidR="004D5E80" w:rsidRPr="00DA7098" w:rsidRDefault="004D5E80" w:rsidP="004D5E80">
      <w:pPr>
        <w:ind w:left="720" w:hanging="360"/>
        <w:rPr>
          <w:lang w:val="en-GB"/>
        </w:rPr>
      </w:pPr>
      <w:r w:rsidRPr="00DA7098">
        <w:rPr>
          <w:noProof/>
          <w:lang w:val="en-GB"/>
        </w:rPr>
        <w:drawing>
          <wp:inline distT="0" distB="0" distL="0" distR="0" wp14:anchorId="3FE0D95F" wp14:editId="2FFFE4AF">
            <wp:extent cx="1516380" cy="1899017"/>
            <wp:effectExtent l="0" t="0" r="762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1518448" cy="1901607"/>
                    </a:xfrm>
                    <a:prstGeom prst="rect">
                      <a:avLst/>
                    </a:prstGeom>
                  </pic:spPr>
                </pic:pic>
              </a:graphicData>
            </a:graphic>
          </wp:inline>
        </w:drawing>
      </w:r>
    </w:p>
    <w:p w14:paraId="52AFA78E" w14:textId="77777777" w:rsidR="004D5E80" w:rsidRPr="00DA7098" w:rsidRDefault="004D5E80" w:rsidP="004D5E80">
      <w:pPr>
        <w:rPr>
          <w:lang w:val="en-GB"/>
        </w:rPr>
      </w:pPr>
    </w:p>
    <w:p w14:paraId="59D17D3A" w14:textId="2F750A03" w:rsidR="004D5E80" w:rsidRPr="00DA7098" w:rsidRDefault="004D5E80" w:rsidP="004D5E80">
      <w:pPr>
        <w:rPr>
          <w:lang w:val="en-GB"/>
        </w:rPr>
      </w:pPr>
      <w:r w:rsidRPr="00DA7098">
        <w:rPr>
          <w:lang w:val="en-GB"/>
        </w:rPr>
        <w:t>Shortcut: Create the exact page layout as the image above.</w:t>
      </w:r>
    </w:p>
    <w:p w14:paraId="06F07087" w14:textId="77777777" w:rsidR="004D5E80" w:rsidRPr="00DA7098" w:rsidRDefault="004D5E80" w:rsidP="004D5E80">
      <w:pPr>
        <w:rPr>
          <w:lang w:val="en-GB"/>
        </w:rPr>
      </w:pPr>
    </w:p>
    <w:p w14:paraId="06A1E463" w14:textId="380DDD52" w:rsidR="004D5E80" w:rsidRPr="00DA7098" w:rsidRDefault="004D5E80" w:rsidP="004D5E80">
      <w:pPr>
        <w:rPr>
          <w:lang w:val="en-GB"/>
        </w:rPr>
      </w:pPr>
      <w:r w:rsidRPr="00DA7098">
        <w:rPr>
          <w:lang w:val="en-GB"/>
        </w:rPr>
        <w:t>In detail:</w:t>
      </w:r>
    </w:p>
    <w:p w14:paraId="6BFEBFF7" w14:textId="691328E6" w:rsidR="001E2E09" w:rsidRPr="00DA7098" w:rsidRDefault="001E2E09" w:rsidP="00411B09">
      <w:pPr>
        <w:pStyle w:val="ListParagraph"/>
        <w:numPr>
          <w:ilvl w:val="0"/>
          <w:numId w:val="30"/>
        </w:numPr>
      </w:pPr>
      <w:r w:rsidRPr="00DA7098">
        <w:t>Give your page a new name</w:t>
      </w:r>
    </w:p>
    <w:p w14:paraId="1F14E0F7" w14:textId="3F5AC784" w:rsidR="001E2E09" w:rsidRPr="00DA7098" w:rsidRDefault="001E2E09" w:rsidP="001E2E09">
      <w:pPr>
        <w:pStyle w:val="ListParagraph"/>
        <w:numPr>
          <w:ilvl w:val="1"/>
          <w:numId w:val="30"/>
        </w:numPr>
      </w:pPr>
      <w:r w:rsidRPr="00DA7098">
        <w:t xml:space="preserve">Click in the </w:t>
      </w:r>
      <w:proofErr w:type="spellStart"/>
      <w:r w:rsidRPr="00DA7098">
        <w:t>gray</w:t>
      </w:r>
      <w:proofErr w:type="spellEnd"/>
      <w:r w:rsidRPr="00DA7098">
        <w:t xml:space="preserve"> area around the page.</w:t>
      </w:r>
    </w:p>
    <w:p w14:paraId="18A4F9AF" w14:textId="7B33CD10" w:rsidR="001E2E09" w:rsidRPr="00DA7098" w:rsidRDefault="001E2E09" w:rsidP="001E2E09">
      <w:pPr>
        <w:pStyle w:val="ListParagraph"/>
        <w:numPr>
          <w:ilvl w:val="1"/>
          <w:numId w:val="30"/>
        </w:numPr>
      </w:pPr>
      <w:r w:rsidRPr="00DA7098">
        <w:t>Under Properties, set your page name</w:t>
      </w:r>
    </w:p>
    <w:p w14:paraId="0D4EDD4B" w14:textId="2CDBC097" w:rsidR="001E2E09" w:rsidRPr="00DA7098" w:rsidRDefault="001E2E09" w:rsidP="001E2E09">
      <w:pPr>
        <w:pStyle w:val="ListParagraph"/>
        <w:numPr>
          <w:ilvl w:val="0"/>
          <w:numId w:val="0"/>
        </w:numPr>
        <w:ind w:left="1080"/>
      </w:pPr>
      <w:r w:rsidRPr="00DA7098">
        <w:rPr>
          <w:noProof/>
        </w:rPr>
        <w:drawing>
          <wp:inline distT="0" distB="0" distL="0" distR="0" wp14:anchorId="05783AB3" wp14:editId="3D042CA3">
            <wp:extent cx="2026920" cy="1114432"/>
            <wp:effectExtent l="0" t="0" r="0" b="9525"/>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20"/>
                    <a:stretch>
                      <a:fillRect/>
                    </a:stretch>
                  </pic:blipFill>
                  <pic:spPr>
                    <a:xfrm>
                      <a:off x="0" y="0"/>
                      <a:ext cx="2034477" cy="1118587"/>
                    </a:xfrm>
                    <a:prstGeom prst="rect">
                      <a:avLst/>
                    </a:prstGeom>
                  </pic:spPr>
                </pic:pic>
              </a:graphicData>
            </a:graphic>
          </wp:inline>
        </w:drawing>
      </w:r>
    </w:p>
    <w:p w14:paraId="2F1E3C8A" w14:textId="5909E764" w:rsidR="00E05381" w:rsidRPr="00DA7098" w:rsidRDefault="00E05381" w:rsidP="00411B09">
      <w:pPr>
        <w:pStyle w:val="ListParagraph"/>
        <w:numPr>
          <w:ilvl w:val="0"/>
          <w:numId w:val="30"/>
        </w:numPr>
      </w:pPr>
      <w:r w:rsidRPr="00DA7098">
        <w:t>Go to UI Canvas – View.</w:t>
      </w:r>
    </w:p>
    <w:p w14:paraId="458307E1" w14:textId="55D9459F" w:rsidR="00E05381" w:rsidRPr="00DA7098" w:rsidRDefault="00E05381" w:rsidP="00411B09">
      <w:pPr>
        <w:pStyle w:val="ListParagraph"/>
        <w:numPr>
          <w:ilvl w:val="1"/>
          <w:numId w:val="30"/>
        </w:numPr>
      </w:pPr>
      <w:r w:rsidRPr="00DA7098">
        <w:t xml:space="preserve">Remove </w:t>
      </w:r>
      <w:r w:rsidR="004D5E80" w:rsidRPr="00DA7098">
        <w:t xml:space="preserve">the </w:t>
      </w:r>
      <w:r w:rsidRPr="00DA7098">
        <w:t>existing items (title &amp; text).</w:t>
      </w:r>
    </w:p>
    <w:p w14:paraId="07635A20" w14:textId="50C736AC" w:rsidR="00E05381" w:rsidRPr="00DA7098" w:rsidRDefault="00E05381" w:rsidP="00411B09">
      <w:pPr>
        <w:pStyle w:val="ListParagraph"/>
        <w:numPr>
          <w:ilvl w:val="1"/>
          <w:numId w:val="30"/>
        </w:numPr>
      </w:pPr>
      <w:r w:rsidRPr="00DA7098">
        <w:t>Drag a container onto the screen (</w:t>
      </w:r>
      <w:r w:rsidR="004D5E80" w:rsidRPr="00DA7098">
        <w:t>CORE – S</w:t>
      </w:r>
      <w:r w:rsidRPr="00DA7098">
        <w:t>croll</w:t>
      </w:r>
      <w:r w:rsidR="004D5E80" w:rsidRPr="00DA7098">
        <w:t xml:space="preserve"> </w:t>
      </w:r>
      <w:r w:rsidRPr="00DA7098">
        <w:t>view).</w:t>
      </w:r>
    </w:p>
    <w:p w14:paraId="7C72AA06" w14:textId="0B41EF43" w:rsidR="00E05381" w:rsidRPr="00DA7098" w:rsidRDefault="00E05381" w:rsidP="00411B09">
      <w:pPr>
        <w:pStyle w:val="ListParagraph"/>
        <w:numPr>
          <w:ilvl w:val="1"/>
          <w:numId w:val="30"/>
        </w:numPr>
      </w:pPr>
      <w:r w:rsidRPr="00DA7098">
        <w:t>Drag an Image into the container.</w:t>
      </w:r>
      <w:r w:rsidR="004D5E80" w:rsidRPr="00DA7098">
        <w:t xml:space="preserve"> (CORE – Image)</w:t>
      </w:r>
    </w:p>
    <w:p w14:paraId="5556BEB4" w14:textId="0F446432" w:rsidR="00E05381" w:rsidRPr="00DA7098" w:rsidRDefault="00E05381" w:rsidP="00411B09">
      <w:pPr>
        <w:pStyle w:val="ListParagraph"/>
        <w:numPr>
          <w:ilvl w:val="1"/>
          <w:numId w:val="30"/>
        </w:numPr>
      </w:pPr>
      <w:r w:rsidRPr="00DA7098">
        <w:t>Drag a Title into the container</w:t>
      </w:r>
      <w:r w:rsidR="004D5E80" w:rsidRPr="00DA7098">
        <w:t xml:space="preserve"> (CORE – Image)</w:t>
      </w:r>
    </w:p>
    <w:p w14:paraId="04B73FB9" w14:textId="79DCEBEB" w:rsidR="00E05381" w:rsidRPr="00DA7098" w:rsidRDefault="00E05381" w:rsidP="00411B09">
      <w:pPr>
        <w:pStyle w:val="ListParagraph"/>
        <w:numPr>
          <w:ilvl w:val="1"/>
          <w:numId w:val="30"/>
        </w:numPr>
      </w:pPr>
      <w:r w:rsidRPr="00DA7098">
        <w:t>Drag a Text onto the screen (NOT in the container).</w:t>
      </w:r>
      <w:r w:rsidR="004D5E80" w:rsidRPr="00DA7098">
        <w:t xml:space="preserve"> (CORE – Image)</w:t>
      </w:r>
    </w:p>
    <w:p w14:paraId="30050856" w14:textId="7D877134" w:rsidR="00E05381" w:rsidRPr="00DA7098" w:rsidRDefault="00E05381" w:rsidP="00411B09">
      <w:pPr>
        <w:pStyle w:val="ListParagraph"/>
        <w:numPr>
          <w:ilvl w:val="1"/>
          <w:numId w:val="30"/>
        </w:numPr>
      </w:pPr>
      <w:r w:rsidRPr="00DA7098">
        <w:t>Go to Marketplace</w:t>
      </w:r>
    </w:p>
    <w:p w14:paraId="500EDB64" w14:textId="0E247351" w:rsidR="00E05381" w:rsidRPr="00DA7098" w:rsidRDefault="00E05381" w:rsidP="00873182">
      <w:pPr>
        <w:ind w:left="1440"/>
        <w:rPr>
          <w:lang w:val="en-GB"/>
        </w:rPr>
      </w:pPr>
      <w:r w:rsidRPr="00DA7098">
        <w:rPr>
          <w:noProof/>
          <w:lang w:val="en-GB"/>
        </w:rPr>
        <w:drawing>
          <wp:inline distT="0" distB="0" distL="0" distR="0" wp14:anchorId="2768A4CC" wp14:editId="2760EB4C">
            <wp:extent cx="1706880" cy="1009602"/>
            <wp:effectExtent l="0" t="0" r="7620" b="635"/>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21"/>
                    <a:stretch>
                      <a:fillRect/>
                    </a:stretch>
                  </pic:blipFill>
                  <pic:spPr>
                    <a:xfrm>
                      <a:off x="0" y="0"/>
                      <a:ext cx="1716244" cy="1015141"/>
                    </a:xfrm>
                    <a:prstGeom prst="rect">
                      <a:avLst/>
                    </a:prstGeom>
                  </pic:spPr>
                </pic:pic>
              </a:graphicData>
            </a:graphic>
          </wp:inline>
        </w:drawing>
      </w:r>
    </w:p>
    <w:p w14:paraId="7E3B4EA0" w14:textId="77777777" w:rsidR="00E05381" w:rsidRPr="00DA7098" w:rsidRDefault="00E05381" w:rsidP="00411B09">
      <w:pPr>
        <w:pStyle w:val="ListParagraph"/>
        <w:numPr>
          <w:ilvl w:val="2"/>
          <w:numId w:val="30"/>
        </w:numPr>
      </w:pPr>
      <w:r w:rsidRPr="00DA7098">
        <w:t xml:space="preserve">Search for Google chart &amp; </w:t>
      </w:r>
    </w:p>
    <w:p w14:paraId="788410DA" w14:textId="61C5D82A" w:rsidR="00E05381" w:rsidRPr="00DA7098" w:rsidRDefault="00E05381" w:rsidP="00411B09">
      <w:pPr>
        <w:pStyle w:val="ListParagraph"/>
        <w:numPr>
          <w:ilvl w:val="2"/>
          <w:numId w:val="30"/>
        </w:numPr>
      </w:pPr>
      <w:r w:rsidRPr="00DA7098">
        <w:t>Install Google charts</w:t>
      </w:r>
    </w:p>
    <w:p w14:paraId="7043253F" w14:textId="411DE853" w:rsidR="00E05381" w:rsidRPr="00DA7098" w:rsidRDefault="00E05381" w:rsidP="00411B09">
      <w:pPr>
        <w:pStyle w:val="ListParagraph"/>
        <w:numPr>
          <w:ilvl w:val="2"/>
          <w:numId w:val="30"/>
        </w:numPr>
      </w:pPr>
      <w:r w:rsidRPr="00DA7098">
        <w:t>Exit Marketplace (upper right corner)</w:t>
      </w:r>
    </w:p>
    <w:p w14:paraId="33EBA1BC" w14:textId="0BA9D21C" w:rsidR="00E05381" w:rsidRPr="00DA7098" w:rsidRDefault="00E05381" w:rsidP="00411B09">
      <w:pPr>
        <w:pStyle w:val="ListParagraph"/>
        <w:numPr>
          <w:ilvl w:val="1"/>
          <w:numId w:val="30"/>
        </w:numPr>
      </w:pPr>
      <w:r w:rsidRPr="00DA7098">
        <w:t>Go to Installed</w:t>
      </w:r>
    </w:p>
    <w:p w14:paraId="0CEE35DF" w14:textId="7C9B0BF4" w:rsidR="00E05381" w:rsidRPr="00DA7098" w:rsidRDefault="00E05381" w:rsidP="00873182">
      <w:pPr>
        <w:ind w:left="1440"/>
        <w:rPr>
          <w:lang w:val="en-GB"/>
        </w:rPr>
      </w:pPr>
      <w:r w:rsidRPr="00DA7098">
        <w:rPr>
          <w:noProof/>
          <w:lang w:val="en-GB"/>
        </w:rPr>
        <w:drawing>
          <wp:inline distT="0" distB="0" distL="0" distR="0" wp14:anchorId="6326977C" wp14:editId="4326E276">
            <wp:extent cx="1691640" cy="613781"/>
            <wp:effectExtent l="0" t="0" r="381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22"/>
                    <a:stretch>
                      <a:fillRect/>
                    </a:stretch>
                  </pic:blipFill>
                  <pic:spPr>
                    <a:xfrm>
                      <a:off x="0" y="0"/>
                      <a:ext cx="1701554" cy="617378"/>
                    </a:xfrm>
                    <a:prstGeom prst="rect">
                      <a:avLst/>
                    </a:prstGeom>
                  </pic:spPr>
                </pic:pic>
              </a:graphicData>
            </a:graphic>
          </wp:inline>
        </w:drawing>
      </w:r>
    </w:p>
    <w:p w14:paraId="4B9DDAAC" w14:textId="4B76CB0D" w:rsidR="00E05381" w:rsidRPr="00DA7098" w:rsidRDefault="00E05381" w:rsidP="00411B09">
      <w:pPr>
        <w:pStyle w:val="ListParagraph"/>
        <w:numPr>
          <w:ilvl w:val="1"/>
          <w:numId w:val="30"/>
        </w:numPr>
      </w:pPr>
      <w:r w:rsidRPr="00DA7098">
        <w:t>Drag a google Chart onto the screen</w:t>
      </w:r>
    </w:p>
    <w:p w14:paraId="2758918F" w14:textId="08774915" w:rsidR="00E05381" w:rsidRPr="00DA7098" w:rsidRDefault="00E05381" w:rsidP="00411B09">
      <w:pPr>
        <w:pStyle w:val="ListParagraph"/>
        <w:numPr>
          <w:ilvl w:val="1"/>
          <w:numId w:val="30"/>
        </w:numPr>
      </w:pPr>
      <w:r w:rsidRPr="00DA7098">
        <w:t>Drag a new container</w:t>
      </w:r>
      <w:r w:rsidR="004D5E80" w:rsidRPr="00DA7098">
        <w:t xml:space="preserve"> (CORE – Scroll View)</w:t>
      </w:r>
    </w:p>
    <w:p w14:paraId="6FAE489B" w14:textId="0811DBAB" w:rsidR="004D5E80" w:rsidRPr="00DA7098" w:rsidRDefault="004D5E80" w:rsidP="00411B09">
      <w:pPr>
        <w:pStyle w:val="ListParagraph"/>
        <w:numPr>
          <w:ilvl w:val="1"/>
          <w:numId w:val="30"/>
        </w:numPr>
      </w:pPr>
      <w:r w:rsidRPr="00DA7098">
        <w:t>Drag an Icon List Item onto the screen (CORE - Lists)</w:t>
      </w:r>
    </w:p>
    <w:p w14:paraId="0338983F" w14:textId="2D355180" w:rsidR="00D1753B" w:rsidRPr="00DA7098" w:rsidRDefault="00D1753B" w:rsidP="00D1753B">
      <w:pPr>
        <w:rPr>
          <w:lang w:val="en-GB"/>
        </w:rPr>
      </w:pPr>
    </w:p>
    <w:p w14:paraId="71846035" w14:textId="34DA7C76" w:rsidR="00D1753B" w:rsidRPr="00DA7098" w:rsidRDefault="00D1753B" w:rsidP="00D1753B">
      <w:pPr>
        <w:rPr>
          <w:lang w:val="en-GB"/>
        </w:rPr>
      </w:pPr>
      <w:r w:rsidRPr="00DA7098">
        <w:rPr>
          <w:lang w:val="en-GB"/>
        </w:rPr>
        <w:t>Your screen should look like this:</w:t>
      </w:r>
    </w:p>
    <w:p w14:paraId="3CE57F21" w14:textId="4E4F2F41" w:rsidR="00D1753B" w:rsidRPr="00DA7098" w:rsidRDefault="00D1753B" w:rsidP="00D1753B">
      <w:pPr>
        <w:rPr>
          <w:lang w:val="en-GB"/>
        </w:rPr>
      </w:pPr>
      <w:r w:rsidRPr="00DA7098">
        <w:rPr>
          <w:noProof/>
          <w:lang w:val="en-GB"/>
        </w:rPr>
        <w:drawing>
          <wp:inline distT="0" distB="0" distL="0" distR="0" wp14:anchorId="25535C5B" wp14:editId="06FDB681">
            <wp:extent cx="1981200" cy="3966974"/>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1991984" cy="3988567"/>
                    </a:xfrm>
                    <a:prstGeom prst="rect">
                      <a:avLst/>
                    </a:prstGeom>
                  </pic:spPr>
                </pic:pic>
              </a:graphicData>
            </a:graphic>
          </wp:inline>
        </w:drawing>
      </w:r>
    </w:p>
    <w:p w14:paraId="4ED4B9E3" w14:textId="4CCBC4A8" w:rsidR="00E42611" w:rsidRPr="00DA7098" w:rsidRDefault="00E42611">
      <w:pPr>
        <w:spacing w:after="200" w:line="276" w:lineRule="auto"/>
        <w:contextualSpacing w:val="0"/>
        <w:jc w:val="left"/>
        <w:rPr>
          <w:lang w:val="en-GB"/>
        </w:rPr>
      </w:pPr>
      <w:r w:rsidRPr="00DA7098">
        <w:rPr>
          <w:lang w:val="en-GB"/>
        </w:rPr>
        <w:br w:type="page"/>
      </w:r>
    </w:p>
    <w:p w14:paraId="69DB3B6D" w14:textId="7AE3A10D" w:rsidR="00D1753B" w:rsidRPr="00DA7098" w:rsidRDefault="00D1753B" w:rsidP="00D1753B">
      <w:pPr>
        <w:rPr>
          <w:lang w:val="en-GB"/>
        </w:rPr>
      </w:pPr>
      <w:r w:rsidRPr="00DA7098">
        <w:rPr>
          <w:lang w:val="en-GB"/>
        </w:rPr>
        <w:t>Let’s spice things up!</w:t>
      </w:r>
    </w:p>
    <w:p w14:paraId="09A664BA" w14:textId="53742194" w:rsidR="00D1753B" w:rsidRPr="00DA7098" w:rsidRDefault="00D1753B" w:rsidP="00411B09">
      <w:pPr>
        <w:pStyle w:val="ListParagraph"/>
        <w:numPr>
          <w:ilvl w:val="0"/>
          <w:numId w:val="30"/>
        </w:numPr>
      </w:pPr>
      <w:r w:rsidRPr="00DA7098">
        <w:t>Redesign the screen-elements</w:t>
      </w:r>
    </w:p>
    <w:p w14:paraId="29390967" w14:textId="7C71C682" w:rsidR="00D1753B" w:rsidRPr="00DA7098" w:rsidRDefault="00D1753B" w:rsidP="00411B09">
      <w:pPr>
        <w:pStyle w:val="ListParagraph"/>
        <w:numPr>
          <w:ilvl w:val="1"/>
          <w:numId w:val="30"/>
        </w:numPr>
      </w:pPr>
      <w:r w:rsidRPr="00DA7098">
        <w:t>Image</w:t>
      </w:r>
    </w:p>
    <w:p w14:paraId="06DA003E" w14:textId="2B315E6C" w:rsidR="00D1753B" w:rsidRPr="00DA7098" w:rsidRDefault="00D1753B" w:rsidP="00411B09">
      <w:pPr>
        <w:pStyle w:val="ListParagraph"/>
        <w:numPr>
          <w:ilvl w:val="2"/>
          <w:numId w:val="30"/>
        </w:numPr>
      </w:pPr>
      <w:r w:rsidRPr="00DA7098">
        <w:t xml:space="preserve">Download </w:t>
      </w:r>
      <w:hyperlink r:id="rId24" w:history="1">
        <w:r w:rsidRPr="00DA7098">
          <w:rPr>
            <w:rStyle w:val="Hyperlink"/>
          </w:rPr>
          <w:t>this</w:t>
        </w:r>
      </w:hyperlink>
      <w:r w:rsidRPr="00DA7098">
        <w:t xml:space="preserve"> image to your computer</w:t>
      </w:r>
    </w:p>
    <w:p w14:paraId="2000118E" w14:textId="02DBD25B" w:rsidR="00D1753B" w:rsidRPr="00DA7098" w:rsidRDefault="00D1753B" w:rsidP="00411B09">
      <w:pPr>
        <w:pStyle w:val="ListParagraph"/>
        <w:numPr>
          <w:ilvl w:val="2"/>
          <w:numId w:val="30"/>
        </w:numPr>
      </w:pPr>
      <w:r w:rsidRPr="00DA7098">
        <w:t>Change the extension to .</w:t>
      </w:r>
      <w:proofErr w:type="spellStart"/>
      <w:r w:rsidRPr="00DA7098">
        <w:t>png</w:t>
      </w:r>
      <w:proofErr w:type="spellEnd"/>
    </w:p>
    <w:p w14:paraId="46219CCA" w14:textId="60F53D39" w:rsidR="00D1753B" w:rsidRPr="00DA7098" w:rsidRDefault="00D1753B" w:rsidP="00411B09">
      <w:pPr>
        <w:pStyle w:val="ListParagraph"/>
        <w:numPr>
          <w:ilvl w:val="2"/>
          <w:numId w:val="30"/>
        </w:numPr>
      </w:pPr>
      <w:r w:rsidRPr="00DA7098">
        <w:t xml:space="preserve">Click on the image in </w:t>
      </w:r>
      <w:proofErr w:type="spellStart"/>
      <w:r w:rsidRPr="00DA7098">
        <w:t>appgyver</w:t>
      </w:r>
      <w:proofErr w:type="spellEnd"/>
    </w:p>
    <w:p w14:paraId="273E6A96" w14:textId="3DF1E31A" w:rsidR="00D1753B" w:rsidRPr="00DA7098" w:rsidRDefault="00D1753B" w:rsidP="00411B09">
      <w:pPr>
        <w:pStyle w:val="ListParagraph"/>
        <w:numPr>
          <w:ilvl w:val="2"/>
          <w:numId w:val="30"/>
        </w:numPr>
      </w:pPr>
      <w:r w:rsidRPr="00DA7098">
        <w:t>Set a new source</w:t>
      </w:r>
    </w:p>
    <w:p w14:paraId="03A23A69" w14:textId="28C39CBA" w:rsidR="00D1753B" w:rsidRPr="00DA7098" w:rsidRDefault="00D1753B" w:rsidP="00873182">
      <w:pPr>
        <w:ind w:left="1800"/>
        <w:rPr>
          <w:lang w:val="en-GB"/>
        </w:rPr>
      </w:pPr>
      <w:r w:rsidRPr="00DA7098">
        <w:rPr>
          <w:noProof/>
          <w:lang w:val="en-GB"/>
        </w:rPr>
        <w:drawing>
          <wp:inline distT="0" distB="0" distL="0" distR="0" wp14:anchorId="736050E0" wp14:editId="510BA240">
            <wp:extent cx="2495898" cy="647790"/>
            <wp:effectExtent l="0" t="0" r="0"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25"/>
                    <a:stretch>
                      <a:fillRect/>
                    </a:stretch>
                  </pic:blipFill>
                  <pic:spPr>
                    <a:xfrm>
                      <a:off x="0" y="0"/>
                      <a:ext cx="2495898" cy="647790"/>
                    </a:xfrm>
                    <a:prstGeom prst="rect">
                      <a:avLst/>
                    </a:prstGeom>
                  </pic:spPr>
                </pic:pic>
              </a:graphicData>
            </a:graphic>
          </wp:inline>
        </w:drawing>
      </w:r>
    </w:p>
    <w:p w14:paraId="40C28A9D" w14:textId="090FD8C7" w:rsidR="00D1753B" w:rsidRPr="00DA7098" w:rsidRDefault="00D1753B" w:rsidP="00411B09">
      <w:pPr>
        <w:pStyle w:val="ListParagraph"/>
        <w:numPr>
          <w:ilvl w:val="3"/>
          <w:numId w:val="30"/>
        </w:numPr>
      </w:pPr>
      <w:r w:rsidRPr="00DA7098">
        <w:t>Click the image icon on the right (in red)</w:t>
      </w:r>
    </w:p>
    <w:p w14:paraId="3FFC026A" w14:textId="67453E82" w:rsidR="00D1753B" w:rsidRPr="00DA7098" w:rsidRDefault="00D1753B" w:rsidP="00411B09">
      <w:pPr>
        <w:pStyle w:val="ListParagraph"/>
        <w:numPr>
          <w:ilvl w:val="3"/>
          <w:numId w:val="30"/>
        </w:numPr>
      </w:pPr>
      <w:r w:rsidRPr="00DA7098">
        <w:t xml:space="preserve">Upload the recently downloaded </w:t>
      </w:r>
      <w:proofErr w:type="spellStart"/>
      <w:r w:rsidRPr="00DA7098">
        <w:t>Flexso</w:t>
      </w:r>
      <w:proofErr w:type="spellEnd"/>
      <w:r w:rsidRPr="00DA7098">
        <w:t xml:space="preserve"> image</w:t>
      </w:r>
    </w:p>
    <w:p w14:paraId="6388EB97" w14:textId="1FB0F0BE" w:rsidR="00D1753B" w:rsidRPr="00DA7098" w:rsidRDefault="00D1753B" w:rsidP="00411B09">
      <w:pPr>
        <w:pStyle w:val="ListParagraph"/>
        <w:numPr>
          <w:ilvl w:val="3"/>
          <w:numId w:val="30"/>
        </w:numPr>
      </w:pPr>
      <w:r w:rsidRPr="00DA7098">
        <w:t>Set is as your source (click image &amp; click “Use Image”)</w:t>
      </w:r>
    </w:p>
    <w:p w14:paraId="62106BB5" w14:textId="6F9648E1" w:rsidR="00E42611" w:rsidRPr="00DA7098" w:rsidRDefault="00E42611" w:rsidP="00411B09">
      <w:pPr>
        <w:pStyle w:val="ListParagraph"/>
        <w:numPr>
          <w:ilvl w:val="2"/>
          <w:numId w:val="30"/>
        </w:numPr>
      </w:pPr>
      <w:r w:rsidRPr="00DA7098">
        <w:t>Set new dimensions</w:t>
      </w:r>
    </w:p>
    <w:p w14:paraId="7376D6F2" w14:textId="5D4A719F" w:rsidR="00E42611" w:rsidRPr="00DA7098" w:rsidRDefault="00E42611" w:rsidP="00411B09">
      <w:pPr>
        <w:pStyle w:val="ListParagraph"/>
        <w:numPr>
          <w:ilvl w:val="3"/>
          <w:numId w:val="30"/>
        </w:numPr>
      </w:pPr>
      <w:r w:rsidRPr="00DA7098">
        <w:t>Click the image on the screen.</w:t>
      </w:r>
    </w:p>
    <w:p w14:paraId="0BF5C2EC" w14:textId="57971577" w:rsidR="00E42611" w:rsidRPr="00DA7098" w:rsidRDefault="00E42611" w:rsidP="00411B09">
      <w:pPr>
        <w:pStyle w:val="ListParagraph"/>
        <w:numPr>
          <w:ilvl w:val="3"/>
          <w:numId w:val="30"/>
        </w:numPr>
      </w:pPr>
      <w:r w:rsidRPr="00DA7098">
        <w:t>Go to Layout-tab</w:t>
      </w:r>
    </w:p>
    <w:p w14:paraId="5A1F4A26" w14:textId="0D35D265" w:rsidR="00E42611" w:rsidRPr="00DA7098" w:rsidRDefault="00E42611" w:rsidP="00873182">
      <w:pPr>
        <w:ind w:left="2520"/>
        <w:rPr>
          <w:lang w:val="en-GB"/>
        </w:rPr>
      </w:pPr>
      <w:r w:rsidRPr="00DA7098">
        <w:rPr>
          <w:noProof/>
          <w:lang w:val="en-GB"/>
        </w:rPr>
        <w:drawing>
          <wp:inline distT="0" distB="0" distL="0" distR="0" wp14:anchorId="64D51B5F" wp14:editId="001F5350">
            <wp:extent cx="2133600" cy="690282"/>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26"/>
                    <a:stretch>
                      <a:fillRect/>
                    </a:stretch>
                  </pic:blipFill>
                  <pic:spPr>
                    <a:xfrm>
                      <a:off x="0" y="0"/>
                      <a:ext cx="2138796" cy="691963"/>
                    </a:xfrm>
                    <a:prstGeom prst="rect">
                      <a:avLst/>
                    </a:prstGeom>
                  </pic:spPr>
                </pic:pic>
              </a:graphicData>
            </a:graphic>
          </wp:inline>
        </w:drawing>
      </w:r>
    </w:p>
    <w:p w14:paraId="61A11C15" w14:textId="4EA858FD" w:rsidR="00E42611" w:rsidRPr="00DA7098" w:rsidRDefault="00E42611" w:rsidP="00411B09">
      <w:pPr>
        <w:pStyle w:val="ListParagraph"/>
        <w:numPr>
          <w:ilvl w:val="3"/>
          <w:numId w:val="30"/>
        </w:numPr>
      </w:pPr>
      <w:r w:rsidRPr="00DA7098">
        <w:t>Under Width and Height, select “Exact size”</w:t>
      </w:r>
    </w:p>
    <w:p w14:paraId="2B6ACB09" w14:textId="00F32BEB" w:rsidR="00E42611" w:rsidRPr="00DA7098" w:rsidRDefault="00E42611" w:rsidP="00411B09">
      <w:pPr>
        <w:pStyle w:val="ListParagraph"/>
        <w:numPr>
          <w:ilvl w:val="4"/>
          <w:numId w:val="30"/>
        </w:numPr>
      </w:pPr>
      <w:r w:rsidRPr="00DA7098">
        <w:t>Make it 50px Width / 50px Height</w:t>
      </w:r>
    </w:p>
    <w:p w14:paraId="0BE87EC3" w14:textId="1AE948C4" w:rsidR="00E42611" w:rsidRPr="00DA7098" w:rsidRDefault="00E42611" w:rsidP="00411B09">
      <w:pPr>
        <w:pStyle w:val="ListParagraph"/>
        <w:numPr>
          <w:ilvl w:val="1"/>
          <w:numId w:val="30"/>
        </w:numPr>
      </w:pPr>
      <w:r w:rsidRPr="00DA7098">
        <w:t>Container</w:t>
      </w:r>
    </w:p>
    <w:p w14:paraId="02994A0B" w14:textId="5614FB60" w:rsidR="00E42611" w:rsidRPr="00DA7098" w:rsidRDefault="00E42611" w:rsidP="00411B09">
      <w:pPr>
        <w:pStyle w:val="ListParagraph"/>
        <w:numPr>
          <w:ilvl w:val="2"/>
          <w:numId w:val="30"/>
        </w:numPr>
      </w:pPr>
      <w:r w:rsidRPr="00DA7098">
        <w:t>Select the container in your Element-tree</w:t>
      </w:r>
    </w:p>
    <w:p w14:paraId="7DFC7454" w14:textId="65A82392" w:rsidR="00E42611" w:rsidRPr="00DA7098" w:rsidRDefault="00E42611" w:rsidP="00873182">
      <w:pPr>
        <w:ind w:left="1800"/>
        <w:rPr>
          <w:lang w:val="en-GB"/>
        </w:rPr>
      </w:pPr>
      <w:r w:rsidRPr="00DA7098">
        <w:rPr>
          <w:noProof/>
          <w:lang w:val="en-GB"/>
        </w:rPr>
        <w:drawing>
          <wp:inline distT="0" distB="0" distL="0" distR="0" wp14:anchorId="7E699697" wp14:editId="33C3170B">
            <wp:extent cx="1228896" cy="89547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7"/>
                    <a:stretch>
                      <a:fillRect/>
                    </a:stretch>
                  </pic:blipFill>
                  <pic:spPr>
                    <a:xfrm>
                      <a:off x="0" y="0"/>
                      <a:ext cx="1228896" cy="895475"/>
                    </a:xfrm>
                    <a:prstGeom prst="rect">
                      <a:avLst/>
                    </a:prstGeom>
                  </pic:spPr>
                </pic:pic>
              </a:graphicData>
            </a:graphic>
          </wp:inline>
        </w:drawing>
      </w:r>
    </w:p>
    <w:p w14:paraId="5762355D" w14:textId="64F5E01D" w:rsidR="00E42611" w:rsidRPr="00DA7098" w:rsidRDefault="00E42611" w:rsidP="00411B09">
      <w:pPr>
        <w:pStyle w:val="ListParagraph"/>
        <w:numPr>
          <w:ilvl w:val="2"/>
          <w:numId w:val="30"/>
        </w:numPr>
      </w:pPr>
      <w:r w:rsidRPr="00DA7098">
        <w:t>Go to Layout-Tab</w:t>
      </w:r>
    </w:p>
    <w:p w14:paraId="47A39944" w14:textId="3FA4FA14" w:rsidR="00E42611" w:rsidRPr="00DA7098" w:rsidRDefault="00E42611" w:rsidP="00411B09">
      <w:pPr>
        <w:pStyle w:val="ListParagraph"/>
        <w:numPr>
          <w:ilvl w:val="3"/>
          <w:numId w:val="30"/>
        </w:numPr>
      </w:pPr>
      <w:r w:rsidRPr="00DA7098">
        <w:t>Under Layout:</w:t>
      </w:r>
    </w:p>
    <w:p w14:paraId="371AAD0E" w14:textId="2C54EDB8" w:rsidR="00E42611" w:rsidRPr="00DA7098" w:rsidRDefault="00E42611" w:rsidP="00873182">
      <w:pPr>
        <w:ind w:left="2520"/>
        <w:rPr>
          <w:lang w:val="en-GB"/>
        </w:rPr>
      </w:pPr>
      <w:r w:rsidRPr="00DA7098">
        <w:rPr>
          <w:noProof/>
          <w:lang w:val="en-GB"/>
        </w:rPr>
        <w:drawing>
          <wp:inline distT="0" distB="0" distL="0" distR="0" wp14:anchorId="51307593" wp14:editId="72B6346C">
            <wp:extent cx="2438740" cy="203863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8"/>
                    <a:stretch>
                      <a:fillRect/>
                    </a:stretch>
                  </pic:blipFill>
                  <pic:spPr>
                    <a:xfrm>
                      <a:off x="0" y="0"/>
                      <a:ext cx="2438740" cy="2038635"/>
                    </a:xfrm>
                    <a:prstGeom prst="rect">
                      <a:avLst/>
                    </a:prstGeom>
                  </pic:spPr>
                </pic:pic>
              </a:graphicData>
            </a:graphic>
          </wp:inline>
        </w:drawing>
      </w:r>
    </w:p>
    <w:p w14:paraId="3D33E9E1" w14:textId="77777777" w:rsidR="00E42611" w:rsidRPr="00DA7098" w:rsidRDefault="00E42611" w:rsidP="00E42611">
      <w:pPr>
        <w:ind w:left="720" w:hanging="360"/>
        <w:rPr>
          <w:lang w:val="en-GB"/>
        </w:rPr>
      </w:pPr>
    </w:p>
    <w:p w14:paraId="487619AC" w14:textId="4571F585" w:rsidR="00E42611" w:rsidRPr="00DA7098" w:rsidRDefault="00E42611" w:rsidP="00E42611">
      <w:pPr>
        <w:ind w:left="720" w:hanging="360"/>
        <w:rPr>
          <w:lang w:val="en-GB"/>
        </w:rPr>
      </w:pPr>
      <w:r w:rsidRPr="00DA7098">
        <w:rPr>
          <w:lang w:val="en-GB"/>
        </w:rPr>
        <w:t>Voila, looks a lot better now!</w:t>
      </w:r>
    </w:p>
    <w:p w14:paraId="3FE4C5A2" w14:textId="77777777" w:rsidR="00E42611" w:rsidRPr="00DA7098" w:rsidRDefault="00E42611">
      <w:pPr>
        <w:spacing w:after="200" w:line="276" w:lineRule="auto"/>
        <w:contextualSpacing w:val="0"/>
        <w:jc w:val="left"/>
        <w:rPr>
          <w:lang w:val="en-GB"/>
        </w:rPr>
      </w:pPr>
      <w:r w:rsidRPr="00DA7098">
        <w:rPr>
          <w:lang w:val="en-GB"/>
        </w:rPr>
        <w:br w:type="page"/>
      </w:r>
    </w:p>
    <w:p w14:paraId="1DBF0D67" w14:textId="455FD44A" w:rsidR="00E42611" w:rsidRPr="00DA7098" w:rsidRDefault="00E42611" w:rsidP="00E42611">
      <w:pPr>
        <w:ind w:left="720" w:hanging="360"/>
        <w:rPr>
          <w:lang w:val="en-GB"/>
        </w:rPr>
      </w:pPr>
      <w:r w:rsidRPr="00DA7098">
        <w:rPr>
          <w:lang w:val="en-GB"/>
        </w:rPr>
        <w:t>Let’s add some text next.</w:t>
      </w:r>
    </w:p>
    <w:p w14:paraId="085FFEEA" w14:textId="65C31D4A" w:rsidR="00E42611" w:rsidRPr="00DA7098" w:rsidRDefault="00E42611" w:rsidP="00E42611">
      <w:pPr>
        <w:ind w:left="720" w:hanging="360"/>
        <w:rPr>
          <w:lang w:val="en-GB"/>
        </w:rPr>
      </w:pPr>
    </w:p>
    <w:p w14:paraId="09478843" w14:textId="20B056A0" w:rsidR="00E42611" w:rsidRPr="00DA7098" w:rsidRDefault="00E42611" w:rsidP="00411B09">
      <w:pPr>
        <w:pStyle w:val="ListParagraph"/>
        <w:numPr>
          <w:ilvl w:val="0"/>
          <w:numId w:val="30"/>
        </w:numPr>
      </w:pPr>
      <w:r w:rsidRPr="00DA7098">
        <w:t>Texts</w:t>
      </w:r>
    </w:p>
    <w:p w14:paraId="7FB995B6" w14:textId="3A8241A0" w:rsidR="00E42611" w:rsidRPr="00DA7098" w:rsidRDefault="00E42611" w:rsidP="00411B09">
      <w:pPr>
        <w:pStyle w:val="ListParagraph"/>
        <w:numPr>
          <w:ilvl w:val="1"/>
          <w:numId w:val="30"/>
        </w:numPr>
      </w:pPr>
      <w:r w:rsidRPr="00DA7098">
        <w:t>Select your title-element</w:t>
      </w:r>
    </w:p>
    <w:p w14:paraId="418C40FE" w14:textId="66D9B589" w:rsidR="00E42611" w:rsidRPr="00DA7098" w:rsidRDefault="00E42611" w:rsidP="00411B09">
      <w:pPr>
        <w:pStyle w:val="ListParagraph"/>
        <w:numPr>
          <w:ilvl w:val="2"/>
          <w:numId w:val="30"/>
        </w:numPr>
      </w:pPr>
      <w:r w:rsidRPr="00DA7098">
        <w:t>Under Properties, change the content to “</w:t>
      </w:r>
      <w:proofErr w:type="spellStart"/>
      <w:r w:rsidRPr="00DA7098">
        <w:t>Flexso</w:t>
      </w:r>
      <w:proofErr w:type="spellEnd"/>
      <w:r w:rsidRPr="00DA7098">
        <w:t xml:space="preserve"> Flow Meter”</w:t>
      </w:r>
    </w:p>
    <w:p w14:paraId="49A175E0" w14:textId="76CC335C" w:rsidR="00E42611" w:rsidRPr="00DA7098" w:rsidRDefault="00E42611" w:rsidP="00411B09">
      <w:pPr>
        <w:pStyle w:val="ListParagraph"/>
        <w:numPr>
          <w:ilvl w:val="1"/>
          <w:numId w:val="30"/>
        </w:numPr>
      </w:pPr>
      <w:r w:rsidRPr="00DA7098">
        <w:t>Select your text-element</w:t>
      </w:r>
    </w:p>
    <w:p w14:paraId="1AA36FB9" w14:textId="5D7F4707" w:rsidR="00E42611" w:rsidRPr="00DA7098" w:rsidRDefault="00E42611" w:rsidP="00411B09">
      <w:pPr>
        <w:pStyle w:val="ListParagraph"/>
        <w:numPr>
          <w:ilvl w:val="2"/>
          <w:numId w:val="30"/>
        </w:numPr>
      </w:pPr>
      <w:r w:rsidRPr="00DA7098">
        <w:t>Under Properties, change the content to “Interactive dashboard”.</w:t>
      </w:r>
    </w:p>
    <w:p w14:paraId="76D4BB0B" w14:textId="3F4479E4" w:rsidR="00E42611" w:rsidRPr="00DA7098" w:rsidRDefault="00E42611" w:rsidP="00E42611">
      <w:pPr>
        <w:rPr>
          <w:lang w:val="en-GB"/>
        </w:rPr>
      </w:pPr>
    </w:p>
    <w:p w14:paraId="4104FED6" w14:textId="205C6453" w:rsidR="00E42611" w:rsidRPr="00DA7098" w:rsidRDefault="00E42611" w:rsidP="00E42611">
      <w:pPr>
        <w:rPr>
          <w:lang w:val="en-GB"/>
        </w:rPr>
      </w:pPr>
      <w:r w:rsidRPr="00DA7098">
        <w:rPr>
          <w:lang w:val="en-GB"/>
        </w:rPr>
        <w:t>Looking good!</w:t>
      </w:r>
    </w:p>
    <w:p w14:paraId="5D89AA44" w14:textId="036F583C" w:rsidR="00411B09" w:rsidRPr="00DA7098" w:rsidRDefault="00411B09">
      <w:pPr>
        <w:spacing w:after="200" w:line="276" w:lineRule="auto"/>
        <w:contextualSpacing w:val="0"/>
        <w:jc w:val="left"/>
        <w:rPr>
          <w:lang w:val="en-GB"/>
        </w:rPr>
      </w:pPr>
      <w:r w:rsidRPr="00DA7098">
        <w:rPr>
          <w:lang w:val="en-GB"/>
        </w:rPr>
        <w:br w:type="page"/>
      </w:r>
    </w:p>
    <w:p w14:paraId="311EC6C7" w14:textId="44E6A7B4" w:rsidR="00873182" w:rsidRPr="00DA7098" w:rsidRDefault="00873182" w:rsidP="00E42611">
      <w:pPr>
        <w:pStyle w:val="Heading2"/>
      </w:pPr>
      <w:r w:rsidRPr="00DA7098">
        <w:t>Google Charts</w:t>
      </w:r>
    </w:p>
    <w:p w14:paraId="4C602AF2" w14:textId="4690E2B5" w:rsidR="00E42611" w:rsidRPr="00DA7098" w:rsidRDefault="00E42611" w:rsidP="00E42611">
      <w:pPr>
        <w:rPr>
          <w:lang w:val="en-GB"/>
        </w:rPr>
      </w:pPr>
      <w:r w:rsidRPr="00DA7098">
        <w:rPr>
          <w:lang w:val="en-GB"/>
        </w:rPr>
        <w:t>Let’s move on to the more difficult stuff. Creating a real-time graph perhaps?</w:t>
      </w:r>
    </w:p>
    <w:p w14:paraId="3F561983" w14:textId="77777777" w:rsidR="00DB2160" w:rsidRPr="00DA7098" w:rsidRDefault="00DB2160" w:rsidP="00E42611">
      <w:pPr>
        <w:rPr>
          <w:lang w:val="en-GB"/>
        </w:rPr>
      </w:pPr>
    </w:p>
    <w:p w14:paraId="065C6567" w14:textId="688CF549" w:rsidR="00E42611" w:rsidRPr="00DA7098" w:rsidRDefault="00E42611" w:rsidP="00E42611">
      <w:pPr>
        <w:rPr>
          <w:lang w:val="en-GB"/>
        </w:rPr>
      </w:pPr>
      <w:r w:rsidRPr="00DA7098">
        <w:rPr>
          <w:lang w:val="en-GB"/>
        </w:rPr>
        <w:t xml:space="preserve">For this, we will need some “Variables”. </w:t>
      </w:r>
      <w:r w:rsidR="00DB2160" w:rsidRPr="00DA7098">
        <w:rPr>
          <w:lang w:val="en-GB"/>
        </w:rPr>
        <w:t>There are multiple types of variables.</w:t>
      </w:r>
    </w:p>
    <w:p w14:paraId="02AAE164" w14:textId="2223655D" w:rsidR="00DB2160" w:rsidRPr="00DA7098" w:rsidRDefault="00DB2160" w:rsidP="00E42611">
      <w:pPr>
        <w:rPr>
          <w:lang w:val="en-GB"/>
        </w:rPr>
      </w:pPr>
      <w:r w:rsidRPr="00DA7098">
        <w:rPr>
          <w:lang w:val="en-GB"/>
        </w:rPr>
        <w:t>There are Data-variables, they are used to store data from our API’s.</w:t>
      </w:r>
    </w:p>
    <w:p w14:paraId="646BB67C" w14:textId="6D1001B7" w:rsidR="00DB2160" w:rsidRPr="00DA7098" w:rsidRDefault="00DB2160" w:rsidP="00E42611">
      <w:pPr>
        <w:rPr>
          <w:lang w:val="en-GB"/>
        </w:rPr>
      </w:pPr>
      <w:r w:rsidRPr="00DA7098">
        <w:rPr>
          <w:lang w:val="en-GB"/>
        </w:rPr>
        <w:t>There are App-variables, they are used to store values to be used throughout the whole application (look at them as “global variables”).</w:t>
      </w:r>
    </w:p>
    <w:p w14:paraId="513B194E" w14:textId="0B05B35E" w:rsidR="00DB2160" w:rsidRPr="00DA7098" w:rsidRDefault="00DB2160" w:rsidP="00E42611">
      <w:pPr>
        <w:rPr>
          <w:lang w:val="en-GB"/>
        </w:rPr>
      </w:pPr>
      <w:r w:rsidRPr="00DA7098">
        <w:rPr>
          <w:lang w:val="en-GB"/>
        </w:rPr>
        <w:t>Lastly, there are Page-variables. They can be used on all pages, but the values will be emptied when you change pages. These are recommended since they take less memory (by being cleared), and they will be reusable throughout different pages.</w:t>
      </w:r>
    </w:p>
    <w:p w14:paraId="74BEC66E" w14:textId="55CF6D62" w:rsidR="00DB2160" w:rsidRPr="00DA7098" w:rsidRDefault="00DB2160" w:rsidP="00E42611">
      <w:pPr>
        <w:rPr>
          <w:lang w:val="en-GB"/>
        </w:rPr>
      </w:pPr>
    </w:p>
    <w:p w14:paraId="11A43986" w14:textId="58AA034F" w:rsidR="00DB2160" w:rsidRPr="00DA7098" w:rsidRDefault="00DB2160" w:rsidP="00E42611">
      <w:pPr>
        <w:rPr>
          <w:lang w:val="en-GB"/>
        </w:rPr>
      </w:pPr>
      <w:r w:rsidRPr="00DA7098">
        <w:rPr>
          <w:lang w:val="en-GB"/>
        </w:rPr>
        <w:t xml:space="preserve">For every variable we want to use, we need to give it a </w:t>
      </w:r>
      <w:proofErr w:type="spellStart"/>
      <w:r w:rsidRPr="00DA7098">
        <w:rPr>
          <w:lang w:val="en-GB"/>
        </w:rPr>
        <w:t>typedefinition</w:t>
      </w:r>
      <w:proofErr w:type="spellEnd"/>
      <w:r w:rsidRPr="00DA7098">
        <w:rPr>
          <w:lang w:val="en-GB"/>
        </w:rPr>
        <w:t>.</w:t>
      </w:r>
    </w:p>
    <w:p w14:paraId="022C3443" w14:textId="651D95AC" w:rsidR="00DB2160" w:rsidRPr="00DA7098" w:rsidRDefault="00DB2160" w:rsidP="00E42611">
      <w:pPr>
        <w:rPr>
          <w:lang w:val="en-GB"/>
        </w:rPr>
      </w:pPr>
      <w:r w:rsidRPr="00DA7098">
        <w:rPr>
          <w:lang w:val="en-GB"/>
        </w:rPr>
        <w:t>Let’s start by creating our Data-variable to store our API-</w:t>
      </w:r>
      <w:proofErr w:type="gramStart"/>
      <w:r w:rsidRPr="00DA7098">
        <w:rPr>
          <w:lang w:val="en-GB"/>
        </w:rPr>
        <w:t>data, and</w:t>
      </w:r>
      <w:proofErr w:type="gramEnd"/>
      <w:r w:rsidRPr="00DA7098">
        <w:rPr>
          <w:lang w:val="en-GB"/>
        </w:rPr>
        <w:t xml:space="preserve"> create our page-variables for the graph after.</w:t>
      </w:r>
    </w:p>
    <w:p w14:paraId="3B03D495" w14:textId="1CFF1D97" w:rsidR="00DB2160" w:rsidRPr="00DA7098" w:rsidRDefault="00DB2160" w:rsidP="00E42611">
      <w:pPr>
        <w:rPr>
          <w:lang w:val="en-GB"/>
        </w:rPr>
      </w:pPr>
    </w:p>
    <w:p w14:paraId="021EEBF2" w14:textId="17243AE1" w:rsidR="00DB2160" w:rsidRPr="00DA7098" w:rsidRDefault="00DB2160" w:rsidP="00E42611">
      <w:pPr>
        <w:rPr>
          <w:lang w:val="en-GB"/>
        </w:rPr>
      </w:pPr>
      <w:r w:rsidRPr="00DA7098">
        <w:rPr>
          <w:lang w:val="en-GB"/>
        </w:rPr>
        <w:t>Variables can be created in the Variables-view. Enter it by clicking “Variables”.</w:t>
      </w:r>
    </w:p>
    <w:p w14:paraId="63F3763E" w14:textId="07B97F04" w:rsidR="00DB2160" w:rsidRPr="00DA7098" w:rsidRDefault="00DB2160" w:rsidP="00E42611">
      <w:pPr>
        <w:rPr>
          <w:lang w:val="en-GB"/>
        </w:rPr>
      </w:pPr>
      <w:r w:rsidRPr="00DA7098">
        <w:rPr>
          <w:noProof/>
          <w:lang w:val="en-GB"/>
        </w:rPr>
        <w:drawing>
          <wp:inline distT="0" distB="0" distL="0" distR="0" wp14:anchorId="724A685C" wp14:editId="2B927C32">
            <wp:extent cx="1428949" cy="314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314369"/>
                    </a:xfrm>
                    <a:prstGeom prst="rect">
                      <a:avLst/>
                    </a:prstGeom>
                  </pic:spPr>
                </pic:pic>
              </a:graphicData>
            </a:graphic>
          </wp:inline>
        </w:drawing>
      </w:r>
    </w:p>
    <w:p w14:paraId="7F50878B" w14:textId="515A6F5E" w:rsidR="00DB2160" w:rsidRPr="00DA7098" w:rsidRDefault="00873182" w:rsidP="00E42611">
      <w:pPr>
        <w:rPr>
          <w:lang w:val="en-GB"/>
        </w:rPr>
      </w:pPr>
      <w:r w:rsidRPr="00DA7098">
        <w:rPr>
          <w:color w:val="00B0F0"/>
          <w:lang w:val="en-GB"/>
        </w:rPr>
        <w:t>Important</w:t>
      </w:r>
      <w:r w:rsidRPr="00DA7098">
        <w:rPr>
          <w:lang w:val="en-GB"/>
        </w:rPr>
        <w:t>: Variable names are case sensitive! So, pay close attention.</w:t>
      </w:r>
    </w:p>
    <w:p w14:paraId="3C7C0BC2" w14:textId="77777777" w:rsidR="00873182" w:rsidRPr="00DA7098" w:rsidRDefault="00873182" w:rsidP="00E42611">
      <w:pPr>
        <w:rPr>
          <w:lang w:val="en-GB"/>
        </w:rPr>
      </w:pPr>
    </w:p>
    <w:p w14:paraId="1EEB667C" w14:textId="66F8614D" w:rsidR="00DB2160" w:rsidRPr="00DA7098" w:rsidRDefault="00DB2160" w:rsidP="00411B09">
      <w:pPr>
        <w:pStyle w:val="ListParagraph"/>
      </w:pPr>
      <w:r w:rsidRPr="00DA7098">
        <w:t>Adding variables</w:t>
      </w:r>
    </w:p>
    <w:p w14:paraId="42300FF1" w14:textId="0B99D297" w:rsidR="00DB2160" w:rsidRPr="00DA7098" w:rsidRDefault="00DB2160" w:rsidP="00411B09">
      <w:pPr>
        <w:pStyle w:val="ListParagraph"/>
        <w:numPr>
          <w:ilvl w:val="1"/>
          <w:numId w:val="36"/>
        </w:numPr>
      </w:pPr>
      <w:r w:rsidRPr="00DA7098">
        <w:t>Go to Data-variables</w:t>
      </w:r>
    </w:p>
    <w:p w14:paraId="2D0FD6C0" w14:textId="574028E9" w:rsidR="00DB2160" w:rsidRPr="00DA7098" w:rsidRDefault="00DB2160" w:rsidP="00411B09">
      <w:pPr>
        <w:pStyle w:val="ListParagraph"/>
        <w:numPr>
          <w:ilvl w:val="2"/>
          <w:numId w:val="36"/>
        </w:numPr>
      </w:pPr>
      <w:r w:rsidRPr="00DA7098">
        <w:t>Click “Add data variable”</w:t>
      </w:r>
    </w:p>
    <w:p w14:paraId="536E6775" w14:textId="5BA9F382" w:rsidR="00DB2160" w:rsidRPr="00DA7098" w:rsidRDefault="00DB2160" w:rsidP="00411B09">
      <w:pPr>
        <w:pStyle w:val="ListParagraph"/>
        <w:numPr>
          <w:ilvl w:val="2"/>
          <w:numId w:val="36"/>
        </w:numPr>
      </w:pPr>
      <w:r w:rsidRPr="00DA7098">
        <w:t xml:space="preserve">Select </w:t>
      </w:r>
      <w:r w:rsidR="00873182" w:rsidRPr="00DA7098">
        <w:t>“</w:t>
      </w:r>
      <w:proofErr w:type="spellStart"/>
      <w:r w:rsidRPr="00DA7098">
        <w:t>FlowChallenge</w:t>
      </w:r>
      <w:proofErr w:type="spellEnd"/>
      <w:r w:rsidR="00873182" w:rsidRPr="00DA7098">
        <w:t>” -&gt; This is the schema you’ve set when creating the API, remember? (2.1.2.e)</w:t>
      </w:r>
    </w:p>
    <w:p w14:paraId="1FCBFDC3" w14:textId="4288F1EA" w:rsidR="00873182" w:rsidRPr="00DA7098" w:rsidRDefault="00873182" w:rsidP="00411B09">
      <w:pPr>
        <w:pStyle w:val="ListParagraph"/>
        <w:numPr>
          <w:ilvl w:val="1"/>
          <w:numId w:val="36"/>
        </w:numPr>
      </w:pPr>
      <w:r w:rsidRPr="00DA7098">
        <w:t>Go to Page-variables</w:t>
      </w:r>
    </w:p>
    <w:p w14:paraId="2301845D" w14:textId="5A6AB783" w:rsidR="00873182" w:rsidRPr="00DA7098" w:rsidRDefault="00873182" w:rsidP="00411B09">
      <w:pPr>
        <w:pStyle w:val="ListParagraph"/>
        <w:numPr>
          <w:ilvl w:val="2"/>
          <w:numId w:val="36"/>
        </w:numPr>
      </w:pPr>
      <w:r w:rsidRPr="00DA7098">
        <w:t>Create a variable called “</w:t>
      </w:r>
      <w:proofErr w:type="spellStart"/>
      <w:r w:rsidRPr="00DA7098">
        <w:t>chartData</w:t>
      </w:r>
      <w:proofErr w:type="spellEnd"/>
      <w:r w:rsidRPr="00DA7098">
        <w:t>”</w:t>
      </w:r>
    </w:p>
    <w:p w14:paraId="679D9EC3" w14:textId="71F154AE" w:rsidR="00873182" w:rsidRPr="00DA7098" w:rsidRDefault="00873182" w:rsidP="00411B09">
      <w:pPr>
        <w:pStyle w:val="ListParagraph"/>
        <w:numPr>
          <w:ilvl w:val="3"/>
          <w:numId w:val="36"/>
        </w:numPr>
      </w:pPr>
      <w:r w:rsidRPr="00DA7098">
        <w:t>Variable value type: List (Complex Type)</w:t>
      </w:r>
    </w:p>
    <w:p w14:paraId="524A8DBF" w14:textId="1BFC9497" w:rsidR="00873182" w:rsidRPr="00DA7098" w:rsidRDefault="00873182" w:rsidP="00411B09">
      <w:pPr>
        <w:pStyle w:val="ListParagraph"/>
        <w:numPr>
          <w:ilvl w:val="4"/>
          <w:numId w:val="36"/>
        </w:numPr>
      </w:pPr>
      <w:r w:rsidRPr="00DA7098">
        <w:t xml:space="preserve">List item </w:t>
      </w:r>
      <w:r w:rsidR="00411B09" w:rsidRPr="00DA7098">
        <w:t>t</w:t>
      </w:r>
      <w:r w:rsidRPr="00DA7098">
        <w:t>ype: List</w:t>
      </w:r>
    </w:p>
    <w:p w14:paraId="5E1A4193" w14:textId="1FEE995C" w:rsidR="00411B09" w:rsidRPr="00DA7098" w:rsidRDefault="00411B09" w:rsidP="00411B09">
      <w:pPr>
        <w:pStyle w:val="ListParagraph"/>
        <w:numPr>
          <w:ilvl w:val="5"/>
          <w:numId w:val="36"/>
        </w:numPr>
      </w:pPr>
      <w:r w:rsidRPr="00DA7098">
        <w:t>List item type: Any value (Complex Type)</w:t>
      </w:r>
    </w:p>
    <w:p w14:paraId="1F7E18B8" w14:textId="4B0F099C" w:rsidR="00411B09" w:rsidRPr="00DA7098" w:rsidRDefault="00411B09" w:rsidP="00411B09">
      <w:pPr>
        <w:pStyle w:val="ListParagraph"/>
        <w:numPr>
          <w:ilvl w:val="2"/>
          <w:numId w:val="36"/>
        </w:numPr>
      </w:pPr>
      <w:r w:rsidRPr="00DA7098">
        <w:t>Create a variable called “</w:t>
      </w:r>
      <w:proofErr w:type="spellStart"/>
      <w:r w:rsidRPr="00DA7098">
        <w:t>chartFunctionString</w:t>
      </w:r>
      <w:proofErr w:type="spellEnd"/>
      <w:r w:rsidRPr="00DA7098">
        <w:t>”</w:t>
      </w:r>
    </w:p>
    <w:p w14:paraId="1AF08A87" w14:textId="62C39099" w:rsidR="00411B09" w:rsidRPr="00DA7098" w:rsidRDefault="00411B09" w:rsidP="00411B09">
      <w:pPr>
        <w:pStyle w:val="ListParagraph"/>
        <w:numPr>
          <w:ilvl w:val="3"/>
          <w:numId w:val="36"/>
        </w:numPr>
      </w:pPr>
      <w:r w:rsidRPr="00DA7098">
        <w:t>Variable value type: Text</w:t>
      </w:r>
    </w:p>
    <w:p w14:paraId="038F2297" w14:textId="3449DE50" w:rsidR="00411B09" w:rsidRPr="00DA7098" w:rsidRDefault="00411B09" w:rsidP="00411B09">
      <w:pPr>
        <w:pStyle w:val="ListParagraph"/>
        <w:numPr>
          <w:ilvl w:val="2"/>
          <w:numId w:val="36"/>
        </w:numPr>
      </w:pPr>
      <w:r w:rsidRPr="00DA7098">
        <w:t>Create a variable called “</w:t>
      </w:r>
      <w:proofErr w:type="spellStart"/>
      <w:r w:rsidRPr="00DA7098">
        <w:t>listHeader</w:t>
      </w:r>
      <w:proofErr w:type="spellEnd"/>
      <w:r w:rsidRPr="00DA7098">
        <w:t>”</w:t>
      </w:r>
    </w:p>
    <w:p w14:paraId="58610C5B" w14:textId="77777777" w:rsidR="00411B09" w:rsidRPr="00DA7098" w:rsidRDefault="00411B09" w:rsidP="00411B09">
      <w:pPr>
        <w:pStyle w:val="ListParagraph"/>
        <w:numPr>
          <w:ilvl w:val="3"/>
          <w:numId w:val="36"/>
        </w:numPr>
      </w:pPr>
      <w:r w:rsidRPr="00DA7098">
        <w:t>Variable value type: List (Complex Type)</w:t>
      </w:r>
    </w:p>
    <w:p w14:paraId="1E23E856" w14:textId="77777777" w:rsidR="00411B09" w:rsidRPr="00DA7098" w:rsidRDefault="00411B09" w:rsidP="00411B09">
      <w:pPr>
        <w:pStyle w:val="ListParagraph"/>
        <w:numPr>
          <w:ilvl w:val="4"/>
          <w:numId w:val="36"/>
        </w:numPr>
      </w:pPr>
      <w:r w:rsidRPr="00DA7098">
        <w:t>List item type: List</w:t>
      </w:r>
    </w:p>
    <w:p w14:paraId="6294E695" w14:textId="77777777" w:rsidR="00411B09" w:rsidRPr="00DA7098" w:rsidRDefault="00411B09" w:rsidP="00411B09">
      <w:pPr>
        <w:pStyle w:val="ListParagraph"/>
        <w:numPr>
          <w:ilvl w:val="5"/>
          <w:numId w:val="36"/>
        </w:numPr>
      </w:pPr>
      <w:r w:rsidRPr="00DA7098">
        <w:t>List item type: Any value (Complex Type)</w:t>
      </w:r>
    </w:p>
    <w:p w14:paraId="3FBEB686" w14:textId="5012FC8C" w:rsidR="00411B09" w:rsidRPr="00DA7098" w:rsidRDefault="00411B09" w:rsidP="00411B09">
      <w:pPr>
        <w:pStyle w:val="ListParagraph"/>
        <w:numPr>
          <w:ilvl w:val="2"/>
          <w:numId w:val="36"/>
        </w:numPr>
      </w:pPr>
      <w:r w:rsidRPr="00DA7098">
        <w:t>Create a variable called “</w:t>
      </w:r>
      <w:proofErr w:type="spellStart"/>
      <w:r w:rsidRPr="00DA7098">
        <w:t>listItem</w:t>
      </w:r>
      <w:proofErr w:type="spellEnd"/>
      <w:r w:rsidRPr="00DA7098">
        <w:t>”</w:t>
      </w:r>
    </w:p>
    <w:p w14:paraId="126D186F" w14:textId="77777777" w:rsidR="00411B09" w:rsidRPr="00DA7098" w:rsidRDefault="00411B09" w:rsidP="00411B09">
      <w:pPr>
        <w:pStyle w:val="ListParagraph"/>
        <w:numPr>
          <w:ilvl w:val="3"/>
          <w:numId w:val="36"/>
        </w:numPr>
      </w:pPr>
      <w:r w:rsidRPr="00DA7098">
        <w:t>Variable value type: List (Complex Type)</w:t>
      </w:r>
    </w:p>
    <w:p w14:paraId="7E4F276C" w14:textId="77777777" w:rsidR="00411B09" w:rsidRPr="00DA7098" w:rsidRDefault="00411B09" w:rsidP="00411B09">
      <w:pPr>
        <w:pStyle w:val="ListParagraph"/>
        <w:numPr>
          <w:ilvl w:val="4"/>
          <w:numId w:val="36"/>
        </w:numPr>
      </w:pPr>
      <w:r w:rsidRPr="00DA7098">
        <w:t>List item type: List</w:t>
      </w:r>
    </w:p>
    <w:p w14:paraId="3DA856EA" w14:textId="77777777" w:rsidR="00411B09" w:rsidRPr="00DA7098" w:rsidRDefault="00411B09" w:rsidP="00411B09">
      <w:pPr>
        <w:pStyle w:val="ListParagraph"/>
        <w:numPr>
          <w:ilvl w:val="5"/>
          <w:numId w:val="36"/>
        </w:numPr>
      </w:pPr>
      <w:r w:rsidRPr="00DA7098">
        <w:t>List item type: Any value (Complex Type)</w:t>
      </w:r>
    </w:p>
    <w:p w14:paraId="1AE72DD9" w14:textId="3148A8DD" w:rsidR="00411B09" w:rsidRPr="00DA7098" w:rsidRDefault="00411B09" w:rsidP="00411B09">
      <w:pPr>
        <w:rPr>
          <w:lang w:val="en-GB"/>
        </w:rPr>
      </w:pPr>
      <w:r w:rsidRPr="00DA7098">
        <w:rPr>
          <w:lang w:val="en-GB"/>
        </w:rPr>
        <w:t>This should leave you with these variables:</w:t>
      </w:r>
    </w:p>
    <w:p w14:paraId="4B82FA5B" w14:textId="0AB7BA1F" w:rsidR="00411B09" w:rsidRPr="00DA7098" w:rsidRDefault="00411B09" w:rsidP="00411B09">
      <w:pPr>
        <w:rPr>
          <w:lang w:val="en-GB"/>
        </w:rPr>
      </w:pPr>
      <w:r w:rsidRPr="00DA7098">
        <w:rPr>
          <w:noProof/>
          <w:lang w:val="en-GB"/>
        </w:rPr>
        <w:drawing>
          <wp:inline distT="0" distB="0" distL="0" distR="0" wp14:anchorId="456BE3B2" wp14:editId="7651A32F">
            <wp:extent cx="5029200" cy="1443171"/>
            <wp:effectExtent l="0" t="0" r="0" b="508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30"/>
                    <a:stretch>
                      <a:fillRect/>
                    </a:stretch>
                  </pic:blipFill>
                  <pic:spPr>
                    <a:xfrm>
                      <a:off x="0" y="0"/>
                      <a:ext cx="5040365" cy="1446375"/>
                    </a:xfrm>
                    <a:prstGeom prst="rect">
                      <a:avLst/>
                    </a:prstGeom>
                  </pic:spPr>
                </pic:pic>
              </a:graphicData>
            </a:graphic>
          </wp:inline>
        </w:drawing>
      </w:r>
    </w:p>
    <w:p w14:paraId="10E73201" w14:textId="77777777" w:rsidR="00411B09" w:rsidRPr="00DA7098" w:rsidRDefault="00411B09">
      <w:pPr>
        <w:spacing w:after="200" w:line="276" w:lineRule="auto"/>
        <w:contextualSpacing w:val="0"/>
        <w:jc w:val="left"/>
        <w:rPr>
          <w:lang w:val="en-GB"/>
        </w:rPr>
      </w:pPr>
      <w:r w:rsidRPr="00DA7098">
        <w:rPr>
          <w:lang w:val="en-GB"/>
        </w:rPr>
        <w:t>Alright. Now we’re set up with our variables, we can start creating a graph!</w:t>
      </w:r>
    </w:p>
    <w:p w14:paraId="659D6E43" w14:textId="77777777" w:rsidR="00411B09" w:rsidRPr="00DA7098" w:rsidRDefault="00411B09">
      <w:pPr>
        <w:spacing w:after="200" w:line="276" w:lineRule="auto"/>
        <w:contextualSpacing w:val="0"/>
        <w:jc w:val="left"/>
        <w:rPr>
          <w:lang w:val="en-GB"/>
        </w:rPr>
      </w:pPr>
      <w:r w:rsidRPr="00DA7098">
        <w:rPr>
          <w:lang w:val="en-GB"/>
        </w:rPr>
        <w:t>Go back to the Components view.</w:t>
      </w:r>
    </w:p>
    <w:p w14:paraId="07AD7907" w14:textId="77777777" w:rsidR="00411B09" w:rsidRPr="00DA7098" w:rsidRDefault="00411B09">
      <w:pPr>
        <w:spacing w:after="200" w:line="276" w:lineRule="auto"/>
        <w:contextualSpacing w:val="0"/>
        <w:jc w:val="left"/>
        <w:rPr>
          <w:lang w:val="en-GB"/>
        </w:rPr>
      </w:pPr>
      <w:r w:rsidRPr="00DA7098">
        <w:rPr>
          <w:noProof/>
          <w:lang w:val="en-GB"/>
        </w:rPr>
        <w:drawing>
          <wp:inline distT="0" distB="0" distL="0" distR="0" wp14:anchorId="11802B4E" wp14:editId="7D0A07FA">
            <wp:extent cx="1419423"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9423" cy="371527"/>
                    </a:xfrm>
                    <a:prstGeom prst="rect">
                      <a:avLst/>
                    </a:prstGeom>
                  </pic:spPr>
                </pic:pic>
              </a:graphicData>
            </a:graphic>
          </wp:inline>
        </w:drawing>
      </w:r>
      <w:r w:rsidRPr="00DA7098">
        <w:rPr>
          <w:lang w:val="en-GB"/>
        </w:rPr>
        <w:t xml:space="preserve"> </w:t>
      </w:r>
    </w:p>
    <w:p w14:paraId="58E4A032" w14:textId="7F9D203F" w:rsidR="00411B09" w:rsidRPr="00DA7098" w:rsidRDefault="00BC31B8" w:rsidP="00DF0440">
      <w:pPr>
        <w:pStyle w:val="ListParagraph"/>
        <w:numPr>
          <w:ilvl w:val="0"/>
          <w:numId w:val="42"/>
        </w:numPr>
      </w:pPr>
      <w:r w:rsidRPr="00DA7098">
        <w:t xml:space="preserve">Click in the </w:t>
      </w:r>
      <w:proofErr w:type="spellStart"/>
      <w:r w:rsidRPr="00DA7098">
        <w:t>gray</w:t>
      </w:r>
      <w:proofErr w:type="spellEnd"/>
      <w:r w:rsidRPr="00DA7098">
        <w:t xml:space="preserve"> area around your screen (this will select the page itself)</w:t>
      </w:r>
    </w:p>
    <w:p w14:paraId="49EAFAD6" w14:textId="70D889C6" w:rsidR="00BC31B8" w:rsidRPr="00DA7098" w:rsidRDefault="00BC31B8" w:rsidP="00BC31B8">
      <w:pPr>
        <w:pStyle w:val="ListParagraph"/>
        <w:numPr>
          <w:ilvl w:val="1"/>
          <w:numId w:val="36"/>
        </w:numPr>
      </w:pPr>
      <w:r w:rsidRPr="00DA7098">
        <w:t xml:space="preserve">At the bottom of your screen, click “Add logic to </w:t>
      </w:r>
      <w:r w:rsidR="004077F1" w:rsidRPr="00DA7098">
        <w:t>Home</w:t>
      </w:r>
      <w:r w:rsidRPr="00DA7098">
        <w:t>”</w:t>
      </w:r>
    </w:p>
    <w:p w14:paraId="124351D7" w14:textId="2375632E" w:rsidR="00BC31B8" w:rsidRPr="00DA7098" w:rsidRDefault="00BC31B8" w:rsidP="00BC31B8">
      <w:pPr>
        <w:rPr>
          <w:lang w:val="en-GB"/>
        </w:rPr>
      </w:pPr>
    </w:p>
    <w:p w14:paraId="696AB134" w14:textId="6557CC9F" w:rsidR="00BC31B8" w:rsidRPr="00DA7098" w:rsidRDefault="00BC31B8" w:rsidP="00BC31B8">
      <w:pPr>
        <w:rPr>
          <w:lang w:val="en-GB"/>
        </w:rPr>
      </w:pPr>
      <w:r w:rsidRPr="00DA7098">
        <w:rPr>
          <w:lang w:val="en-GB"/>
        </w:rPr>
        <w:t>In this view, we will be setting values to our variables and add dynamic flows to our app.</w:t>
      </w:r>
    </w:p>
    <w:p w14:paraId="412EEC64" w14:textId="1DA0C77C" w:rsidR="00F2479C" w:rsidRPr="00DA7098" w:rsidRDefault="00BC31B8" w:rsidP="00BC31B8">
      <w:pPr>
        <w:rPr>
          <w:lang w:val="en-GB"/>
        </w:rPr>
      </w:pPr>
      <w:r w:rsidRPr="00DA7098">
        <w:rPr>
          <w:lang w:val="en-GB"/>
        </w:rPr>
        <w:t>We will be setting our graph header, graph data and the graph itself.</w:t>
      </w:r>
      <w:r w:rsidR="00F2479C" w:rsidRPr="00DA7098">
        <w:rPr>
          <w:lang w:val="en-GB"/>
        </w:rPr>
        <w:t xml:space="preserve"> We will also make the graph auto-updating itself with data, so we have real-time data!</w:t>
      </w:r>
    </w:p>
    <w:p w14:paraId="3C119638" w14:textId="09BCC8B3" w:rsidR="00F2479C" w:rsidRPr="00DA7098" w:rsidRDefault="00F2479C" w:rsidP="00BC31B8">
      <w:pPr>
        <w:rPr>
          <w:lang w:val="en-GB"/>
        </w:rPr>
      </w:pPr>
    </w:p>
    <w:p w14:paraId="2A6C3326" w14:textId="6486CCFD" w:rsidR="00F2479C" w:rsidRPr="00DA7098" w:rsidRDefault="00F2479C" w:rsidP="00BC31B8">
      <w:pPr>
        <w:rPr>
          <w:lang w:val="en-GB"/>
        </w:rPr>
      </w:pPr>
      <w:r w:rsidRPr="00DA7098">
        <w:rPr>
          <w:lang w:val="en-GB"/>
        </w:rPr>
        <w:t>I you need a cup of coffee... Now is the right time!</w:t>
      </w:r>
    </w:p>
    <w:p w14:paraId="2272E898" w14:textId="2D51CB2A" w:rsidR="00F2479C" w:rsidRPr="00DA7098" w:rsidRDefault="00F2479C" w:rsidP="00BC31B8">
      <w:pPr>
        <w:rPr>
          <w:lang w:val="en-GB"/>
        </w:rPr>
      </w:pPr>
    </w:p>
    <w:p w14:paraId="075ACCF5" w14:textId="56F9943B" w:rsidR="00F2479C" w:rsidRPr="00DA7098" w:rsidRDefault="00F2479C" w:rsidP="00DF0440">
      <w:pPr>
        <w:pStyle w:val="ListParagraph"/>
      </w:pPr>
      <w:r w:rsidRPr="00DA7098">
        <w:t>Under Logic – Core</w:t>
      </w:r>
    </w:p>
    <w:p w14:paraId="35EBC9B9" w14:textId="0CFB23DA" w:rsidR="00F2479C" w:rsidRPr="00DA7098" w:rsidRDefault="00F2479C" w:rsidP="00F2479C">
      <w:pPr>
        <w:pStyle w:val="ListParagraph"/>
        <w:numPr>
          <w:ilvl w:val="1"/>
          <w:numId w:val="36"/>
        </w:numPr>
      </w:pPr>
      <w:r w:rsidRPr="00DA7098">
        <w:t>Under Data, select “Get Record Collection”</w:t>
      </w:r>
    </w:p>
    <w:p w14:paraId="2CBBE5D4" w14:textId="6D9B3927" w:rsidR="00F2479C" w:rsidRPr="00DA7098" w:rsidRDefault="00F2479C" w:rsidP="00F2479C">
      <w:pPr>
        <w:pStyle w:val="ListParagraph"/>
        <w:numPr>
          <w:ilvl w:val="2"/>
          <w:numId w:val="36"/>
        </w:numPr>
      </w:pPr>
      <w:r w:rsidRPr="00DA7098">
        <w:t>Drag it behind “Page Mounted”</w:t>
      </w:r>
    </w:p>
    <w:p w14:paraId="76EC8CEB" w14:textId="096E1679" w:rsidR="00F2479C" w:rsidRPr="00DA7098" w:rsidRDefault="00F2479C" w:rsidP="00F2479C">
      <w:pPr>
        <w:pStyle w:val="ListParagraph"/>
        <w:numPr>
          <w:ilvl w:val="2"/>
          <w:numId w:val="36"/>
        </w:numPr>
      </w:pPr>
      <w:r w:rsidRPr="00DA7098">
        <w:t>Connect “Page Mounted” with “Get Record Collection” by dragging a line between the dots.</w:t>
      </w:r>
    </w:p>
    <w:p w14:paraId="5F60CD23" w14:textId="1CBF1985" w:rsidR="00F2479C" w:rsidRPr="00DA7098" w:rsidRDefault="00F2479C" w:rsidP="00F2479C">
      <w:pPr>
        <w:pStyle w:val="ListParagraph"/>
        <w:numPr>
          <w:ilvl w:val="2"/>
          <w:numId w:val="36"/>
        </w:numPr>
      </w:pPr>
      <w:r w:rsidRPr="00DA7098">
        <w:t>Rename the item to “Get Flows”</w:t>
      </w:r>
    </w:p>
    <w:p w14:paraId="6A42B7EA" w14:textId="587AF4C4" w:rsidR="00F2479C" w:rsidRPr="00DA7098" w:rsidRDefault="00F2479C" w:rsidP="00F2479C">
      <w:pPr>
        <w:pStyle w:val="ListParagraph"/>
        <w:numPr>
          <w:ilvl w:val="3"/>
          <w:numId w:val="36"/>
        </w:numPr>
      </w:pPr>
      <w:r w:rsidRPr="00DA7098">
        <w:t>Hint: Under Properties – Advanced: Name</w:t>
      </w:r>
    </w:p>
    <w:p w14:paraId="7FFF8A6B" w14:textId="6D97E8B1" w:rsidR="00F2479C" w:rsidRPr="00DA7098" w:rsidRDefault="00F2479C" w:rsidP="00F2479C">
      <w:pPr>
        <w:pStyle w:val="ListParagraph"/>
        <w:numPr>
          <w:ilvl w:val="1"/>
          <w:numId w:val="36"/>
        </w:numPr>
      </w:pPr>
      <w:r w:rsidRPr="00DA7098">
        <w:t>Under Variables, select “Set data variable”</w:t>
      </w:r>
    </w:p>
    <w:p w14:paraId="77C6AD02" w14:textId="7C9A86C4" w:rsidR="00F2479C" w:rsidRPr="00DA7098" w:rsidRDefault="00F2479C" w:rsidP="00F2479C">
      <w:pPr>
        <w:pStyle w:val="ListParagraph"/>
        <w:numPr>
          <w:ilvl w:val="2"/>
          <w:numId w:val="36"/>
        </w:numPr>
      </w:pPr>
      <w:r w:rsidRPr="00DA7098">
        <w:t>Drag it behind “Get Flows”.</w:t>
      </w:r>
    </w:p>
    <w:p w14:paraId="7E87892D" w14:textId="0765D95D" w:rsidR="00F2479C" w:rsidRPr="00DA7098" w:rsidRDefault="00F2479C" w:rsidP="00DF0440">
      <w:pPr>
        <w:pStyle w:val="ListParagraph"/>
        <w:numPr>
          <w:ilvl w:val="2"/>
          <w:numId w:val="36"/>
        </w:numPr>
      </w:pPr>
      <w:r w:rsidRPr="00DA7098">
        <w:t xml:space="preserve">Connect “Get Flows” with “Set data variable” (use the top dot, this means the call </w:t>
      </w:r>
      <w:proofErr w:type="spellStart"/>
      <w:r w:rsidRPr="00DA7098">
        <w:t>wass</w:t>
      </w:r>
      <w:proofErr w:type="spellEnd"/>
      <w:r w:rsidRPr="00DA7098">
        <w:t xml:space="preserve"> successful, the bottom dot means the call has failed).</w:t>
      </w:r>
    </w:p>
    <w:p w14:paraId="4F30F714" w14:textId="482FD224" w:rsidR="00F2479C" w:rsidRPr="00DA7098" w:rsidRDefault="00F2479C" w:rsidP="00F2479C">
      <w:pPr>
        <w:pStyle w:val="ListParagraph"/>
        <w:numPr>
          <w:ilvl w:val="3"/>
          <w:numId w:val="36"/>
        </w:numPr>
      </w:pPr>
      <w:r w:rsidRPr="00DA7098">
        <w:t>Under Properties, click the Array icon</w:t>
      </w:r>
    </w:p>
    <w:p w14:paraId="6D9D7B0E" w14:textId="496E58AC" w:rsidR="00F2479C" w:rsidRPr="00DA7098" w:rsidRDefault="00F2479C" w:rsidP="00F2479C">
      <w:pPr>
        <w:pStyle w:val="ListParagraph"/>
        <w:numPr>
          <w:ilvl w:val="4"/>
          <w:numId w:val="36"/>
        </w:numPr>
      </w:pPr>
      <w:r w:rsidRPr="00DA7098">
        <w:t xml:space="preserve">Select </w:t>
      </w:r>
      <w:r w:rsidR="00B07238" w:rsidRPr="00DA7098">
        <w:t>Output value of another node</w:t>
      </w:r>
    </w:p>
    <w:p w14:paraId="0106D314" w14:textId="6139CCE4" w:rsidR="00F2479C" w:rsidRPr="00DA7098" w:rsidRDefault="00F2479C" w:rsidP="00F2479C">
      <w:pPr>
        <w:pStyle w:val="ListParagraph"/>
        <w:numPr>
          <w:ilvl w:val="4"/>
          <w:numId w:val="36"/>
        </w:numPr>
      </w:pPr>
      <w:r w:rsidRPr="00DA7098">
        <w:t>Select</w:t>
      </w:r>
      <w:r w:rsidR="00B07238" w:rsidRPr="00DA7098">
        <w:t xml:space="preserve"> logic node: “Get Flows”</w:t>
      </w:r>
    </w:p>
    <w:p w14:paraId="017642B0" w14:textId="0CCFB71F" w:rsidR="00B07238" w:rsidRPr="00DA7098" w:rsidRDefault="00B07238" w:rsidP="00F2479C">
      <w:pPr>
        <w:pStyle w:val="ListParagraph"/>
        <w:numPr>
          <w:ilvl w:val="4"/>
          <w:numId w:val="36"/>
        </w:numPr>
      </w:pPr>
      <w:r w:rsidRPr="00DA7098">
        <w:t>Select node output: Collection of records</w:t>
      </w:r>
    </w:p>
    <w:p w14:paraId="17B0E905" w14:textId="191DCBF7" w:rsidR="00B07238" w:rsidRPr="00DA7098" w:rsidRDefault="00B07238" w:rsidP="00B07238">
      <w:pPr>
        <w:pStyle w:val="ListParagraph"/>
        <w:numPr>
          <w:ilvl w:val="1"/>
          <w:numId w:val="36"/>
        </w:numPr>
      </w:pPr>
      <w:r w:rsidRPr="00DA7098">
        <w:t>Under Variables, select “Set page variable”</w:t>
      </w:r>
    </w:p>
    <w:p w14:paraId="27268797" w14:textId="76B733A9" w:rsidR="00B07238" w:rsidRPr="00DA7098" w:rsidRDefault="00B07238" w:rsidP="00B07238">
      <w:pPr>
        <w:pStyle w:val="ListParagraph"/>
        <w:numPr>
          <w:ilvl w:val="2"/>
          <w:numId w:val="36"/>
        </w:numPr>
      </w:pPr>
      <w:r w:rsidRPr="00DA7098">
        <w:t>Drag it behind “Set data variable”</w:t>
      </w:r>
    </w:p>
    <w:p w14:paraId="577676C4" w14:textId="1BFF67DE" w:rsidR="00B07238" w:rsidRPr="00DA7098" w:rsidRDefault="00B07238" w:rsidP="00B07238">
      <w:pPr>
        <w:pStyle w:val="ListParagraph"/>
        <w:numPr>
          <w:ilvl w:val="2"/>
          <w:numId w:val="36"/>
        </w:numPr>
      </w:pPr>
      <w:r w:rsidRPr="00DA7098">
        <w:t>Connect “Set page variable” with “Set data variable”</w:t>
      </w:r>
    </w:p>
    <w:p w14:paraId="30407A34" w14:textId="28C17B26" w:rsidR="00B07238" w:rsidRPr="00DA7098" w:rsidRDefault="00B07238" w:rsidP="00B07238">
      <w:pPr>
        <w:pStyle w:val="ListParagraph"/>
        <w:numPr>
          <w:ilvl w:val="3"/>
          <w:numId w:val="36"/>
        </w:numPr>
      </w:pPr>
      <w:r w:rsidRPr="00DA7098">
        <w:t xml:space="preserve">Under Properties, click on the Variable name and select </w:t>
      </w:r>
      <w:proofErr w:type="spellStart"/>
      <w:r w:rsidRPr="00DA7098">
        <w:t>listHeader</w:t>
      </w:r>
      <w:proofErr w:type="spellEnd"/>
    </w:p>
    <w:p w14:paraId="219E29CA" w14:textId="1EA7DC96" w:rsidR="00B07238" w:rsidRPr="00DA7098" w:rsidRDefault="00B07238" w:rsidP="00B07238">
      <w:pPr>
        <w:pStyle w:val="ListParagraph"/>
        <w:numPr>
          <w:ilvl w:val="3"/>
          <w:numId w:val="36"/>
        </w:numPr>
      </w:pPr>
      <w:r w:rsidRPr="00DA7098">
        <w:t>Assigned value: “</w:t>
      </w:r>
      <w:r w:rsidRPr="00DA7098">
        <w:rPr>
          <w:color w:val="00B0F0"/>
        </w:rPr>
        <w:t>[['datetime', 'flow']]</w:t>
      </w:r>
      <w:r w:rsidRPr="00DA7098">
        <w:t>”</w:t>
      </w:r>
    </w:p>
    <w:p w14:paraId="5890F10F" w14:textId="289A7BB0" w:rsidR="00B07238" w:rsidRPr="00DA7098" w:rsidRDefault="00B07238" w:rsidP="00B07238">
      <w:pPr>
        <w:pStyle w:val="ListParagraph"/>
        <w:numPr>
          <w:ilvl w:val="2"/>
          <w:numId w:val="36"/>
        </w:numPr>
      </w:pPr>
      <w:r w:rsidRPr="00DA7098">
        <w:t xml:space="preserve">Rename the item to “Set </w:t>
      </w:r>
      <w:proofErr w:type="spellStart"/>
      <w:r w:rsidRPr="00DA7098">
        <w:t>ListHeader</w:t>
      </w:r>
      <w:proofErr w:type="spellEnd"/>
      <w:r w:rsidRPr="00DA7098">
        <w:t>”</w:t>
      </w:r>
    </w:p>
    <w:p w14:paraId="4987C7A8" w14:textId="740AD06C" w:rsidR="00B07238" w:rsidRPr="00DA7098" w:rsidRDefault="00B07238" w:rsidP="00B07238">
      <w:pPr>
        <w:pStyle w:val="ListParagraph"/>
        <w:numPr>
          <w:ilvl w:val="1"/>
          <w:numId w:val="36"/>
        </w:numPr>
      </w:pPr>
      <w:r w:rsidRPr="00DA7098">
        <w:t>Under Variables, select “Set page variable”</w:t>
      </w:r>
    </w:p>
    <w:p w14:paraId="5DEAC009" w14:textId="47143A72" w:rsidR="00B07238" w:rsidRPr="00DA7098" w:rsidRDefault="00B07238" w:rsidP="00B07238">
      <w:pPr>
        <w:pStyle w:val="ListParagraph"/>
        <w:numPr>
          <w:ilvl w:val="2"/>
          <w:numId w:val="36"/>
        </w:numPr>
      </w:pPr>
      <w:r w:rsidRPr="00DA7098">
        <w:t xml:space="preserve">Drag it behind “Set </w:t>
      </w:r>
      <w:proofErr w:type="spellStart"/>
      <w:r w:rsidRPr="00DA7098">
        <w:t>ListHeader</w:t>
      </w:r>
      <w:proofErr w:type="spellEnd"/>
      <w:r w:rsidRPr="00DA7098">
        <w:t>”</w:t>
      </w:r>
    </w:p>
    <w:p w14:paraId="6E130B4A" w14:textId="75EB3019" w:rsidR="00B07238" w:rsidRPr="00DA7098" w:rsidRDefault="00B07238" w:rsidP="00B07238">
      <w:pPr>
        <w:pStyle w:val="ListParagraph"/>
        <w:numPr>
          <w:ilvl w:val="2"/>
          <w:numId w:val="36"/>
        </w:numPr>
      </w:pPr>
      <w:r w:rsidRPr="00DA7098">
        <w:t xml:space="preserve">Connect “Set page variable” with “Set </w:t>
      </w:r>
      <w:proofErr w:type="spellStart"/>
      <w:r w:rsidRPr="00DA7098">
        <w:t>ListHeader</w:t>
      </w:r>
      <w:proofErr w:type="spellEnd"/>
      <w:r w:rsidRPr="00DA7098">
        <w:t>”</w:t>
      </w:r>
    </w:p>
    <w:p w14:paraId="123BD6B1" w14:textId="50786FBC" w:rsidR="00B07238" w:rsidRPr="00DA7098" w:rsidRDefault="00B07238" w:rsidP="00B07238">
      <w:pPr>
        <w:pStyle w:val="ListParagraph"/>
        <w:numPr>
          <w:ilvl w:val="3"/>
          <w:numId w:val="36"/>
        </w:numPr>
      </w:pPr>
      <w:r w:rsidRPr="00DA7098">
        <w:t xml:space="preserve">Under Properties, click on the Variable name and select </w:t>
      </w:r>
      <w:proofErr w:type="spellStart"/>
      <w:r w:rsidRPr="00DA7098">
        <w:t>listItem</w:t>
      </w:r>
      <w:proofErr w:type="spellEnd"/>
    </w:p>
    <w:p w14:paraId="4F15EC71" w14:textId="77777777" w:rsidR="005A4457" w:rsidRPr="00DA7098" w:rsidRDefault="00B07238" w:rsidP="00B07238">
      <w:pPr>
        <w:pStyle w:val="ListParagraph"/>
        <w:numPr>
          <w:ilvl w:val="3"/>
          <w:numId w:val="36"/>
        </w:numPr>
      </w:pPr>
      <w:r w:rsidRPr="00DA7098">
        <w:t xml:space="preserve">Assigned value: </w:t>
      </w:r>
    </w:p>
    <w:p w14:paraId="4021DED5" w14:textId="77777777" w:rsidR="005A4457" w:rsidRPr="00DA7098" w:rsidRDefault="005A4457" w:rsidP="005A4457">
      <w:pPr>
        <w:pStyle w:val="ListParagraph"/>
        <w:numPr>
          <w:ilvl w:val="4"/>
          <w:numId w:val="36"/>
        </w:numPr>
      </w:pPr>
      <w:r w:rsidRPr="00DA7098">
        <w:t>Select Formula</w:t>
      </w:r>
    </w:p>
    <w:p w14:paraId="1CA810E1" w14:textId="3A18AA29" w:rsidR="00B07238" w:rsidRPr="00DA7098" w:rsidRDefault="005A4457" w:rsidP="005A4457">
      <w:pPr>
        <w:pStyle w:val="ListParagraph"/>
        <w:numPr>
          <w:ilvl w:val="4"/>
          <w:numId w:val="36"/>
        </w:numPr>
      </w:pPr>
      <w:r w:rsidRPr="00DA7098">
        <w:t xml:space="preserve">Formula: </w:t>
      </w:r>
      <w:r w:rsidR="00B07238" w:rsidRPr="00DA7098">
        <w:t>“</w:t>
      </w:r>
      <w:r w:rsidR="00B07238" w:rsidRPr="00DA7098">
        <w:rPr>
          <w:color w:val="00B0F0"/>
        </w:rPr>
        <w:t>MAP&lt;item</w:t>
      </w:r>
      <w:proofErr w:type="gramStart"/>
      <w:r w:rsidR="00B07238" w:rsidRPr="00DA7098">
        <w:rPr>
          <w:color w:val="00B0F0"/>
        </w:rPr>
        <w:t>&gt;(</w:t>
      </w:r>
      <w:proofErr w:type="gramEnd"/>
      <w:r w:rsidR="00B07238" w:rsidRPr="00DA7098">
        <w:rPr>
          <w:color w:val="00B0F0"/>
        </w:rPr>
        <w:t>data.FlowChallenge</w:t>
      </w:r>
      <w:r w:rsidRPr="00DA7098">
        <w:rPr>
          <w:color w:val="00B0F0"/>
        </w:rPr>
        <w:t>1</w:t>
      </w:r>
      <w:r w:rsidR="00B07238" w:rsidRPr="00DA7098">
        <w:rPr>
          <w:color w:val="00B0F0"/>
        </w:rPr>
        <w:t>, [LOOKUP(item, "datetime"), NUMBER(LOOKUP(item, "flow"))])</w:t>
      </w:r>
      <w:r w:rsidR="00B07238" w:rsidRPr="00DA7098">
        <w:t>”</w:t>
      </w:r>
    </w:p>
    <w:p w14:paraId="5AA13713" w14:textId="32AE91BB" w:rsidR="00B07238" w:rsidRPr="00DA7098" w:rsidRDefault="00B07238" w:rsidP="00B07238">
      <w:pPr>
        <w:pStyle w:val="ListParagraph"/>
        <w:numPr>
          <w:ilvl w:val="2"/>
          <w:numId w:val="36"/>
        </w:numPr>
      </w:pPr>
      <w:r w:rsidRPr="00DA7098">
        <w:t xml:space="preserve">Rename the item to “Set </w:t>
      </w:r>
      <w:proofErr w:type="spellStart"/>
      <w:r w:rsidRPr="00DA7098">
        <w:t>ListItems</w:t>
      </w:r>
      <w:proofErr w:type="spellEnd"/>
      <w:r w:rsidRPr="00DA7098">
        <w:t>”</w:t>
      </w:r>
    </w:p>
    <w:p w14:paraId="263F04F9" w14:textId="77777777" w:rsidR="00B07238" w:rsidRPr="00DA7098" w:rsidRDefault="00B07238" w:rsidP="00B07238">
      <w:pPr>
        <w:pStyle w:val="ListParagraph"/>
        <w:numPr>
          <w:ilvl w:val="1"/>
          <w:numId w:val="36"/>
        </w:numPr>
      </w:pPr>
      <w:r w:rsidRPr="00DA7098">
        <w:t>Under Variables, select “Set page variable”</w:t>
      </w:r>
    </w:p>
    <w:p w14:paraId="5AAE7B01" w14:textId="29E72EE3" w:rsidR="00B07238" w:rsidRPr="00DA7098" w:rsidRDefault="00B07238" w:rsidP="00B07238">
      <w:pPr>
        <w:pStyle w:val="ListParagraph"/>
        <w:numPr>
          <w:ilvl w:val="2"/>
          <w:numId w:val="36"/>
        </w:numPr>
      </w:pPr>
      <w:r w:rsidRPr="00DA7098">
        <w:t xml:space="preserve">Drag it behind “Set </w:t>
      </w:r>
      <w:proofErr w:type="spellStart"/>
      <w:r w:rsidRPr="00DA7098">
        <w:t>ListItems</w:t>
      </w:r>
      <w:proofErr w:type="spellEnd"/>
      <w:r w:rsidRPr="00DA7098">
        <w:t>”</w:t>
      </w:r>
    </w:p>
    <w:p w14:paraId="72B1B831" w14:textId="52682666" w:rsidR="00B07238" w:rsidRPr="00DA7098" w:rsidRDefault="00B07238" w:rsidP="00B07238">
      <w:pPr>
        <w:pStyle w:val="ListParagraph"/>
        <w:numPr>
          <w:ilvl w:val="2"/>
          <w:numId w:val="36"/>
        </w:numPr>
      </w:pPr>
      <w:r w:rsidRPr="00DA7098">
        <w:t xml:space="preserve">Connect “Set page variable” with “Set </w:t>
      </w:r>
      <w:proofErr w:type="spellStart"/>
      <w:r w:rsidRPr="00DA7098">
        <w:t>ListItems</w:t>
      </w:r>
      <w:proofErr w:type="spellEnd"/>
      <w:r w:rsidRPr="00DA7098">
        <w:t>”</w:t>
      </w:r>
    </w:p>
    <w:p w14:paraId="26F4200C" w14:textId="79C9446F" w:rsidR="00B07238" w:rsidRPr="00DA7098" w:rsidRDefault="00B07238" w:rsidP="00B07238">
      <w:pPr>
        <w:pStyle w:val="ListParagraph"/>
        <w:numPr>
          <w:ilvl w:val="3"/>
          <w:numId w:val="36"/>
        </w:numPr>
      </w:pPr>
      <w:r w:rsidRPr="00DA7098">
        <w:t xml:space="preserve">Under Properties, click on the Variable name and select </w:t>
      </w:r>
      <w:proofErr w:type="spellStart"/>
      <w:r w:rsidRPr="00DA7098">
        <w:t>chartData</w:t>
      </w:r>
      <w:proofErr w:type="spellEnd"/>
    </w:p>
    <w:p w14:paraId="22EF0D0E" w14:textId="77777777" w:rsidR="005A4457" w:rsidRPr="00DA7098" w:rsidRDefault="00B07238" w:rsidP="00B07238">
      <w:pPr>
        <w:pStyle w:val="ListParagraph"/>
        <w:numPr>
          <w:ilvl w:val="3"/>
          <w:numId w:val="36"/>
        </w:numPr>
      </w:pPr>
      <w:r w:rsidRPr="00DA7098">
        <w:t xml:space="preserve">Assigned value: </w:t>
      </w:r>
    </w:p>
    <w:p w14:paraId="5AFB7F7F" w14:textId="77777777" w:rsidR="005A4457" w:rsidRPr="00DA7098" w:rsidRDefault="005A4457" w:rsidP="005A4457">
      <w:pPr>
        <w:pStyle w:val="ListParagraph"/>
        <w:numPr>
          <w:ilvl w:val="4"/>
          <w:numId w:val="36"/>
        </w:numPr>
      </w:pPr>
      <w:r w:rsidRPr="00DA7098">
        <w:t>Select Formula</w:t>
      </w:r>
    </w:p>
    <w:p w14:paraId="7E7E23BA" w14:textId="21CF3026" w:rsidR="00B07238" w:rsidRPr="00DA7098" w:rsidRDefault="005A4457" w:rsidP="005A4457">
      <w:pPr>
        <w:pStyle w:val="ListParagraph"/>
        <w:numPr>
          <w:ilvl w:val="4"/>
          <w:numId w:val="36"/>
        </w:numPr>
      </w:pPr>
      <w:r w:rsidRPr="00DA7098">
        <w:t xml:space="preserve">Formula: </w:t>
      </w:r>
      <w:r w:rsidR="00B07238" w:rsidRPr="00DA7098">
        <w:t>“</w:t>
      </w:r>
      <w:proofErr w:type="gramStart"/>
      <w:r w:rsidR="00B07238" w:rsidRPr="00DA7098">
        <w:rPr>
          <w:color w:val="00B0F0"/>
        </w:rPr>
        <w:t>UNION(</w:t>
      </w:r>
      <w:proofErr w:type="spellStart"/>
      <w:proofErr w:type="gramEnd"/>
      <w:r w:rsidR="00B07238" w:rsidRPr="00DA7098">
        <w:rPr>
          <w:color w:val="00B0F0"/>
        </w:rPr>
        <w:t>pageVars.listHeader</w:t>
      </w:r>
      <w:proofErr w:type="spellEnd"/>
      <w:r w:rsidR="00B07238" w:rsidRPr="00DA7098">
        <w:rPr>
          <w:color w:val="00B0F0"/>
        </w:rPr>
        <w:t>, SLICE(</w:t>
      </w:r>
      <w:proofErr w:type="spellStart"/>
      <w:r w:rsidR="00B07238" w:rsidRPr="00DA7098">
        <w:rPr>
          <w:color w:val="00B0F0"/>
        </w:rPr>
        <w:t>pageVars.listItem</w:t>
      </w:r>
      <w:proofErr w:type="spellEnd"/>
      <w:r w:rsidR="00B07238" w:rsidRPr="00DA7098">
        <w:rPr>
          <w:color w:val="00B0F0"/>
        </w:rPr>
        <w:t>, COUNT(</w:t>
      </w:r>
      <w:proofErr w:type="spellStart"/>
      <w:r w:rsidR="00B07238" w:rsidRPr="00DA7098">
        <w:rPr>
          <w:color w:val="00B0F0"/>
        </w:rPr>
        <w:t>pageVars.listItem</w:t>
      </w:r>
      <w:proofErr w:type="spellEnd"/>
      <w:r w:rsidR="00B07238" w:rsidRPr="00DA7098">
        <w:rPr>
          <w:color w:val="00B0F0"/>
        </w:rPr>
        <w:t>)-10, COUNT(</w:t>
      </w:r>
      <w:proofErr w:type="spellStart"/>
      <w:r w:rsidR="00B07238" w:rsidRPr="00DA7098">
        <w:rPr>
          <w:color w:val="00B0F0"/>
        </w:rPr>
        <w:t>pageVars.listItem</w:t>
      </w:r>
      <w:proofErr w:type="spellEnd"/>
      <w:r w:rsidR="00B07238" w:rsidRPr="00DA7098">
        <w:rPr>
          <w:color w:val="00B0F0"/>
        </w:rPr>
        <w:t>)))</w:t>
      </w:r>
      <w:r w:rsidR="00B07238" w:rsidRPr="00DA7098">
        <w:t>”</w:t>
      </w:r>
    </w:p>
    <w:p w14:paraId="482D9FB0" w14:textId="5F44B126" w:rsidR="00B07238" w:rsidRPr="00DA7098" w:rsidRDefault="00B07238" w:rsidP="00B07238">
      <w:pPr>
        <w:pStyle w:val="ListParagraph"/>
        <w:numPr>
          <w:ilvl w:val="2"/>
          <w:numId w:val="36"/>
        </w:numPr>
      </w:pPr>
      <w:r w:rsidRPr="00DA7098">
        <w:t xml:space="preserve">Rename the item to “Set </w:t>
      </w:r>
      <w:proofErr w:type="spellStart"/>
      <w:r w:rsidRPr="00DA7098">
        <w:t>ChartData</w:t>
      </w:r>
      <w:proofErr w:type="spellEnd"/>
      <w:r w:rsidRPr="00DA7098">
        <w:t>”</w:t>
      </w:r>
    </w:p>
    <w:p w14:paraId="694CD8DE" w14:textId="77777777" w:rsidR="005A4457" w:rsidRPr="00DA7098" w:rsidRDefault="005A4457" w:rsidP="005A4457">
      <w:pPr>
        <w:rPr>
          <w:lang w:val="en-GB"/>
        </w:rPr>
      </w:pPr>
    </w:p>
    <w:p w14:paraId="4F53B241" w14:textId="7C92C2FC" w:rsidR="00B07238" w:rsidRPr="00DA7098" w:rsidRDefault="00B07238" w:rsidP="00B07238">
      <w:pPr>
        <w:rPr>
          <w:lang w:val="en-GB"/>
        </w:rPr>
      </w:pPr>
      <w:r w:rsidRPr="00DA7098">
        <w:rPr>
          <w:lang w:val="en-GB"/>
        </w:rPr>
        <w:t>Alright. We’re getting close!</w:t>
      </w:r>
    </w:p>
    <w:p w14:paraId="254F3CB4" w14:textId="74555066" w:rsidR="00B07238" w:rsidRPr="00DA7098" w:rsidRDefault="00B07238" w:rsidP="00B07238">
      <w:pPr>
        <w:rPr>
          <w:lang w:val="en-GB"/>
        </w:rPr>
      </w:pPr>
      <w:r w:rsidRPr="00DA7098">
        <w:rPr>
          <w:lang w:val="en-GB"/>
        </w:rPr>
        <w:t>We’ve now set up all necessary data to use in our graph.</w:t>
      </w:r>
    </w:p>
    <w:p w14:paraId="07FA4E3F" w14:textId="4B85F147" w:rsidR="00B07238" w:rsidRPr="00DA7098" w:rsidRDefault="00B07238" w:rsidP="00B07238">
      <w:pPr>
        <w:rPr>
          <w:lang w:val="en-GB"/>
        </w:rPr>
      </w:pPr>
      <w:r w:rsidRPr="00DA7098">
        <w:rPr>
          <w:lang w:val="en-GB"/>
        </w:rPr>
        <w:t>Let’s create the graph next!</w:t>
      </w:r>
    </w:p>
    <w:p w14:paraId="4CF1413A" w14:textId="72FE401F" w:rsidR="00B07238" w:rsidRPr="00DA7098" w:rsidRDefault="00B07238" w:rsidP="00B07238">
      <w:pPr>
        <w:rPr>
          <w:lang w:val="en-GB"/>
        </w:rPr>
      </w:pPr>
    </w:p>
    <w:p w14:paraId="1EEED0B6" w14:textId="1883FA81" w:rsidR="00B07238" w:rsidRPr="00DA7098" w:rsidRDefault="00B07238" w:rsidP="00B07238">
      <w:pPr>
        <w:pStyle w:val="ListParagraph"/>
      </w:pPr>
      <w:r w:rsidRPr="00DA7098">
        <w:t>Under Logic – Core</w:t>
      </w:r>
    </w:p>
    <w:p w14:paraId="29AB68DB" w14:textId="074ABFEB" w:rsidR="00B07238" w:rsidRPr="00DA7098" w:rsidRDefault="00B07238" w:rsidP="00B07238">
      <w:pPr>
        <w:pStyle w:val="ListParagraph"/>
        <w:numPr>
          <w:ilvl w:val="1"/>
          <w:numId w:val="36"/>
        </w:numPr>
      </w:pPr>
      <w:r w:rsidRPr="00DA7098">
        <w:t>Under Advanced, select “</w:t>
      </w:r>
      <w:proofErr w:type="spellStart"/>
      <w:r w:rsidRPr="00DA7098">
        <w:t>Javascript</w:t>
      </w:r>
      <w:proofErr w:type="spellEnd"/>
      <w:r w:rsidRPr="00DA7098">
        <w:t>”</w:t>
      </w:r>
    </w:p>
    <w:p w14:paraId="59B149F3" w14:textId="6EB1623F" w:rsidR="00B07238" w:rsidRPr="00DA7098" w:rsidRDefault="00B07238" w:rsidP="00B07238">
      <w:pPr>
        <w:pStyle w:val="ListParagraph"/>
        <w:numPr>
          <w:ilvl w:val="2"/>
          <w:numId w:val="36"/>
        </w:numPr>
      </w:pPr>
      <w:r w:rsidRPr="00DA7098">
        <w:t>Drag it behind “</w:t>
      </w:r>
      <w:r w:rsidR="00715803" w:rsidRPr="00DA7098">
        <w:t xml:space="preserve">Set </w:t>
      </w:r>
      <w:proofErr w:type="spellStart"/>
      <w:r w:rsidR="00715803" w:rsidRPr="00DA7098">
        <w:t>ChartData</w:t>
      </w:r>
      <w:proofErr w:type="spellEnd"/>
      <w:r w:rsidR="00715803" w:rsidRPr="00DA7098">
        <w:t>”</w:t>
      </w:r>
    </w:p>
    <w:p w14:paraId="2612FEA7" w14:textId="02861714" w:rsidR="00715803" w:rsidRPr="00DA7098" w:rsidRDefault="00715803" w:rsidP="00B07238">
      <w:pPr>
        <w:pStyle w:val="ListParagraph"/>
        <w:numPr>
          <w:ilvl w:val="2"/>
          <w:numId w:val="36"/>
        </w:numPr>
      </w:pPr>
      <w:r w:rsidRPr="00DA7098">
        <w:t>Double click to open.</w:t>
      </w:r>
    </w:p>
    <w:p w14:paraId="5F1190F4" w14:textId="776E7E3F" w:rsidR="00715803" w:rsidRPr="00DA7098" w:rsidRDefault="00715803" w:rsidP="00715803">
      <w:pPr>
        <w:pStyle w:val="ListParagraph"/>
        <w:numPr>
          <w:ilvl w:val="2"/>
          <w:numId w:val="36"/>
        </w:numPr>
      </w:pPr>
      <w:r w:rsidRPr="00DA7098">
        <w:t xml:space="preserve">Copy </w:t>
      </w:r>
      <w:proofErr w:type="gramStart"/>
      <w:r w:rsidRPr="00DA7098">
        <w:t>paste</w:t>
      </w:r>
      <w:proofErr w:type="gramEnd"/>
      <w:r w:rsidRPr="00DA7098">
        <w:t xml:space="preserve"> this code: (double click the code to open)</w:t>
      </w:r>
    </w:p>
    <w:p w14:paraId="64EE2C26" w14:textId="77777777" w:rsidR="00715803" w:rsidRPr="00DA7098" w:rsidRDefault="00715803" w:rsidP="00715803">
      <w:pPr>
        <w:pStyle w:val="ListParagraph"/>
        <w:numPr>
          <w:ilvl w:val="0"/>
          <w:numId w:val="0"/>
        </w:numPr>
        <w:ind w:left="1800"/>
      </w:pPr>
    </w:p>
    <w:bookmarkStart w:id="1" w:name="_MON_1729489025"/>
    <w:bookmarkEnd w:id="1"/>
    <w:p w14:paraId="7AB43495" w14:textId="576EB00A" w:rsidR="00715803" w:rsidRPr="00DA7098" w:rsidRDefault="00145275" w:rsidP="00715803">
      <w:pPr>
        <w:rPr>
          <w:lang w:val="en-GB"/>
        </w:rPr>
      </w:pPr>
      <w:r w:rsidRPr="00DA7098">
        <w:rPr>
          <w:lang w:val="en-GB"/>
        </w:rPr>
        <w:object w:dxaOrig="9072" w:dyaOrig="6840" w14:anchorId="34300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2pt" o:ole="">
            <v:imagedata r:id="rId32" o:title=""/>
          </v:shape>
          <o:OLEObject Type="Embed" ProgID="Word.OpenDocumentText.12" ShapeID="_x0000_i1025" DrawAspect="Content" ObjectID="_1729466091" r:id="rId33"/>
        </w:object>
      </w:r>
    </w:p>
    <w:p w14:paraId="54CAC494" w14:textId="0AD12D22" w:rsidR="005A4457" w:rsidRPr="00DA7098" w:rsidRDefault="005A4457">
      <w:pPr>
        <w:spacing w:after="200" w:line="276" w:lineRule="auto"/>
        <w:contextualSpacing w:val="0"/>
        <w:jc w:val="left"/>
        <w:rPr>
          <w:lang w:val="en-GB"/>
        </w:rPr>
      </w:pPr>
      <w:r w:rsidRPr="00DA7098">
        <w:rPr>
          <w:lang w:val="en-GB"/>
        </w:rPr>
        <w:br w:type="page"/>
      </w:r>
    </w:p>
    <w:p w14:paraId="30E83A00" w14:textId="5F5180E5" w:rsidR="00715803" w:rsidRPr="00DA7098" w:rsidRDefault="00715803" w:rsidP="00715803">
      <w:pPr>
        <w:pStyle w:val="ListParagraph"/>
        <w:numPr>
          <w:ilvl w:val="2"/>
          <w:numId w:val="36"/>
        </w:numPr>
      </w:pPr>
      <w:r w:rsidRPr="00DA7098">
        <w:t>Change the output:</w:t>
      </w:r>
    </w:p>
    <w:p w14:paraId="0D158B60" w14:textId="7369FFC9" w:rsidR="00715803" w:rsidRPr="00DA7098" w:rsidRDefault="00715803" w:rsidP="00715803">
      <w:pPr>
        <w:pStyle w:val="ListParagraph"/>
        <w:numPr>
          <w:ilvl w:val="3"/>
          <w:numId w:val="36"/>
        </w:numPr>
      </w:pPr>
      <w:r w:rsidRPr="00DA7098">
        <w:t>Value type: Object</w:t>
      </w:r>
    </w:p>
    <w:p w14:paraId="4486ADFE" w14:textId="51B85B51" w:rsidR="00715803" w:rsidRPr="00DA7098" w:rsidRDefault="005A4457" w:rsidP="00715803">
      <w:pPr>
        <w:pStyle w:val="ListParagraph"/>
        <w:numPr>
          <w:ilvl w:val="3"/>
          <w:numId w:val="36"/>
        </w:numPr>
      </w:pPr>
      <w:r w:rsidRPr="00DA7098">
        <w:t>Remove the existing property “result”</w:t>
      </w:r>
    </w:p>
    <w:p w14:paraId="28940CDE" w14:textId="1BAB1F50" w:rsidR="005A4457" w:rsidRPr="00DA7098" w:rsidRDefault="005A4457" w:rsidP="00715803">
      <w:pPr>
        <w:pStyle w:val="ListParagraph"/>
        <w:numPr>
          <w:ilvl w:val="3"/>
          <w:numId w:val="36"/>
        </w:numPr>
      </w:pPr>
      <w:r w:rsidRPr="00DA7098">
        <w:t>Add new property “</w:t>
      </w:r>
      <w:proofErr w:type="spellStart"/>
      <w:r w:rsidRPr="00DA7098">
        <w:t>funcAsString</w:t>
      </w:r>
      <w:proofErr w:type="spellEnd"/>
      <w:r w:rsidRPr="00DA7098">
        <w:t>”</w:t>
      </w:r>
    </w:p>
    <w:p w14:paraId="7A9FC41F" w14:textId="7D8D88B0" w:rsidR="00715803" w:rsidRPr="00DA7098" w:rsidRDefault="00715803" w:rsidP="00715803">
      <w:pPr>
        <w:pStyle w:val="ListParagraph"/>
        <w:numPr>
          <w:ilvl w:val="3"/>
          <w:numId w:val="36"/>
        </w:numPr>
      </w:pPr>
      <w:r w:rsidRPr="00DA7098">
        <w:t>Property Type: Text</w:t>
      </w:r>
    </w:p>
    <w:p w14:paraId="39C1C18C" w14:textId="0CE045B8" w:rsidR="00715803" w:rsidRDefault="00715803" w:rsidP="00715803">
      <w:pPr>
        <w:pStyle w:val="ListParagraph"/>
        <w:numPr>
          <w:ilvl w:val="3"/>
          <w:numId w:val="36"/>
        </w:numPr>
      </w:pPr>
      <w:r w:rsidRPr="00DA7098">
        <w:t>Be sure that the property is required (checkbox)</w:t>
      </w:r>
    </w:p>
    <w:p w14:paraId="12DF6BB4" w14:textId="0C560461" w:rsidR="00145275" w:rsidRPr="00DA7098" w:rsidRDefault="00145275" w:rsidP="00145275">
      <w:pPr>
        <w:pStyle w:val="ListParagraph"/>
        <w:numPr>
          <w:ilvl w:val="2"/>
          <w:numId w:val="36"/>
        </w:numPr>
      </w:pPr>
      <w:r>
        <w:t xml:space="preserve">Try to add a legend or descriptions for the axis, and a title to the graph. You can find the documentation </w:t>
      </w:r>
      <w:hyperlink r:id="rId34" w:history="1">
        <w:r w:rsidRPr="00145275">
          <w:rPr>
            <w:rStyle w:val="Hyperlink"/>
          </w:rPr>
          <w:t>here</w:t>
        </w:r>
      </w:hyperlink>
      <w:r>
        <w:t>.</w:t>
      </w:r>
    </w:p>
    <w:p w14:paraId="237E8730" w14:textId="0E31C20F" w:rsidR="00715803" w:rsidRPr="00DA7098" w:rsidRDefault="00715803" w:rsidP="00715803">
      <w:pPr>
        <w:pStyle w:val="ListParagraph"/>
        <w:numPr>
          <w:ilvl w:val="2"/>
          <w:numId w:val="36"/>
        </w:numPr>
      </w:pPr>
      <w:r w:rsidRPr="00DA7098">
        <w:t>Click Update</w:t>
      </w:r>
    </w:p>
    <w:p w14:paraId="25EE5F37" w14:textId="3921B7CB" w:rsidR="005A4457" w:rsidRPr="00DA7098" w:rsidRDefault="005A4457" w:rsidP="00715803">
      <w:pPr>
        <w:pStyle w:val="ListParagraph"/>
        <w:numPr>
          <w:ilvl w:val="2"/>
          <w:numId w:val="36"/>
        </w:numPr>
      </w:pPr>
      <w:r w:rsidRPr="00DA7098">
        <w:t xml:space="preserve">Rename the </w:t>
      </w:r>
      <w:proofErr w:type="spellStart"/>
      <w:r w:rsidRPr="00DA7098">
        <w:t>Javascript</w:t>
      </w:r>
      <w:proofErr w:type="spellEnd"/>
      <w:r w:rsidRPr="00DA7098">
        <w:t xml:space="preserve">-element to “Generate Google </w:t>
      </w:r>
      <w:proofErr w:type="spellStart"/>
      <w:r w:rsidRPr="00DA7098">
        <w:t>LineChart</w:t>
      </w:r>
      <w:proofErr w:type="spellEnd"/>
      <w:r w:rsidRPr="00DA7098">
        <w:t>”</w:t>
      </w:r>
    </w:p>
    <w:p w14:paraId="50664B08" w14:textId="4FD00709" w:rsidR="00715803" w:rsidRPr="00DA7098" w:rsidRDefault="00715803" w:rsidP="00715803">
      <w:pPr>
        <w:pStyle w:val="ListParagraph"/>
        <w:numPr>
          <w:ilvl w:val="1"/>
          <w:numId w:val="36"/>
        </w:numPr>
      </w:pPr>
      <w:r w:rsidRPr="00DA7098">
        <w:t>Under Variables, select “Set page variable” (last time, I swear)</w:t>
      </w:r>
    </w:p>
    <w:p w14:paraId="1B5D95C5" w14:textId="14864E3A" w:rsidR="005A4457" w:rsidRPr="00DA7098" w:rsidRDefault="005A4457" w:rsidP="005A4457">
      <w:pPr>
        <w:pStyle w:val="ListParagraph"/>
        <w:numPr>
          <w:ilvl w:val="2"/>
          <w:numId w:val="36"/>
        </w:numPr>
      </w:pPr>
      <w:r w:rsidRPr="00DA7098">
        <w:t xml:space="preserve">Drag it behind “Generate Google </w:t>
      </w:r>
      <w:proofErr w:type="spellStart"/>
      <w:r w:rsidRPr="00DA7098">
        <w:t>LineChart</w:t>
      </w:r>
      <w:proofErr w:type="spellEnd"/>
      <w:r w:rsidRPr="00DA7098">
        <w:t>”.</w:t>
      </w:r>
    </w:p>
    <w:p w14:paraId="70475CD0" w14:textId="3DDDD59C" w:rsidR="005A4457" w:rsidRPr="00DA7098" w:rsidRDefault="005A4457" w:rsidP="005A4457">
      <w:pPr>
        <w:pStyle w:val="ListParagraph"/>
        <w:numPr>
          <w:ilvl w:val="2"/>
          <w:numId w:val="36"/>
        </w:numPr>
      </w:pPr>
      <w:r w:rsidRPr="00DA7098">
        <w:t xml:space="preserve">Connect “Generate Google </w:t>
      </w:r>
      <w:proofErr w:type="spellStart"/>
      <w:r w:rsidRPr="00DA7098">
        <w:t>LineChart</w:t>
      </w:r>
      <w:proofErr w:type="spellEnd"/>
      <w:r w:rsidRPr="00DA7098">
        <w:t>” with “Set page variable”</w:t>
      </w:r>
    </w:p>
    <w:p w14:paraId="3237A918" w14:textId="1527D383" w:rsidR="005A4457" w:rsidRPr="00DA7098" w:rsidRDefault="005A4457" w:rsidP="005A4457">
      <w:pPr>
        <w:pStyle w:val="ListParagraph"/>
        <w:numPr>
          <w:ilvl w:val="3"/>
          <w:numId w:val="36"/>
        </w:numPr>
      </w:pPr>
      <w:r w:rsidRPr="00DA7098">
        <w:t>Under Properties, click on the Variable name and select “</w:t>
      </w:r>
      <w:proofErr w:type="spellStart"/>
      <w:r w:rsidRPr="00DA7098">
        <w:t>chartFunctionString</w:t>
      </w:r>
      <w:proofErr w:type="spellEnd"/>
      <w:r w:rsidRPr="00DA7098">
        <w:t>”</w:t>
      </w:r>
    </w:p>
    <w:p w14:paraId="20266CB0" w14:textId="77777777" w:rsidR="0058545F" w:rsidRPr="00DA7098" w:rsidRDefault="005A4457" w:rsidP="005A4457">
      <w:pPr>
        <w:pStyle w:val="ListParagraph"/>
        <w:numPr>
          <w:ilvl w:val="3"/>
          <w:numId w:val="36"/>
        </w:numPr>
      </w:pPr>
      <w:r w:rsidRPr="00DA7098">
        <w:t xml:space="preserve">Assigned value: </w:t>
      </w:r>
    </w:p>
    <w:p w14:paraId="33E9F2B3" w14:textId="725456FA" w:rsidR="005A4457" w:rsidRPr="00DA7098" w:rsidRDefault="005A4457" w:rsidP="0058545F">
      <w:pPr>
        <w:pStyle w:val="ListParagraph"/>
        <w:numPr>
          <w:ilvl w:val="4"/>
          <w:numId w:val="36"/>
        </w:numPr>
      </w:pPr>
      <w:r w:rsidRPr="00DA7098">
        <w:t>Select “</w:t>
      </w:r>
      <w:r w:rsidR="0058545F" w:rsidRPr="00DA7098">
        <w:t>O</w:t>
      </w:r>
      <w:r w:rsidRPr="00DA7098">
        <w:t>utput from another node”</w:t>
      </w:r>
    </w:p>
    <w:p w14:paraId="779C896E" w14:textId="28999854" w:rsidR="0058545F" w:rsidRPr="00DA7098" w:rsidRDefault="0058545F" w:rsidP="0058545F">
      <w:pPr>
        <w:pStyle w:val="ListParagraph"/>
        <w:numPr>
          <w:ilvl w:val="4"/>
          <w:numId w:val="36"/>
        </w:numPr>
      </w:pPr>
      <w:r w:rsidRPr="00DA7098">
        <w:t xml:space="preserve">Select “Generate Google </w:t>
      </w:r>
      <w:proofErr w:type="spellStart"/>
      <w:r w:rsidRPr="00DA7098">
        <w:t>LineChart</w:t>
      </w:r>
      <w:proofErr w:type="spellEnd"/>
      <w:r w:rsidRPr="00DA7098">
        <w:t>”</w:t>
      </w:r>
    </w:p>
    <w:p w14:paraId="27758A63" w14:textId="7FC16C13" w:rsidR="0058545F" w:rsidRPr="00DA7098" w:rsidRDefault="0058545F" w:rsidP="0058545F">
      <w:pPr>
        <w:pStyle w:val="ListParagraph"/>
        <w:numPr>
          <w:ilvl w:val="4"/>
          <w:numId w:val="36"/>
        </w:numPr>
      </w:pPr>
      <w:r w:rsidRPr="00DA7098">
        <w:t>Select “</w:t>
      </w:r>
      <w:proofErr w:type="spellStart"/>
      <w:r w:rsidRPr="00DA7098">
        <w:t>funcAsString</w:t>
      </w:r>
      <w:proofErr w:type="spellEnd"/>
      <w:r w:rsidRPr="00DA7098">
        <w:t>”</w:t>
      </w:r>
    </w:p>
    <w:p w14:paraId="7AAABB1C" w14:textId="0C50021A" w:rsidR="00715803" w:rsidRPr="00DA7098" w:rsidRDefault="0058545F" w:rsidP="00715803">
      <w:pPr>
        <w:pStyle w:val="ListParagraph"/>
        <w:numPr>
          <w:ilvl w:val="2"/>
          <w:numId w:val="36"/>
        </w:numPr>
      </w:pPr>
      <w:r w:rsidRPr="00DA7098">
        <w:t xml:space="preserve">Rename the element to “Set </w:t>
      </w:r>
      <w:proofErr w:type="spellStart"/>
      <w:r w:rsidRPr="00DA7098">
        <w:t>ChartString</w:t>
      </w:r>
      <w:proofErr w:type="spellEnd"/>
      <w:r w:rsidRPr="00DA7098">
        <w:t>”.</w:t>
      </w:r>
    </w:p>
    <w:p w14:paraId="746D6222" w14:textId="304B128A" w:rsidR="0058545F" w:rsidRPr="00DA7098" w:rsidRDefault="0058545F" w:rsidP="0058545F">
      <w:pPr>
        <w:rPr>
          <w:lang w:val="en-GB"/>
        </w:rPr>
      </w:pPr>
    </w:p>
    <w:p w14:paraId="4B12F247" w14:textId="70B1A083" w:rsidR="0058545F" w:rsidRPr="00DA7098" w:rsidRDefault="0058545F" w:rsidP="0058545F">
      <w:pPr>
        <w:rPr>
          <w:lang w:val="en-GB"/>
        </w:rPr>
      </w:pPr>
      <w:r w:rsidRPr="00DA7098">
        <w:rPr>
          <w:lang w:val="en-GB"/>
        </w:rPr>
        <w:t>Alright. We’re almost there. Final steps…</w:t>
      </w:r>
    </w:p>
    <w:p w14:paraId="6967ACE3" w14:textId="49605E80" w:rsidR="0058545F" w:rsidRPr="00DA7098" w:rsidRDefault="0058545F" w:rsidP="0058545F">
      <w:pPr>
        <w:rPr>
          <w:lang w:val="en-GB"/>
        </w:rPr>
      </w:pPr>
    </w:p>
    <w:p w14:paraId="11162CC5" w14:textId="100968DE" w:rsidR="0058545F" w:rsidRPr="00DA7098" w:rsidRDefault="0058545F" w:rsidP="0058545F">
      <w:pPr>
        <w:pStyle w:val="ListParagraph"/>
      </w:pPr>
      <w:r w:rsidRPr="00DA7098">
        <w:t>In the UI Canvas screen</w:t>
      </w:r>
    </w:p>
    <w:p w14:paraId="5408C824" w14:textId="57026872" w:rsidR="0058545F" w:rsidRPr="00DA7098" w:rsidRDefault="0058545F" w:rsidP="0058545F">
      <w:pPr>
        <w:pStyle w:val="ListParagraph"/>
        <w:numPr>
          <w:ilvl w:val="1"/>
          <w:numId w:val="36"/>
        </w:numPr>
      </w:pPr>
      <w:r w:rsidRPr="00DA7098">
        <w:t>Select the Google Graph</w:t>
      </w:r>
    </w:p>
    <w:p w14:paraId="126DC172" w14:textId="2632F8D5" w:rsidR="0058545F" w:rsidRPr="00DA7098" w:rsidRDefault="0058545F" w:rsidP="0058545F">
      <w:pPr>
        <w:pStyle w:val="ListParagraph"/>
        <w:numPr>
          <w:ilvl w:val="2"/>
          <w:numId w:val="36"/>
        </w:numPr>
      </w:pPr>
      <w:r w:rsidRPr="00DA7098">
        <w:t xml:space="preserve">Set Chart function: Data &amp; Variables: Page Variables: </w:t>
      </w:r>
      <w:proofErr w:type="spellStart"/>
      <w:r w:rsidRPr="00DA7098">
        <w:t>chartFunctionString</w:t>
      </w:r>
      <w:proofErr w:type="spellEnd"/>
    </w:p>
    <w:p w14:paraId="06684627" w14:textId="1B528208" w:rsidR="0058545F" w:rsidRPr="00DA7098" w:rsidRDefault="0058545F" w:rsidP="0058545F">
      <w:pPr>
        <w:pStyle w:val="ListParagraph"/>
        <w:numPr>
          <w:ilvl w:val="2"/>
          <w:numId w:val="36"/>
        </w:numPr>
      </w:pPr>
      <w:r w:rsidRPr="00DA7098">
        <w:t xml:space="preserve">Set Chart data: Data &amp; Variables: Page Variables: </w:t>
      </w:r>
      <w:proofErr w:type="spellStart"/>
      <w:r w:rsidRPr="00DA7098">
        <w:t>chartData</w:t>
      </w:r>
      <w:proofErr w:type="spellEnd"/>
    </w:p>
    <w:p w14:paraId="47531A9D" w14:textId="5F887264" w:rsidR="0058545F" w:rsidRPr="00DA7098" w:rsidRDefault="0058545F" w:rsidP="0058545F">
      <w:pPr>
        <w:rPr>
          <w:lang w:val="en-GB"/>
        </w:rPr>
      </w:pPr>
    </w:p>
    <w:p w14:paraId="10996137" w14:textId="7FC185C9" w:rsidR="0058545F" w:rsidRPr="00DA7098" w:rsidRDefault="0058545F" w:rsidP="0058545F">
      <w:pPr>
        <w:rPr>
          <w:lang w:val="en-GB"/>
        </w:rPr>
      </w:pPr>
      <w:r w:rsidRPr="00DA7098">
        <w:rPr>
          <w:lang w:val="en-GB"/>
        </w:rPr>
        <w:t>Finally… Done!</w:t>
      </w:r>
    </w:p>
    <w:p w14:paraId="3E366223" w14:textId="66CE6A31" w:rsidR="0058545F" w:rsidRPr="00DA7098" w:rsidRDefault="0058545F" w:rsidP="0058545F">
      <w:pPr>
        <w:rPr>
          <w:lang w:val="en-GB"/>
        </w:rPr>
      </w:pPr>
      <w:r w:rsidRPr="00DA7098">
        <w:rPr>
          <w:lang w:val="en-GB"/>
        </w:rPr>
        <w:t>Or are we?</w:t>
      </w:r>
    </w:p>
    <w:p w14:paraId="2425C886" w14:textId="56701D6C" w:rsidR="0058545F" w:rsidRPr="00DA7098" w:rsidRDefault="0058545F" w:rsidP="0058545F">
      <w:pPr>
        <w:rPr>
          <w:lang w:val="en-GB"/>
        </w:rPr>
      </w:pPr>
      <w:r w:rsidRPr="00DA7098">
        <w:rPr>
          <w:lang w:val="en-GB"/>
        </w:rPr>
        <w:t>We wanted a real-time graph... We’re not there yet, but let’s look at our product so far.</w:t>
      </w:r>
    </w:p>
    <w:p w14:paraId="38D44840" w14:textId="27DA75B5" w:rsidR="0058545F" w:rsidRPr="00DA7098" w:rsidRDefault="0058545F" w:rsidP="0058545F">
      <w:pPr>
        <w:rPr>
          <w:lang w:val="en-GB"/>
        </w:rPr>
      </w:pPr>
      <w:r w:rsidRPr="00DA7098">
        <w:rPr>
          <w:lang w:val="en-GB"/>
        </w:rPr>
        <w:t>We’ve come a long way!</w:t>
      </w:r>
    </w:p>
    <w:p w14:paraId="02E25E33" w14:textId="41447BE8" w:rsidR="0058545F" w:rsidRPr="00DA7098" w:rsidRDefault="0058545F" w:rsidP="0058545F">
      <w:pPr>
        <w:rPr>
          <w:lang w:val="en-GB"/>
        </w:rPr>
      </w:pPr>
    </w:p>
    <w:p w14:paraId="7B5241A8" w14:textId="5E62AC6A" w:rsidR="0058545F" w:rsidRPr="00DA7098" w:rsidRDefault="0058545F" w:rsidP="0058545F">
      <w:pPr>
        <w:pStyle w:val="Heading2"/>
      </w:pPr>
      <w:r w:rsidRPr="00DA7098">
        <w:t>Running the application</w:t>
      </w:r>
    </w:p>
    <w:p w14:paraId="0A7D5233" w14:textId="0DE85D4F" w:rsidR="0058545F" w:rsidRPr="00DA7098" w:rsidRDefault="0058545F" w:rsidP="0058545F">
      <w:pPr>
        <w:rPr>
          <w:lang w:val="en-GB"/>
        </w:rPr>
      </w:pPr>
      <w:r w:rsidRPr="00DA7098">
        <w:rPr>
          <w:lang w:val="en-GB"/>
        </w:rPr>
        <w:t xml:space="preserve">To run our application, the easiest way is to use our phone and install the </w:t>
      </w:r>
      <w:proofErr w:type="spellStart"/>
      <w:r w:rsidRPr="00DA7098">
        <w:rPr>
          <w:lang w:val="en-GB"/>
        </w:rPr>
        <w:t>AppGyver</w:t>
      </w:r>
      <w:proofErr w:type="spellEnd"/>
      <w:r w:rsidRPr="00DA7098">
        <w:rPr>
          <w:lang w:val="en-GB"/>
        </w:rPr>
        <w:t xml:space="preserve"> application from the Appstore.</w:t>
      </w:r>
    </w:p>
    <w:p w14:paraId="265051AE" w14:textId="7E002A91" w:rsidR="0058545F" w:rsidRPr="00DA7098" w:rsidRDefault="0058545F" w:rsidP="0058545F">
      <w:pPr>
        <w:rPr>
          <w:lang w:val="en-GB"/>
        </w:rPr>
      </w:pPr>
      <w:r w:rsidRPr="00DA7098">
        <w:rPr>
          <w:lang w:val="en-GB"/>
        </w:rPr>
        <w:t>When we sign in, we will be able to select our project and open our application.</w:t>
      </w:r>
    </w:p>
    <w:p w14:paraId="1F7EC2BE" w14:textId="4D29D0E7" w:rsidR="007F1641" w:rsidRPr="00DA7098" w:rsidRDefault="007F1641">
      <w:pPr>
        <w:spacing w:after="200" w:line="276" w:lineRule="auto"/>
        <w:contextualSpacing w:val="0"/>
        <w:jc w:val="left"/>
        <w:rPr>
          <w:lang w:val="en-GB"/>
        </w:rPr>
      </w:pPr>
      <w:r w:rsidRPr="00DA7098">
        <w:rPr>
          <w:lang w:val="en-GB"/>
        </w:rPr>
        <w:t>It’s a miracle! Our first graph is right there!</w:t>
      </w:r>
    </w:p>
    <w:p w14:paraId="70DD0E4D" w14:textId="75464877" w:rsidR="007F1641" w:rsidRPr="00DA7098" w:rsidRDefault="007F1641" w:rsidP="007F1641">
      <w:pPr>
        <w:spacing w:after="200" w:line="276" w:lineRule="auto"/>
        <w:contextualSpacing w:val="0"/>
        <w:jc w:val="left"/>
        <w:rPr>
          <w:lang w:val="en-GB"/>
        </w:rPr>
      </w:pPr>
      <w:r w:rsidRPr="00DA7098">
        <w:rPr>
          <w:lang w:val="en-GB"/>
        </w:rPr>
        <w:t xml:space="preserve">If it isn’t… Well, double check or ask the </w:t>
      </w:r>
      <w:proofErr w:type="spellStart"/>
      <w:r w:rsidRPr="00DA7098">
        <w:rPr>
          <w:lang w:val="en-GB"/>
        </w:rPr>
        <w:t>Flexso</w:t>
      </w:r>
      <w:proofErr w:type="spellEnd"/>
      <w:r w:rsidRPr="00DA7098">
        <w:rPr>
          <w:lang w:val="en-GB"/>
        </w:rPr>
        <w:t xml:space="preserve"> team to take a quick look </w:t>
      </w:r>
      <w:r w:rsidRPr="00DA7098">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Pr="00DA7098">
        <w:rPr>
          <w:lang w:val="en-GB"/>
        </w:rPr>
        <w:t>.</w:t>
      </w:r>
    </w:p>
    <w:p w14:paraId="2456E2FC" w14:textId="344EAACD" w:rsidR="007F1641" w:rsidRPr="00DA7098" w:rsidRDefault="007F1641">
      <w:pPr>
        <w:spacing w:after="200" w:line="276" w:lineRule="auto"/>
        <w:contextualSpacing w:val="0"/>
        <w:jc w:val="left"/>
        <w:rPr>
          <w:lang w:val="en-GB"/>
        </w:rPr>
      </w:pPr>
      <w:r w:rsidRPr="00DA7098">
        <w:rPr>
          <w:lang w:val="en-GB"/>
        </w:rPr>
        <w:br w:type="page"/>
      </w:r>
    </w:p>
    <w:p w14:paraId="396FC86F" w14:textId="57FF394E" w:rsidR="007F1641" w:rsidRPr="00DA7098" w:rsidRDefault="007F1641" w:rsidP="007F1641">
      <w:pPr>
        <w:pStyle w:val="Heading2"/>
      </w:pPr>
      <w:r w:rsidRPr="00DA7098">
        <w:t>Real time graph</w:t>
      </w:r>
    </w:p>
    <w:p w14:paraId="5EBC2E13" w14:textId="78B9F217" w:rsidR="004D5E80" w:rsidRPr="00DA7098" w:rsidRDefault="007F1641" w:rsidP="007F1641">
      <w:pPr>
        <w:rPr>
          <w:lang w:val="en-GB"/>
        </w:rPr>
      </w:pPr>
      <w:r w:rsidRPr="00DA7098">
        <w:rPr>
          <w:lang w:val="en-GB"/>
        </w:rPr>
        <w:t xml:space="preserve">When everything works, </w:t>
      </w:r>
      <w:proofErr w:type="spellStart"/>
      <w:r w:rsidRPr="00DA7098">
        <w:rPr>
          <w:lang w:val="en-GB"/>
        </w:rPr>
        <w:t>well</w:t>
      </w:r>
      <w:proofErr w:type="spellEnd"/>
      <w:r w:rsidRPr="00DA7098">
        <w:rPr>
          <w:lang w:val="en-GB"/>
        </w:rPr>
        <w:t xml:space="preserve"> be going for the final thing: We want a real-time graph. We won’t be showing you the full solution, there’s some work left for you to finalize it! </w:t>
      </w:r>
    </w:p>
    <w:p w14:paraId="10894FE6" w14:textId="7ECAE1A0" w:rsidR="007F1641" w:rsidRPr="00DA7098" w:rsidRDefault="007F1641" w:rsidP="007F1641">
      <w:pPr>
        <w:rPr>
          <w:lang w:val="en-GB"/>
        </w:rPr>
      </w:pPr>
    </w:p>
    <w:p w14:paraId="483EA45F" w14:textId="6B31FF19" w:rsidR="007F1641" w:rsidRPr="00DA7098" w:rsidRDefault="007F1641" w:rsidP="007F1641">
      <w:pPr>
        <w:pStyle w:val="ListParagraph"/>
        <w:numPr>
          <w:ilvl w:val="0"/>
          <w:numId w:val="39"/>
        </w:numPr>
      </w:pPr>
      <w:r w:rsidRPr="00DA7098">
        <w:t>Go back to the logic screen.</w:t>
      </w:r>
    </w:p>
    <w:p w14:paraId="781445BC" w14:textId="667B9BEE" w:rsidR="007F1641" w:rsidRPr="00DA7098" w:rsidRDefault="007F1641" w:rsidP="007F1641">
      <w:pPr>
        <w:pStyle w:val="ListParagraph"/>
        <w:numPr>
          <w:ilvl w:val="1"/>
          <w:numId w:val="39"/>
        </w:numPr>
      </w:pPr>
      <w:r w:rsidRPr="00DA7098">
        <w:t>Under Logic – Core – Utility, select “Delay”</w:t>
      </w:r>
    </w:p>
    <w:p w14:paraId="0B8DE89A" w14:textId="1A12F6D2" w:rsidR="007F1641" w:rsidRPr="00DA7098" w:rsidRDefault="007F1641" w:rsidP="007F1641">
      <w:pPr>
        <w:pStyle w:val="ListParagraph"/>
        <w:numPr>
          <w:ilvl w:val="1"/>
          <w:numId w:val="39"/>
        </w:numPr>
      </w:pPr>
      <w:r w:rsidRPr="00DA7098">
        <w:t xml:space="preserve">Drag it behind “Set </w:t>
      </w:r>
      <w:proofErr w:type="spellStart"/>
      <w:r w:rsidRPr="00DA7098">
        <w:t>ChartString</w:t>
      </w:r>
      <w:proofErr w:type="spellEnd"/>
      <w:r w:rsidRPr="00DA7098">
        <w:t>”</w:t>
      </w:r>
    </w:p>
    <w:p w14:paraId="64938365" w14:textId="04C61C78" w:rsidR="007F1641" w:rsidRPr="00DA7098" w:rsidRDefault="007F1641" w:rsidP="007F1641">
      <w:pPr>
        <w:pStyle w:val="ListParagraph"/>
        <w:numPr>
          <w:ilvl w:val="1"/>
          <w:numId w:val="39"/>
        </w:numPr>
      </w:pPr>
      <w:r w:rsidRPr="00DA7098">
        <w:t>Connect “Delay” input node with the “Get Flows” output node.</w:t>
      </w:r>
    </w:p>
    <w:p w14:paraId="3F3EDC58" w14:textId="33A7A33B" w:rsidR="007F1641" w:rsidRPr="00DA7098" w:rsidRDefault="007F1641" w:rsidP="007F1641">
      <w:pPr>
        <w:pStyle w:val="ListParagraph"/>
        <w:numPr>
          <w:ilvl w:val="2"/>
          <w:numId w:val="39"/>
        </w:numPr>
      </w:pPr>
      <w:r w:rsidRPr="00DA7098">
        <w:t>This will start the delay when you receive data.</w:t>
      </w:r>
    </w:p>
    <w:p w14:paraId="412DD2FE" w14:textId="72DFA3BD" w:rsidR="007F1641" w:rsidRPr="00DA7098" w:rsidRDefault="007F1641" w:rsidP="007F1641">
      <w:pPr>
        <w:pStyle w:val="ListParagraph"/>
        <w:numPr>
          <w:ilvl w:val="1"/>
          <w:numId w:val="39"/>
        </w:numPr>
      </w:pPr>
      <w:r w:rsidRPr="00DA7098">
        <w:t>Set the delay for 2 seconds.</w:t>
      </w:r>
    </w:p>
    <w:p w14:paraId="089987FE" w14:textId="71979DC9" w:rsidR="007F1641" w:rsidRPr="00DA7098" w:rsidRDefault="007F1641" w:rsidP="007F1641">
      <w:pPr>
        <w:pStyle w:val="ListParagraph"/>
        <w:numPr>
          <w:ilvl w:val="2"/>
          <w:numId w:val="39"/>
        </w:numPr>
      </w:pPr>
      <w:r w:rsidRPr="00DA7098">
        <w:t>Click Delay</w:t>
      </w:r>
    </w:p>
    <w:p w14:paraId="608D09B9" w14:textId="2478520B" w:rsidR="007F1641" w:rsidRPr="00DA7098" w:rsidRDefault="007F1641" w:rsidP="007F1641">
      <w:pPr>
        <w:pStyle w:val="ListParagraph"/>
        <w:numPr>
          <w:ilvl w:val="2"/>
          <w:numId w:val="39"/>
        </w:numPr>
      </w:pPr>
      <w:r w:rsidRPr="00DA7098">
        <w:t>Set Time to wait: 2000</w:t>
      </w:r>
    </w:p>
    <w:p w14:paraId="36F0347B" w14:textId="5EB421EA" w:rsidR="007F1641" w:rsidRPr="00DA7098" w:rsidRDefault="007F1641" w:rsidP="007F1641">
      <w:pPr>
        <w:pStyle w:val="ListParagraph"/>
        <w:numPr>
          <w:ilvl w:val="2"/>
          <w:numId w:val="39"/>
        </w:numPr>
      </w:pPr>
      <w:r w:rsidRPr="00DA7098">
        <w:t xml:space="preserve">Set unit: </w:t>
      </w:r>
      <w:proofErr w:type="spellStart"/>
      <w:r w:rsidRPr="00DA7098">
        <w:t>ms</w:t>
      </w:r>
      <w:proofErr w:type="spellEnd"/>
    </w:p>
    <w:p w14:paraId="11C5695B" w14:textId="51F0F7B7" w:rsidR="007F1641" w:rsidRPr="00DA7098" w:rsidRDefault="007F1641" w:rsidP="007F1641">
      <w:pPr>
        <w:pStyle w:val="ListParagraph"/>
        <w:numPr>
          <w:ilvl w:val="1"/>
          <w:numId w:val="39"/>
        </w:numPr>
      </w:pPr>
      <w:r w:rsidRPr="00DA7098">
        <w:t>Connect “Delay” output dot with the input dot of “Get Flows”</w:t>
      </w:r>
    </w:p>
    <w:p w14:paraId="245C0EA9" w14:textId="612927E1" w:rsidR="007F1641" w:rsidRPr="00DA7098" w:rsidRDefault="007F1641" w:rsidP="007F1641">
      <w:pPr>
        <w:pStyle w:val="ListParagraph"/>
        <w:numPr>
          <w:ilvl w:val="2"/>
          <w:numId w:val="39"/>
        </w:numPr>
      </w:pPr>
      <w:r w:rsidRPr="00DA7098">
        <w:t>This will call the “Get Flows”-API again!</w:t>
      </w:r>
    </w:p>
    <w:p w14:paraId="02EBCB44" w14:textId="1BE7D08A" w:rsidR="007F1641" w:rsidRPr="00DA7098" w:rsidRDefault="007F1641" w:rsidP="007F1641">
      <w:pPr>
        <w:rPr>
          <w:lang w:val="en-GB"/>
        </w:rPr>
      </w:pPr>
    </w:p>
    <w:p w14:paraId="27380A90" w14:textId="68B2A95F" w:rsidR="007F1641" w:rsidRPr="00DA7098" w:rsidRDefault="007F1641" w:rsidP="007F1641">
      <w:pPr>
        <w:rPr>
          <w:lang w:val="en-GB"/>
        </w:rPr>
      </w:pPr>
      <w:r w:rsidRPr="00DA7098">
        <w:rPr>
          <w:lang w:val="en-GB"/>
        </w:rPr>
        <w:t xml:space="preserve">We now created a loop </w:t>
      </w:r>
      <w:proofErr w:type="spellStart"/>
      <w:r w:rsidRPr="00DA7098">
        <w:rPr>
          <w:lang w:val="en-GB"/>
        </w:rPr>
        <w:t>te</w:t>
      </w:r>
      <w:proofErr w:type="spellEnd"/>
      <w:r w:rsidRPr="00DA7098">
        <w:rPr>
          <w:lang w:val="en-GB"/>
        </w:rPr>
        <w:t xml:space="preserve"> retrieve the </w:t>
      </w:r>
      <w:proofErr w:type="gramStart"/>
      <w:r w:rsidRPr="00DA7098">
        <w:rPr>
          <w:lang w:val="en-GB"/>
        </w:rPr>
        <w:t>API‘</w:t>
      </w:r>
      <w:proofErr w:type="gramEnd"/>
      <w:r w:rsidRPr="00DA7098">
        <w:rPr>
          <w:lang w:val="en-GB"/>
        </w:rPr>
        <w:t>s data every 2 seconds.</w:t>
      </w:r>
    </w:p>
    <w:p w14:paraId="7AF45212" w14:textId="2C355E6E" w:rsidR="007F1641" w:rsidRPr="00DA7098" w:rsidRDefault="007F1641" w:rsidP="007F1641">
      <w:pPr>
        <w:rPr>
          <w:lang w:val="en-GB"/>
        </w:rPr>
      </w:pPr>
      <w:r w:rsidRPr="00DA7098">
        <w:rPr>
          <w:lang w:val="en-GB"/>
        </w:rPr>
        <w:t>But did you see that after “Get Flows”, not only the delay is called, but also the whole graph flow?</w:t>
      </w:r>
    </w:p>
    <w:p w14:paraId="16745EBB" w14:textId="06BEDCBB" w:rsidR="007F1641" w:rsidRPr="00DA7098" w:rsidRDefault="007F1641" w:rsidP="007F1641">
      <w:pPr>
        <w:rPr>
          <w:lang w:val="en-GB"/>
        </w:rPr>
      </w:pPr>
      <w:r w:rsidRPr="00DA7098">
        <w:rPr>
          <w:lang w:val="en-GB"/>
        </w:rPr>
        <w:t xml:space="preserve">This means that every 2 seconds, we will retrieve data, set all our page </w:t>
      </w:r>
      <w:proofErr w:type="gramStart"/>
      <w:r w:rsidRPr="00DA7098">
        <w:rPr>
          <w:lang w:val="en-GB"/>
        </w:rPr>
        <w:t>variables</w:t>
      </w:r>
      <w:proofErr w:type="gramEnd"/>
      <w:r w:rsidRPr="00DA7098">
        <w:rPr>
          <w:lang w:val="en-GB"/>
        </w:rPr>
        <w:t xml:space="preserve"> and regenerate our </w:t>
      </w:r>
      <w:proofErr w:type="spellStart"/>
      <w:r w:rsidRPr="00DA7098">
        <w:rPr>
          <w:lang w:val="en-GB"/>
        </w:rPr>
        <w:t>chartdata</w:t>
      </w:r>
      <w:proofErr w:type="spellEnd"/>
      <w:r w:rsidRPr="00DA7098">
        <w:rPr>
          <w:lang w:val="en-GB"/>
        </w:rPr>
        <w:t>!</w:t>
      </w:r>
    </w:p>
    <w:p w14:paraId="6326A58F" w14:textId="5CAA3E8E" w:rsidR="007F1641" w:rsidRPr="00DA7098" w:rsidRDefault="007F1641" w:rsidP="007F1641">
      <w:pPr>
        <w:rPr>
          <w:lang w:val="en-GB"/>
        </w:rPr>
      </w:pPr>
    </w:p>
    <w:p w14:paraId="0A2EC51A" w14:textId="7FF303FA" w:rsidR="007F1641" w:rsidRPr="00DA7098" w:rsidRDefault="007F1641" w:rsidP="007F1641">
      <w:pPr>
        <w:rPr>
          <w:lang w:val="en-GB"/>
        </w:rPr>
      </w:pPr>
      <w:r w:rsidRPr="00DA7098">
        <w:rPr>
          <w:lang w:val="en-GB"/>
        </w:rPr>
        <w:t>Let’s check this out on our phone!</w:t>
      </w:r>
    </w:p>
    <w:p w14:paraId="28EC8B41" w14:textId="15A6F2CA" w:rsidR="007F1641" w:rsidRPr="00DA7098" w:rsidRDefault="007F1641" w:rsidP="007F1641">
      <w:pPr>
        <w:rPr>
          <w:lang w:val="en-GB"/>
        </w:rPr>
      </w:pPr>
    </w:p>
    <w:p w14:paraId="40BCEF5F" w14:textId="5098B2FB" w:rsidR="007F1641" w:rsidRPr="00DA7098" w:rsidRDefault="007F1641" w:rsidP="007F1641">
      <w:pPr>
        <w:rPr>
          <w:lang w:val="en-GB"/>
        </w:rPr>
      </w:pPr>
      <w:r w:rsidRPr="00DA7098">
        <w:rPr>
          <w:lang w:val="en-GB"/>
        </w:rPr>
        <w:t>Do you notice something?</w:t>
      </w:r>
    </w:p>
    <w:p w14:paraId="08393608" w14:textId="24F23E41" w:rsidR="007F1641" w:rsidRPr="00DA7098" w:rsidRDefault="007F1641" w:rsidP="007F1641">
      <w:pPr>
        <w:rPr>
          <w:lang w:val="en-GB"/>
        </w:rPr>
      </w:pPr>
    </w:p>
    <w:p w14:paraId="7C4B06D2" w14:textId="61E079ED" w:rsidR="007F1641" w:rsidRPr="00DA7098" w:rsidRDefault="007F1641" w:rsidP="007F1641">
      <w:pPr>
        <w:rPr>
          <w:lang w:val="en-GB"/>
        </w:rPr>
      </w:pPr>
      <w:r w:rsidRPr="00DA7098">
        <w:rPr>
          <w:lang w:val="en-GB"/>
        </w:rPr>
        <w:t>…</w:t>
      </w:r>
    </w:p>
    <w:p w14:paraId="7BB26524" w14:textId="05DF1370" w:rsidR="007F1641" w:rsidRPr="00DA7098" w:rsidRDefault="007F1641" w:rsidP="007F1641">
      <w:pPr>
        <w:rPr>
          <w:lang w:val="en-GB"/>
        </w:rPr>
      </w:pPr>
    </w:p>
    <w:p w14:paraId="59F95ED1" w14:textId="2F1DD63C" w:rsidR="007F1641" w:rsidRPr="00DA7098" w:rsidRDefault="00750C6B" w:rsidP="007F1641">
      <w:pPr>
        <w:rPr>
          <w:lang w:val="en-GB"/>
        </w:rPr>
      </w:pPr>
      <w:r w:rsidRPr="00DA7098">
        <w:rPr>
          <w:lang w:val="en-GB"/>
        </w:rPr>
        <w:t>Not only is the data regenerating, but also the whole chart regenerates visually…</w:t>
      </w:r>
    </w:p>
    <w:p w14:paraId="26B07545" w14:textId="20764BCD" w:rsidR="00750C6B" w:rsidRPr="00DA7098" w:rsidRDefault="00750C6B" w:rsidP="007F1641">
      <w:pPr>
        <w:rPr>
          <w:lang w:val="en-GB"/>
        </w:rPr>
      </w:pPr>
      <w:r w:rsidRPr="00DA7098">
        <w:rPr>
          <w:lang w:val="en-GB"/>
        </w:rPr>
        <w:t>That’s not what we want…</w:t>
      </w:r>
    </w:p>
    <w:p w14:paraId="7546BAE8" w14:textId="22AE9610" w:rsidR="00750C6B" w:rsidRPr="00DA7098" w:rsidRDefault="00750C6B" w:rsidP="007F1641">
      <w:pPr>
        <w:rPr>
          <w:lang w:val="en-GB"/>
        </w:rPr>
      </w:pPr>
      <w:r w:rsidRPr="00DA7098">
        <w:rPr>
          <w:lang w:val="en-GB"/>
        </w:rPr>
        <w:t>Can YOU find a solution for this?</w:t>
      </w:r>
    </w:p>
    <w:p w14:paraId="1EBF9D5C" w14:textId="38049914" w:rsidR="00750C6B" w:rsidRPr="00DA7098" w:rsidRDefault="00750C6B" w:rsidP="007F1641">
      <w:pPr>
        <w:rPr>
          <w:lang w:val="en-GB"/>
        </w:rPr>
      </w:pPr>
    </w:p>
    <w:p w14:paraId="2371791F" w14:textId="4EF8D28C" w:rsidR="00750C6B" w:rsidRPr="00DA7098" w:rsidRDefault="00750C6B" w:rsidP="007F1641">
      <w:pPr>
        <w:rPr>
          <w:lang w:val="en-GB"/>
        </w:rPr>
      </w:pPr>
      <w:r w:rsidRPr="00DA7098">
        <w:rPr>
          <w:lang w:val="en-GB"/>
        </w:rPr>
        <w:t xml:space="preserve">Let’s see if you masted SAP </w:t>
      </w:r>
      <w:proofErr w:type="spellStart"/>
      <w:r w:rsidRPr="00DA7098">
        <w:rPr>
          <w:lang w:val="en-GB"/>
        </w:rPr>
        <w:t>AppGyver</w:t>
      </w:r>
      <w:proofErr w:type="spellEnd"/>
      <w:r w:rsidRPr="00DA7098">
        <w:rPr>
          <w:lang w:val="en-GB"/>
        </w:rPr>
        <w:t xml:space="preserve"> already!</w:t>
      </w:r>
    </w:p>
    <w:p w14:paraId="3AB22884" w14:textId="5A0262B7" w:rsidR="00061FBB" w:rsidRPr="00DA7098" w:rsidRDefault="00061FBB">
      <w:pPr>
        <w:spacing w:after="200" w:line="276" w:lineRule="auto"/>
        <w:contextualSpacing w:val="0"/>
        <w:jc w:val="left"/>
        <w:rPr>
          <w:lang w:val="en-GB"/>
        </w:rPr>
      </w:pPr>
      <w:r w:rsidRPr="00DA7098">
        <w:rPr>
          <w:lang w:val="en-GB"/>
        </w:rPr>
        <w:br w:type="page"/>
      </w:r>
    </w:p>
    <w:p w14:paraId="40EDFE18" w14:textId="63D5008E" w:rsidR="00750C6B" w:rsidRPr="00DA7098" w:rsidRDefault="00750C6B" w:rsidP="00750C6B">
      <w:pPr>
        <w:pStyle w:val="Heading2"/>
      </w:pPr>
      <w:r w:rsidRPr="00DA7098">
        <w:t>Ex</w:t>
      </w:r>
      <w:r w:rsidR="00061FBB" w:rsidRPr="00DA7098">
        <w:t>tensions</w:t>
      </w:r>
    </w:p>
    <w:p w14:paraId="7D832325" w14:textId="53746FB3" w:rsidR="00061FBB" w:rsidRPr="00DA7098" w:rsidRDefault="00061FBB" w:rsidP="00061FBB">
      <w:pPr>
        <w:rPr>
          <w:lang w:val="en-GB"/>
        </w:rPr>
      </w:pPr>
      <w:r w:rsidRPr="00DA7098">
        <w:rPr>
          <w:lang w:val="en-GB"/>
        </w:rPr>
        <w:t>You might be wondering what the list element on the screen is for.</w:t>
      </w:r>
    </w:p>
    <w:p w14:paraId="34EDFC6C" w14:textId="2D2288E5" w:rsidR="00061FBB" w:rsidRPr="00DA7098" w:rsidRDefault="00061FBB" w:rsidP="00061FBB">
      <w:pPr>
        <w:rPr>
          <w:lang w:val="en-GB"/>
        </w:rPr>
      </w:pPr>
      <w:r w:rsidRPr="00DA7098">
        <w:rPr>
          <w:lang w:val="en-GB"/>
        </w:rPr>
        <w:t>This allows you to have multiple pages to navigate to.</w:t>
      </w:r>
    </w:p>
    <w:p w14:paraId="20EA76DC" w14:textId="00B1CF28" w:rsidR="00061FBB" w:rsidRPr="00DA7098" w:rsidRDefault="00061FBB" w:rsidP="00061FBB">
      <w:pPr>
        <w:rPr>
          <w:lang w:val="en-GB"/>
        </w:rPr>
      </w:pPr>
      <w:r w:rsidRPr="00DA7098">
        <w:rPr>
          <w:lang w:val="en-GB"/>
        </w:rPr>
        <w:t>Example:</w:t>
      </w:r>
    </w:p>
    <w:p w14:paraId="4064D9D8" w14:textId="780602AB" w:rsidR="00061FBB" w:rsidRPr="00DA7098" w:rsidRDefault="00061FBB" w:rsidP="00061FBB">
      <w:pPr>
        <w:rPr>
          <w:lang w:val="en-GB"/>
        </w:rPr>
      </w:pPr>
    </w:p>
    <w:p w14:paraId="19A13F34" w14:textId="41BDE33A" w:rsidR="00061FBB" w:rsidRPr="00DA7098" w:rsidRDefault="00061FBB" w:rsidP="00061FBB">
      <w:pPr>
        <w:pStyle w:val="ListParagraph"/>
        <w:numPr>
          <w:ilvl w:val="0"/>
          <w:numId w:val="40"/>
        </w:numPr>
      </w:pPr>
      <w:r w:rsidRPr="00DA7098">
        <w:t>Select the Icon list item element</w:t>
      </w:r>
    </w:p>
    <w:p w14:paraId="2CC305BB" w14:textId="142ECCD5" w:rsidR="00061FBB" w:rsidRPr="00DA7098" w:rsidRDefault="00061FBB" w:rsidP="00061FBB">
      <w:pPr>
        <w:pStyle w:val="ListParagraph"/>
        <w:numPr>
          <w:ilvl w:val="1"/>
          <w:numId w:val="40"/>
        </w:numPr>
      </w:pPr>
      <w:r w:rsidRPr="00DA7098">
        <w:t>Click the “Repeat with” icon</w:t>
      </w:r>
    </w:p>
    <w:p w14:paraId="6274B8E8" w14:textId="3C5743EF" w:rsidR="00061FBB" w:rsidRPr="00DA7098" w:rsidRDefault="00061FBB" w:rsidP="00061FBB">
      <w:pPr>
        <w:pStyle w:val="ListParagraph"/>
        <w:numPr>
          <w:ilvl w:val="2"/>
          <w:numId w:val="40"/>
        </w:numPr>
      </w:pPr>
      <w:r w:rsidRPr="00DA7098">
        <w:t>Select Formula</w:t>
      </w:r>
    </w:p>
    <w:p w14:paraId="71DA605D" w14:textId="512026AF" w:rsidR="00061FBB" w:rsidRPr="00DA7098" w:rsidRDefault="00061FBB" w:rsidP="00061FBB">
      <w:pPr>
        <w:pStyle w:val="ListParagraph"/>
        <w:numPr>
          <w:ilvl w:val="2"/>
          <w:numId w:val="40"/>
        </w:numPr>
      </w:pPr>
      <w:r w:rsidRPr="00DA7098">
        <w:t>Formula: “[{"Name": "Last 24 hours"</w:t>
      </w:r>
      <w:proofErr w:type="gramStart"/>
      <w:r w:rsidRPr="00DA7098">
        <w:t>},{</w:t>
      </w:r>
      <w:proofErr w:type="gramEnd"/>
      <w:r w:rsidRPr="00DA7098">
        <w:t>"Name": "This week"},{"Name": "This month"}]”</w:t>
      </w:r>
    </w:p>
    <w:p w14:paraId="6AF099C3" w14:textId="1D3942EE" w:rsidR="00750C6B" w:rsidRPr="00DA7098" w:rsidRDefault="00061FBB" w:rsidP="007F1641">
      <w:pPr>
        <w:pStyle w:val="ListParagraph"/>
        <w:numPr>
          <w:ilvl w:val="3"/>
          <w:numId w:val="40"/>
        </w:numPr>
      </w:pPr>
      <w:r w:rsidRPr="00DA7098">
        <w:t>This is just an example. Every item in this array can be connected to a new page.</w:t>
      </w:r>
    </w:p>
    <w:p w14:paraId="38C97592" w14:textId="28DBB6C7" w:rsidR="00061FBB" w:rsidRPr="00DA7098" w:rsidRDefault="00061FBB" w:rsidP="00061FBB">
      <w:pPr>
        <w:pStyle w:val="ListParagraph"/>
        <w:numPr>
          <w:ilvl w:val="1"/>
          <w:numId w:val="40"/>
        </w:numPr>
      </w:pPr>
      <w:r w:rsidRPr="00DA7098">
        <w:t>Set Primary label</w:t>
      </w:r>
    </w:p>
    <w:p w14:paraId="0FFFAA84" w14:textId="0B245B2C" w:rsidR="00061FBB" w:rsidRPr="00DA7098" w:rsidRDefault="00061FBB" w:rsidP="00061FBB">
      <w:pPr>
        <w:pStyle w:val="ListParagraph"/>
        <w:numPr>
          <w:ilvl w:val="2"/>
          <w:numId w:val="40"/>
        </w:numPr>
      </w:pPr>
      <w:r w:rsidRPr="00DA7098">
        <w:t>Select Data item in repeat</w:t>
      </w:r>
    </w:p>
    <w:p w14:paraId="0CCA6720" w14:textId="43C97D10" w:rsidR="00061FBB" w:rsidRPr="00DA7098" w:rsidRDefault="00061FBB" w:rsidP="00061FBB">
      <w:pPr>
        <w:pStyle w:val="ListParagraph"/>
        <w:numPr>
          <w:ilvl w:val="3"/>
          <w:numId w:val="40"/>
        </w:numPr>
      </w:pPr>
      <w:r w:rsidRPr="00DA7098">
        <w:t>This will use the list you just provided</w:t>
      </w:r>
    </w:p>
    <w:p w14:paraId="23CF9FE3" w14:textId="0448BDCC" w:rsidR="00061FBB" w:rsidRPr="00DA7098" w:rsidRDefault="00061FBB" w:rsidP="00061FBB">
      <w:pPr>
        <w:pStyle w:val="ListParagraph"/>
        <w:numPr>
          <w:ilvl w:val="2"/>
          <w:numId w:val="40"/>
        </w:numPr>
      </w:pPr>
      <w:r w:rsidRPr="00DA7098">
        <w:t>Select repeat: current</w:t>
      </w:r>
    </w:p>
    <w:p w14:paraId="75A5FDB8" w14:textId="58BEADAA" w:rsidR="00061FBB" w:rsidRPr="00DA7098" w:rsidRDefault="00061FBB" w:rsidP="00061FBB">
      <w:pPr>
        <w:pStyle w:val="ListParagraph"/>
        <w:numPr>
          <w:ilvl w:val="2"/>
          <w:numId w:val="40"/>
        </w:numPr>
      </w:pPr>
      <w:r w:rsidRPr="00DA7098">
        <w:t xml:space="preserve">Select repeat data property: current </w:t>
      </w:r>
      <w:r w:rsidR="00263849" w:rsidRPr="00DA7098">
        <w:t>–</w:t>
      </w:r>
      <w:r w:rsidRPr="00DA7098">
        <w:t xml:space="preserve"> Name</w:t>
      </w:r>
    </w:p>
    <w:p w14:paraId="3DCAA0B3" w14:textId="3F0B1CA2" w:rsidR="00263849" w:rsidRPr="00DA7098" w:rsidRDefault="00263849" w:rsidP="00263849">
      <w:pPr>
        <w:rPr>
          <w:lang w:val="en-GB"/>
        </w:rPr>
      </w:pPr>
    </w:p>
    <w:p w14:paraId="28565815" w14:textId="1C44B53F" w:rsidR="00263849" w:rsidRPr="00DA7098" w:rsidRDefault="00263849" w:rsidP="00263849">
      <w:pPr>
        <w:rPr>
          <w:lang w:val="en-GB"/>
        </w:rPr>
      </w:pPr>
      <w:r w:rsidRPr="00DA7098">
        <w:rPr>
          <w:lang w:val="en-GB"/>
        </w:rPr>
        <w:t>Now check your phone!</w:t>
      </w:r>
    </w:p>
    <w:p w14:paraId="12E9FEC4" w14:textId="4CD46C10" w:rsidR="00263849" w:rsidRPr="00DA7098" w:rsidRDefault="00263849" w:rsidP="00263849">
      <w:pPr>
        <w:rPr>
          <w:lang w:val="en-GB"/>
        </w:rPr>
      </w:pPr>
      <w:r w:rsidRPr="00DA7098">
        <w:rPr>
          <w:lang w:val="en-GB"/>
        </w:rPr>
        <w:t>Looks great, isn’t it!</w:t>
      </w:r>
    </w:p>
    <w:p w14:paraId="0C426DDE" w14:textId="6B7D9F22" w:rsidR="00263849" w:rsidRPr="00DA7098" w:rsidRDefault="00263849" w:rsidP="00263849">
      <w:pPr>
        <w:rPr>
          <w:lang w:val="en-GB"/>
        </w:rPr>
      </w:pPr>
    </w:p>
    <w:p w14:paraId="6A571B6E" w14:textId="2AC42EFE" w:rsidR="004077F1" w:rsidRPr="00DA7098" w:rsidRDefault="00263849" w:rsidP="00263849">
      <w:pPr>
        <w:rPr>
          <w:lang w:val="en-GB"/>
        </w:rPr>
      </w:pPr>
      <w:r w:rsidRPr="00DA7098">
        <w:rPr>
          <w:lang w:val="en-GB"/>
        </w:rPr>
        <w:t>Now, try to create a page</w:t>
      </w:r>
      <w:r w:rsidR="004077F1" w:rsidRPr="00DA7098">
        <w:rPr>
          <w:lang w:val="en-GB"/>
        </w:rPr>
        <w:t>.</w:t>
      </w:r>
    </w:p>
    <w:p w14:paraId="136285E4" w14:textId="60881203" w:rsidR="004077F1" w:rsidRPr="00DA7098" w:rsidRDefault="004077F1" w:rsidP="004077F1">
      <w:pPr>
        <w:pStyle w:val="ListParagraph"/>
        <w:numPr>
          <w:ilvl w:val="0"/>
          <w:numId w:val="40"/>
        </w:numPr>
      </w:pPr>
      <w:r w:rsidRPr="00DA7098">
        <w:t>Go to the page overview.</w:t>
      </w:r>
    </w:p>
    <w:p w14:paraId="5F27E324" w14:textId="1E541456" w:rsidR="004077F1" w:rsidRPr="00DA7098" w:rsidRDefault="004077F1" w:rsidP="004077F1">
      <w:pPr>
        <w:pStyle w:val="ListParagraph"/>
        <w:numPr>
          <w:ilvl w:val="0"/>
          <w:numId w:val="0"/>
        </w:numPr>
        <w:ind w:left="360"/>
      </w:pPr>
      <w:r w:rsidRPr="00DA7098">
        <w:rPr>
          <w:noProof/>
        </w:rPr>
        <w:drawing>
          <wp:inline distT="0" distB="0" distL="0" distR="0" wp14:anchorId="1A9CF34C" wp14:editId="356473FC">
            <wp:extent cx="1287780" cy="743540"/>
            <wp:effectExtent l="0" t="0" r="762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35"/>
                    <a:stretch>
                      <a:fillRect/>
                    </a:stretch>
                  </pic:blipFill>
                  <pic:spPr>
                    <a:xfrm>
                      <a:off x="0" y="0"/>
                      <a:ext cx="1292701" cy="746381"/>
                    </a:xfrm>
                    <a:prstGeom prst="rect">
                      <a:avLst/>
                    </a:prstGeom>
                  </pic:spPr>
                </pic:pic>
              </a:graphicData>
            </a:graphic>
          </wp:inline>
        </w:drawing>
      </w:r>
    </w:p>
    <w:p w14:paraId="5182D38B" w14:textId="77777777" w:rsidR="001E2E09" w:rsidRPr="00DA7098" w:rsidRDefault="001E2E09" w:rsidP="004077F1">
      <w:pPr>
        <w:pStyle w:val="ListParagraph"/>
        <w:numPr>
          <w:ilvl w:val="1"/>
          <w:numId w:val="40"/>
        </w:numPr>
      </w:pPr>
      <w:r w:rsidRPr="00DA7098">
        <w:t xml:space="preserve">You’ll see the existing “Home”-page. </w:t>
      </w:r>
    </w:p>
    <w:p w14:paraId="399F6F4D" w14:textId="28620511" w:rsidR="004077F1" w:rsidRPr="00DA7098" w:rsidRDefault="001E2E09" w:rsidP="004077F1">
      <w:pPr>
        <w:pStyle w:val="ListParagraph"/>
        <w:numPr>
          <w:ilvl w:val="1"/>
          <w:numId w:val="40"/>
        </w:numPr>
      </w:pPr>
      <w:r w:rsidRPr="00DA7098">
        <w:t>Add a new page and call it “</w:t>
      </w:r>
      <w:r w:rsidR="001879E5" w:rsidRPr="00DA7098">
        <w:t>This</w:t>
      </w:r>
      <w:r w:rsidRPr="00DA7098">
        <w:t xml:space="preserve"> month”</w:t>
      </w:r>
    </w:p>
    <w:p w14:paraId="4D4ED21D" w14:textId="5ECF906D" w:rsidR="00263849" w:rsidRPr="00DA7098" w:rsidRDefault="001E2E09" w:rsidP="00DF0440">
      <w:pPr>
        <w:pStyle w:val="ListParagraph"/>
        <w:numPr>
          <w:ilvl w:val="0"/>
          <w:numId w:val="40"/>
        </w:numPr>
      </w:pPr>
      <w:r w:rsidRPr="00DA7098">
        <w:t>Now go to</w:t>
      </w:r>
      <w:r w:rsidR="00263849" w:rsidRPr="00DA7098">
        <w:t xml:space="preserve"> the Navigation tab in the menu bar</w:t>
      </w:r>
    </w:p>
    <w:p w14:paraId="5BE48847" w14:textId="458AACA9" w:rsidR="001E2E09" w:rsidRPr="00DA7098" w:rsidRDefault="001E2E09" w:rsidP="001E2E09">
      <w:pPr>
        <w:pStyle w:val="ListParagraph"/>
        <w:numPr>
          <w:ilvl w:val="1"/>
          <w:numId w:val="40"/>
        </w:numPr>
      </w:pPr>
      <w:r w:rsidRPr="00DA7098">
        <w:t>Add a new item</w:t>
      </w:r>
    </w:p>
    <w:p w14:paraId="740EAF4D" w14:textId="3A55A173" w:rsidR="001E2E09" w:rsidRPr="00DA7098" w:rsidRDefault="001E2E09" w:rsidP="001E2E09">
      <w:pPr>
        <w:pStyle w:val="ListParagraph"/>
        <w:numPr>
          <w:ilvl w:val="1"/>
          <w:numId w:val="40"/>
        </w:numPr>
      </w:pPr>
      <w:r w:rsidRPr="00DA7098">
        <w:t>Under Properties, change the Page to “</w:t>
      </w:r>
      <w:r w:rsidR="001879E5" w:rsidRPr="00DA7098">
        <w:t>This</w:t>
      </w:r>
      <w:r w:rsidRPr="00DA7098">
        <w:t xml:space="preserve"> month”</w:t>
      </w:r>
    </w:p>
    <w:p w14:paraId="6E99C6B5" w14:textId="33A52537" w:rsidR="001E2E09" w:rsidRPr="00DA7098" w:rsidRDefault="001E2E09" w:rsidP="001E2E09">
      <w:pPr>
        <w:pStyle w:val="ListParagraph"/>
        <w:numPr>
          <w:ilvl w:val="2"/>
          <w:numId w:val="40"/>
        </w:numPr>
      </w:pPr>
      <w:r w:rsidRPr="00DA7098">
        <w:t>You will now be able to navigate to the new page</w:t>
      </w:r>
    </w:p>
    <w:p w14:paraId="61918D50" w14:textId="4FBE4F8C" w:rsidR="001E2E09" w:rsidRPr="00DA7098" w:rsidRDefault="001E2E09" w:rsidP="001E2E09">
      <w:pPr>
        <w:pStyle w:val="ListParagraph"/>
        <w:numPr>
          <w:ilvl w:val="1"/>
          <w:numId w:val="40"/>
        </w:numPr>
      </w:pPr>
      <w:r w:rsidRPr="00DA7098">
        <w:t xml:space="preserve">To make it easier to </w:t>
      </w:r>
      <w:proofErr w:type="spellStart"/>
      <w:r w:rsidRPr="00DA7098">
        <w:t>understande</w:t>
      </w:r>
      <w:proofErr w:type="spellEnd"/>
      <w:r w:rsidRPr="00DA7098">
        <w:t>, change the labels of both pages to “Home” and “</w:t>
      </w:r>
      <w:r w:rsidR="001879E5" w:rsidRPr="00DA7098">
        <w:t xml:space="preserve">This </w:t>
      </w:r>
      <w:r w:rsidRPr="00DA7098">
        <w:t>month” correspondently</w:t>
      </w:r>
    </w:p>
    <w:p w14:paraId="5465509C" w14:textId="3E096CC2" w:rsidR="001E2E09" w:rsidRPr="00DA7098" w:rsidRDefault="001E2E09" w:rsidP="001E2E09">
      <w:pPr>
        <w:pStyle w:val="ListParagraph"/>
        <w:numPr>
          <w:ilvl w:val="0"/>
          <w:numId w:val="40"/>
        </w:numPr>
      </w:pPr>
      <w:r w:rsidRPr="00DA7098">
        <w:t>Go to the UI Canvas of the Home page</w:t>
      </w:r>
    </w:p>
    <w:p w14:paraId="0A9E19B5" w14:textId="0EC58620" w:rsidR="001E2E09" w:rsidRPr="00DA7098" w:rsidRDefault="001A3C72" w:rsidP="001E2E09">
      <w:pPr>
        <w:pStyle w:val="ListParagraph"/>
        <w:numPr>
          <w:ilvl w:val="1"/>
          <w:numId w:val="40"/>
        </w:numPr>
      </w:pPr>
      <w:r w:rsidRPr="00DA7098">
        <w:t>Select the icon list item element</w:t>
      </w:r>
    </w:p>
    <w:p w14:paraId="36AC0807" w14:textId="490E0B52" w:rsidR="00263849" w:rsidRPr="00DA7098" w:rsidRDefault="001A3C72" w:rsidP="00263849">
      <w:pPr>
        <w:pStyle w:val="ListParagraph"/>
        <w:numPr>
          <w:ilvl w:val="1"/>
          <w:numId w:val="40"/>
        </w:numPr>
      </w:pPr>
      <w:r w:rsidRPr="00DA7098">
        <w:t>Go to the logic screen “Add logic for icon list item 1”</w:t>
      </w:r>
    </w:p>
    <w:p w14:paraId="3AD51870" w14:textId="2EFE1D4C" w:rsidR="001A3C72" w:rsidRPr="00DA7098" w:rsidRDefault="001A3C72" w:rsidP="001A3C72">
      <w:pPr>
        <w:pStyle w:val="ListParagraph"/>
        <w:numPr>
          <w:ilvl w:val="2"/>
          <w:numId w:val="40"/>
        </w:numPr>
      </w:pPr>
      <w:r w:rsidRPr="00DA7098">
        <w:t>From Logic – Core – Utility, drag an “If condition” next to “component tap”</w:t>
      </w:r>
    </w:p>
    <w:p w14:paraId="65B6AACC" w14:textId="34390150" w:rsidR="001A3C72" w:rsidRPr="00DA7098" w:rsidRDefault="001A3C72" w:rsidP="001A3C72">
      <w:pPr>
        <w:pStyle w:val="ListParagraph"/>
        <w:numPr>
          <w:ilvl w:val="2"/>
          <w:numId w:val="40"/>
        </w:numPr>
      </w:pPr>
      <w:r w:rsidRPr="00DA7098">
        <w:t>Connect them</w:t>
      </w:r>
    </w:p>
    <w:p w14:paraId="09F42CA3" w14:textId="229D4555" w:rsidR="001A3C72" w:rsidRPr="00DA7098" w:rsidRDefault="001A3C72" w:rsidP="001A3C72">
      <w:pPr>
        <w:pStyle w:val="ListParagraph"/>
        <w:numPr>
          <w:ilvl w:val="2"/>
          <w:numId w:val="40"/>
        </w:numPr>
      </w:pPr>
      <w:r w:rsidRPr="00DA7098">
        <w:t>Select the if condition</w:t>
      </w:r>
    </w:p>
    <w:p w14:paraId="06798076" w14:textId="1DA237F2" w:rsidR="001A3C72" w:rsidRPr="00DA7098" w:rsidRDefault="001A3C72" w:rsidP="001A3C72">
      <w:pPr>
        <w:pStyle w:val="ListParagraph"/>
        <w:numPr>
          <w:ilvl w:val="3"/>
          <w:numId w:val="40"/>
        </w:numPr>
      </w:pPr>
      <w:r w:rsidRPr="00DA7098">
        <w:t>At Properties, click the icon at Condition</w:t>
      </w:r>
    </w:p>
    <w:p w14:paraId="54C7A00B" w14:textId="4973303C" w:rsidR="001A3C72" w:rsidRPr="00DA7098" w:rsidRDefault="001A3C72" w:rsidP="001A3C72">
      <w:pPr>
        <w:pStyle w:val="ListParagraph"/>
        <w:numPr>
          <w:ilvl w:val="4"/>
          <w:numId w:val="40"/>
        </w:numPr>
      </w:pPr>
      <w:r w:rsidRPr="00DA7098">
        <w:t>Select Formula</w:t>
      </w:r>
    </w:p>
    <w:p w14:paraId="630E398C" w14:textId="2A4528C3" w:rsidR="001A3C72" w:rsidRPr="00DA7098" w:rsidRDefault="001A3C72" w:rsidP="001A3C72">
      <w:pPr>
        <w:pStyle w:val="ListParagraph"/>
        <w:numPr>
          <w:ilvl w:val="4"/>
          <w:numId w:val="40"/>
        </w:numPr>
      </w:pPr>
      <w:r w:rsidRPr="00DA7098">
        <w:t xml:space="preserve">Formula: </w:t>
      </w:r>
      <w:proofErr w:type="spellStart"/>
      <w:proofErr w:type="gramStart"/>
      <w:r w:rsidRPr="00DA7098">
        <w:t>repeated.current</w:t>
      </w:r>
      <w:proofErr w:type="gramEnd"/>
      <w:r w:rsidRPr="00DA7098">
        <w:t>.Name</w:t>
      </w:r>
      <w:proofErr w:type="spellEnd"/>
      <w:r w:rsidRPr="00DA7098">
        <w:t xml:space="preserve"> == "This month"</w:t>
      </w:r>
    </w:p>
    <w:p w14:paraId="3A398EC4" w14:textId="4C19D2E5" w:rsidR="001A3C72" w:rsidRPr="00DA7098" w:rsidRDefault="001A3C72" w:rsidP="001A3C72">
      <w:pPr>
        <w:pStyle w:val="ListParagraph"/>
        <w:numPr>
          <w:ilvl w:val="4"/>
          <w:numId w:val="40"/>
        </w:numPr>
      </w:pPr>
      <w:r w:rsidRPr="00DA7098">
        <w:t>Click save</w:t>
      </w:r>
    </w:p>
    <w:p w14:paraId="15BC8871" w14:textId="45AD5D80" w:rsidR="001A3C72" w:rsidRPr="00DA7098" w:rsidRDefault="001A3C72" w:rsidP="001A3C72">
      <w:pPr>
        <w:pStyle w:val="ListParagraph"/>
        <w:numPr>
          <w:ilvl w:val="2"/>
          <w:numId w:val="40"/>
        </w:numPr>
      </w:pPr>
      <w:r w:rsidRPr="00DA7098">
        <w:t>From Logic – Core – Navigation, drag an “Open Page” next to the if condition.</w:t>
      </w:r>
    </w:p>
    <w:p w14:paraId="26E8DCF4" w14:textId="07DC1812" w:rsidR="001A3C72" w:rsidRPr="00DA7098" w:rsidRDefault="001A3C72" w:rsidP="001A3C72">
      <w:pPr>
        <w:pStyle w:val="ListParagraph"/>
        <w:numPr>
          <w:ilvl w:val="3"/>
          <w:numId w:val="40"/>
        </w:numPr>
      </w:pPr>
      <w:r w:rsidRPr="00DA7098">
        <w:t>Connect the top node of the “If condition” element with the “Open page” element</w:t>
      </w:r>
    </w:p>
    <w:p w14:paraId="2194298E" w14:textId="455FAB2B" w:rsidR="001A3C72" w:rsidRPr="00DA7098" w:rsidRDefault="001A3C72" w:rsidP="001A3C72">
      <w:pPr>
        <w:pStyle w:val="ListParagraph"/>
        <w:numPr>
          <w:ilvl w:val="2"/>
          <w:numId w:val="40"/>
        </w:numPr>
      </w:pPr>
      <w:r w:rsidRPr="00DA7098">
        <w:t>Select the open page element</w:t>
      </w:r>
    </w:p>
    <w:p w14:paraId="02365B7B" w14:textId="0484ADB2" w:rsidR="001A3C72" w:rsidRPr="00DA7098" w:rsidRDefault="001A3C72" w:rsidP="001A3C72">
      <w:pPr>
        <w:pStyle w:val="ListParagraph"/>
        <w:numPr>
          <w:ilvl w:val="3"/>
          <w:numId w:val="40"/>
        </w:numPr>
      </w:pPr>
      <w:r w:rsidRPr="00DA7098">
        <w:t>Under Properties – Page, select “This Month”.</w:t>
      </w:r>
    </w:p>
    <w:p w14:paraId="71083CE2" w14:textId="284EBF84" w:rsidR="001A3C72" w:rsidRPr="00DA7098" w:rsidRDefault="001A3C72" w:rsidP="001A3C72">
      <w:pPr>
        <w:ind w:left="360" w:hanging="360"/>
        <w:rPr>
          <w:lang w:val="en-GB"/>
        </w:rPr>
      </w:pPr>
    </w:p>
    <w:p w14:paraId="7015F5F4" w14:textId="503B8AC1" w:rsidR="001A3C72" w:rsidRPr="00DA7098" w:rsidRDefault="001A3C72" w:rsidP="001A3C72">
      <w:pPr>
        <w:ind w:left="360" w:hanging="360"/>
        <w:rPr>
          <w:lang w:val="en-GB"/>
        </w:rPr>
      </w:pPr>
      <w:r w:rsidRPr="00DA7098">
        <w:rPr>
          <w:lang w:val="en-GB"/>
        </w:rPr>
        <w:t>Now test it on your phone!</w:t>
      </w:r>
    </w:p>
    <w:p w14:paraId="1746FE6F" w14:textId="199BA684" w:rsidR="001A3C72" w:rsidRPr="00DA7098" w:rsidRDefault="001A3C72" w:rsidP="001A3C72">
      <w:pPr>
        <w:ind w:left="360" w:hanging="360"/>
        <w:rPr>
          <w:lang w:val="en-GB"/>
        </w:rPr>
      </w:pPr>
    </w:p>
    <w:p w14:paraId="034FE6A8" w14:textId="6B94AD6B" w:rsidR="001A3C72" w:rsidRPr="00DA7098" w:rsidRDefault="001A3C72" w:rsidP="00DA7098">
      <w:pPr>
        <w:rPr>
          <w:lang w:val="en-GB"/>
        </w:rPr>
      </w:pPr>
      <w:r w:rsidRPr="00DA7098">
        <w:rPr>
          <w:lang w:val="en-GB"/>
        </w:rPr>
        <w:t>To add new pages, just add combinations of new if conditions and open page elements and connect them to the bottom node of the previous if condition.</w:t>
      </w:r>
    </w:p>
    <w:p w14:paraId="6A236989" w14:textId="6E046D1C" w:rsidR="00DA7098" w:rsidRPr="00DA7098" w:rsidRDefault="00DA7098" w:rsidP="00DA7098">
      <w:pPr>
        <w:rPr>
          <w:lang w:val="en-GB"/>
        </w:rPr>
      </w:pPr>
      <w:r w:rsidRPr="00DA7098">
        <w:rPr>
          <w:lang w:val="en-GB"/>
        </w:rPr>
        <w:t>Example:</w:t>
      </w:r>
    </w:p>
    <w:p w14:paraId="3ADAAE01" w14:textId="73B16F1F" w:rsidR="00DA7098" w:rsidRPr="00DA7098" w:rsidRDefault="00DA7098" w:rsidP="00DA7098">
      <w:pPr>
        <w:pStyle w:val="ListParagraph"/>
        <w:numPr>
          <w:ilvl w:val="0"/>
          <w:numId w:val="41"/>
        </w:numPr>
      </w:pPr>
      <w:r w:rsidRPr="00DA7098">
        <w:t>New page: This week</w:t>
      </w:r>
    </w:p>
    <w:p w14:paraId="7900FD1B" w14:textId="4F782C76" w:rsidR="00DA7098" w:rsidRPr="00DA7098" w:rsidRDefault="00DA7098" w:rsidP="00DA7098">
      <w:pPr>
        <w:rPr>
          <w:lang w:val="en-GB"/>
        </w:rPr>
      </w:pPr>
    </w:p>
    <w:p w14:paraId="504E83CE" w14:textId="65FF892E" w:rsidR="00DA7098" w:rsidRPr="00DA7098" w:rsidRDefault="00DA7098" w:rsidP="00DA7098">
      <w:pPr>
        <w:pStyle w:val="ListParagraph"/>
        <w:numPr>
          <w:ilvl w:val="3"/>
          <w:numId w:val="30"/>
        </w:numPr>
      </w:pPr>
      <w:r w:rsidRPr="00DA7098">
        <w:t>Create a new page “This week” in the page overview</w:t>
      </w:r>
    </w:p>
    <w:p w14:paraId="173E8D5E" w14:textId="4F93C320" w:rsidR="00DA7098" w:rsidRPr="00DA7098" w:rsidRDefault="00DA7098" w:rsidP="00DA7098">
      <w:pPr>
        <w:pStyle w:val="ListParagraph"/>
        <w:numPr>
          <w:ilvl w:val="3"/>
          <w:numId w:val="30"/>
        </w:numPr>
      </w:pPr>
      <w:r w:rsidRPr="00DA7098">
        <w:t>Create new navigation in the navigation menu</w:t>
      </w:r>
    </w:p>
    <w:p w14:paraId="72B1914B" w14:textId="33FB0277" w:rsidR="00DA7098" w:rsidRPr="00DA7098" w:rsidRDefault="00DA7098" w:rsidP="00DA7098">
      <w:pPr>
        <w:pStyle w:val="ListParagraph"/>
        <w:numPr>
          <w:ilvl w:val="3"/>
          <w:numId w:val="30"/>
        </w:numPr>
      </w:pPr>
      <w:r w:rsidRPr="00DA7098">
        <w:t>Add if condition (with correct formula) and an open page element leading to the correct page.</w:t>
      </w:r>
    </w:p>
    <w:p w14:paraId="3F9A5D02" w14:textId="5D931222" w:rsidR="00DA7098" w:rsidRPr="00DA7098" w:rsidRDefault="00DA7098" w:rsidP="00DA7098">
      <w:pPr>
        <w:rPr>
          <w:lang w:val="en-GB"/>
        </w:rPr>
      </w:pPr>
    </w:p>
    <w:p w14:paraId="6E2B9943" w14:textId="2E49810A" w:rsidR="00DA7098" w:rsidRPr="00DA7098" w:rsidRDefault="00DA7098" w:rsidP="00DA7098">
      <w:pPr>
        <w:rPr>
          <w:lang w:val="en-GB"/>
        </w:rPr>
      </w:pPr>
      <w:r w:rsidRPr="00DA7098">
        <w:rPr>
          <w:lang w:val="en-GB"/>
        </w:rPr>
        <w:t>Like this:</w:t>
      </w:r>
    </w:p>
    <w:p w14:paraId="022072B9" w14:textId="47E84538" w:rsidR="00DA7098" w:rsidRPr="00DA7098" w:rsidRDefault="00DA7098" w:rsidP="00DA7098">
      <w:pPr>
        <w:rPr>
          <w:lang w:val="en-GB"/>
        </w:rPr>
      </w:pPr>
    </w:p>
    <w:p w14:paraId="34B44046" w14:textId="0902E396" w:rsidR="00DA7098" w:rsidRPr="00DA7098" w:rsidRDefault="00DA7098" w:rsidP="00DA7098">
      <w:pPr>
        <w:rPr>
          <w:lang w:val="en-GB"/>
        </w:rPr>
      </w:pPr>
      <w:r w:rsidRPr="00DA7098">
        <w:rPr>
          <w:noProof/>
          <w:lang w:val="en-GB"/>
        </w:rPr>
        <w:drawing>
          <wp:inline distT="0" distB="0" distL="0" distR="0" wp14:anchorId="497023D4" wp14:editId="651A1095">
            <wp:extent cx="5760085" cy="818515"/>
            <wp:effectExtent l="0" t="0" r="0" b="635"/>
            <wp:docPr id="22" name="Picture 2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diagram&#10;&#10;Description automatically generated"/>
                    <pic:cNvPicPr/>
                  </pic:nvPicPr>
                  <pic:blipFill>
                    <a:blip r:embed="rId36"/>
                    <a:stretch>
                      <a:fillRect/>
                    </a:stretch>
                  </pic:blipFill>
                  <pic:spPr>
                    <a:xfrm>
                      <a:off x="0" y="0"/>
                      <a:ext cx="5760085" cy="818515"/>
                    </a:xfrm>
                    <a:prstGeom prst="rect">
                      <a:avLst/>
                    </a:prstGeom>
                  </pic:spPr>
                </pic:pic>
              </a:graphicData>
            </a:graphic>
          </wp:inline>
        </w:drawing>
      </w:r>
    </w:p>
    <w:p w14:paraId="4EE1971B" w14:textId="3F6EC7B1" w:rsidR="00DA7098" w:rsidRPr="00DA7098" w:rsidRDefault="00DA7098" w:rsidP="00DA7098">
      <w:pPr>
        <w:rPr>
          <w:lang w:val="en-GB"/>
        </w:rPr>
      </w:pPr>
    </w:p>
    <w:p w14:paraId="17EFA5D3" w14:textId="5FB93EEE" w:rsidR="00DA7098" w:rsidRPr="00DA7098" w:rsidRDefault="00DA7098" w:rsidP="00DA7098">
      <w:pPr>
        <w:rPr>
          <w:lang w:val="en-GB"/>
        </w:rPr>
      </w:pPr>
    </w:p>
    <w:p w14:paraId="60B021E7" w14:textId="2E2DCAC9" w:rsidR="00DA7098" w:rsidRPr="00DA7098" w:rsidRDefault="00DA7098" w:rsidP="00DA7098">
      <w:pPr>
        <w:rPr>
          <w:lang w:val="en-GB"/>
        </w:rPr>
      </w:pPr>
      <w:r w:rsidRPr="00DA7098">
        <w:rPr>
          <w:lang w:val="en-GB"/>
        </w:rPr>
        <w:t>Now, you have all the tools to extend this application and to do some creative stuff with it.</w:t>
      </w:r>
    </w:p>
    <w:p w14:paraId="2DC946C7" w14:textId="4D692185" w:rsidR="00DA7098" w:rsidRPr="00DA7098" w:rsidRDefault="00DA7098" w:rsidP="00DA7098">
      <w:pPr>
        <w:rPr>
          <w:lang w:val="en-GB"/>
        </w:rPr>
      </w:pPr>
      <w:r w:rsidRPr="00DA7098">
        <w:rPr>
          <w:lang w:val="en-GB"/>
        </w:rPr>
        <w:t>Add new pages with new graphs.</w:t>
      </w:r>
    </w:p>
    <w:p w14:paraId="5537C7ED" w14:textId="092263EC" w:rsidR="00DA7098" w:rsidRDefault="00DA7098" w:rsidP="00DA7098">
      <w:pPr>
        <w:rPr>
          <w:lang w:val="en-GB"/>
        </w:rPr>
      </w:pPr>
      <w:r w:rsidRPr="00DA7098">
        <w:rPr>
          <w:lang w:val="en-GB"/>
        </w:rPr>
        <w:t>Do new calculations by adding extra variables…</w:t>
      </w:r>
      <w:r w:rsidR="00145275">
        <w:rPr>
          <w:lang w:val="en-GB"/>
        </w:rPr>
        <w:t xml:space="preserve"> Reuse the code, </w:t>
      </w:r>
      <w:proofErr w:type="gramStart"/>
      <w:r w:rsidR="009F6AC0">
        <w:rPr>
          <w:lang w:val="en-GB"/>
        </w:rPr>
        <w:t>elements</w:t>
      </w:r>
      <w:proofErr w:type="gramEnd"/>
      <w:r w:rsidR="00145275">
        <w:rPr>
          <w:lang w:val="en-GB"/>
        </w:rPr>
        <w:t xml:space="preserve"> and knowledge you already have and make something of your own.</w:t>
      </w:r>
      <w:r w:rsidR="009F6AC0">
        <w:rPr>
          <w:lang w:val="en-GB"/>
        </w:rPr>
        <w:t xml:space="preserve"> </w:t>
      </w:r>
    </w:p>
    <w:p w14:paraId="766CE27B" w14:textId="20D76CFE" w:rsidR="009F6AC0" w:rsidRPr="00DA7098" w:rsidRDefault="00DF0440" w:rsidP="00DA7098">
      <w:pPr>
        <w:rPr>
          <w:lang w:val="en-GB"/>
        </w:rPr>
      </w:pPr>
      <w:hyperlink r:id="rId37" w:history="1">
        <w:proofErr w:type="spellStart"/>
        <w:r w:rsidR="009F6AC0" w:rsidRPr="009F6AC0">
          <w:rPr>
            <w:rStyle w:val="Hyperlink"/>
            <w:lang w:val="en-GB"/>
          </w:rPr>
          <w:t>AppGyver</w:t>
        </w:r>
        <w:proofErr w:type="spellEnd"/>
      </w:hyperlink>
      <w:r w:rsidR="009F6AC0">
        <w:rPr>
          <w:lang w:val="en-GB"/>
        </w:rPr>
        <w:t xml:space="preserve"> has great documentation, </w:t>
      </w:r>
      <w:proofErr w:type="spellStart"/>
      <w:r w:rsidR="009F6AC0">
        <w:rPr>
          <w:lang w:val="en-GB"/>
        </w:rPr>
        <w:t>aswell</w:t>
      </w:r>
      <w:proofErr w:type="spellEnd"/>
      <w:r w:rsidR="009F6AC0">
        <w:rPr>
          <w:lang w:val="en-GB"/>
        </w:rPr>
        <w:t xml:space="preserve"> as </w:t>
      </w:r>
      <w:hyperlink r:id="rId38" w:history="1">
        <w:r w:rsidR="009F6AC0" w:rsidRPr="009F6AC0">
          <w:rPr>
            <w:rStyle w:val="Hyperlink"/>
            <w:lang w:val="en-GB"/>
          </w:rPr>
          <w:t>Google Charts</w:t>
        </w:r>
      </w:hyperlink>
      <w:r w:rsidR="009F6AC0">
        <w:rPr>
          <w:lang w:val="en-GB"/>
        </w:rPr>
        <w:t>. So don’t let issues stop you and Google your way into solutions!</w:t>
      </w:r>
    </w:p>
    <w:p w14:paraId="1A34EE6C" w14:textId="70B6C8D6" w:rsidR="00DA7098" w:rsidRDefault="00DA7098" w:rsidP="00DA7098">
      <w:pPr>
        <w:rPr>
          <w:lang w:val="en-GB"/>
        </w:rPr>
      </w:pPr>
      <w:r w:rsidRPr="00DA7098">
        <w:rPr>
          <w:lang w:val="en-GB"/>
        </w:rPr>
        <w:t xml:space="preserve">Add pictures, reuse the other API calls like the </w:t>
      </w:r>
      <w:proofErr w:type="spellStart"/>
      <w:r w:rsidRPr="00DA7098">
        <w:rPr>
          <w:lang w:val="en-GB"/>
        </w:rPr>
        <w:t>GandalfQuotes</w:t>
      </w:r>
      <w:proofErr w:type="spellEnd"/>
      <w:r w:rsidRPr="00DA7098">
        <w:rPr>
          <w:lang w:val="en-GB"/>
        </w:rPr>
        <w:t>, do some crazy stuff and make the application something you would like to use yourself!</w:t>
      </w:r>
    </w:p>
    <w:p w14:paraId="76C170B1" w14:textId="2B27B593" w:rsidR="00DA7098" w:rsidRDefault="00DA7098" w:rsidP="00DA7098">
      <w:pPr>
        <w:rPr>
          <w:lang w:val="en-GB"/>
        </w:rPr>
      </w:pPr>
      <w:r>
        <w:rPr>
          <w:lang w:val="en-GB"/>
        </w:rPr>
        <w:t>Everything is allowed, even sounds, gifs, videos, images…</w:t>
      </w:r>
    </w:p>
    <w:p w14:paraId="0D1BCF48" w14:textId="7EEBA683" w:rsidR="009F6AC0" w:rsidRDefault="009F6AC0" w:rsidP="00DA7098">
      <w:pPr>
        <w:rPr>
          <w:lang w:val="en-GB"/>
        </w:rPr>
      </w:pPr>
    </w:p>
    <w:p w14:paraId="315FF9FC" w14:textId="0F1BAB21" w:rsidR="009F6AC0" w:rsidRDefault="009F6AC0" w:rsidP="00DA7098">
      <w:pPr>
        <w:rPr>
          <w:lang w:val="en-GB"/>
        </w:rPr>
      </w:pPr>
      <w:r>
        <w:rPr>
          <w:lang w:val="en-GB"/>
        </w:rPr>
        <w:t xml:space="preserve">If you have any questions at any point, ask your </w:t>
      </w:r>
      <w:proofErr w:type="spellStart"/>
      <w:r>
        <w:rPr>
          <w:lang w:val="en-GB"/>
        </w:rPr>
        <w:t>teamleaders</w:t>
      </w:r>
      <w:proofErr w:type="spellEnd"/>
      <w:r>
        <w:rPr>
          <w:lang w:val="en-GB"/>
        </w:rPr>
        <w:t xml:space="preserve"> for a hint.</w:t>
      </w:r>
    </w:p>
    <w:p w14:paraId="3380C25E" w14:textId="08051859" w:rsidR="009F6AC0" w:rsidRDefault="009F6AC0" w:rsidP="00DA7098">
      <w:pPr>
        <w:rPr>
          <w:lang w:val="en-GB"/>
        </w:rPr>
      </w:pPr>
      <w:r>
        <w:rPr>
          <w:lang w:val="en-GB"/>
        </w:rPr>
        <w:t xml:space="preserve">You will get points for interest and motivation, and </w:t>
      </w:r>
      <w:r w:rsidRPr="009F6AC0">
        <w:rPr>
          <w:b/>
          <w:bCs/>
          <w:lang w:val="en-GB"/>
        </w:rPr>
        <w:t xml:space="preserve">you won’t lose points for </w:t>
      </w:r>
      <w:r>
        <w:rPr>
          <w:b/>
          <w:bCs/>
          <w:lang w:val="en-GB"/>
        </w:rPr>
        <w:t xml:space="preserve">asking </w:t>
      </w:r>
      <w:r w:rsidRPr="009F6AC0">
        <w:rPr>
          <w:b/>
          <w:bCs/>
          <w:lang w:val="en-GB"/>
        </w:rPr>
        <w:t>questions</w:t>
      </w:r>
      <w:r>
        <w:rPr>
          <w:lang w:val="en-GB"/>
        </w:rPr>
        <w:t>!</w:t>
      </w:r>
    </w:p>
    <w:p w14:paraId="1325C5F3" w14:textId="77777777" w:rsidR="009F6AC0" w:rsidRDefault="009F6AC0" w:rsidP="009F6AC0">
      <w:pPr>
        <w:rPr>
          <w:lang w:val="en-GB"/>
        </w:rPr>
      </w:pPr>
    </w:p>
    <w:p w14:paraId="157E8121" w14:textId="2D6D8805" w:rsidR="009F6AC0" w:rsidRDefault="009F6AC0" w:rsidP="009F6AC0">
      <w:pPr>
        <w:rPr>
          <w:lang w:val="en-GB"/>
        </w:rPr>
      </w:pPr>
      <w:r>
        <w:rPr>
          <w:lang w:val="en-GB"/>
        </w:rPr>
        <w:t>Give it your best!</w:t>
      </w:r>
    </w:p>
    <w:p w14:paraId="5E07E375" w14:textId="01A3E20F" w:rsidR="009F6AC0" w:rsidRDefault="009F6AC0" w:rsidP="009F6AC0">
      <w:pPr>
        <w:rPr>
          <w:lang w:val="en-GB"/>
        </w:rPr>
      </w:pPr>
      <w:r>
        <w:rPr>
          <w:lang w:val="en-GB"/>
        </w:rPr>
        <w:t>Good luck!</w:t>
      </w:r>
    </w:p>
    <w:p w14:paraId="07241446" w14:textId="0E2A651A" w:rsidR="009F6AC0" w:rsidRDefault="009F6AC0" w:rsidP="009F6AC0">
      <w:pPr>
        <w:rPr>
          <w:lang w:val="en-GB"/>
        </w:rPr>
      </w:pPr>
    </w:p>
    <w:p w14:paraId="0B7540BF" w14:textId="6815FAF5" w:rsidR="009F6AC0" w:rsidRDefault="009F6AC0" w:rsidP="009F6AC0">
      <w:pPr>
        <w:rPr>
          <w:lang w:val="en-GB"/>
        </w:rPr>
      </w:pPr>
      <w:r>
        <w:rPr>
          <w:lang w:val="en-GB"/>
        </w:rPr>
        <w:t xml:space="preserve">The Hack </w:t>
      </w:r>
      <w:proofErr w:type="gramStart"/>
      <w:r>
        <w:rPr>
          <w:lang w:val="en-GB"/>
        </w:rPr>
        <w:t>The</w:t>
      </w:r>
      <w:proofErr w:type="gramEnd"/>
      <w:r>
        <w:rPr>
          <w:lang w:val="en-GB"/>
        </w:rPr>
        <w:t xml:space="preserve"> Future Team.</w:t>
      </w:r>
    </w:p>
    <w:p w14:paraId="2C387FB4" w14:textId="77777777" w:rsidR="009F6AC0" w:rsidRPr="00DA7098" w:rsidRDefault="009F6AC0" w:rsidP="00DA7098">
      <w:pPr>
        <w:rPr>
          <w:lang w:val="en-GB"/>
        </w:rPr>
      </w:pPr>
    </w:p>
    <w:sectPr w:rsidR="009F6AC0" w:rsidRPr="00DA7098" w:rsidSect="00A91F50">
      <w:pgSz w:w="11906" w:h="16838" w:code="9"/>
      <w:pgMar w:top="1701" w:right="1134" w:bottom="1134" w:left="1701" w:header="568"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FFD3" w14:textId="77777777" w:rsidR="00CB2437" w:rsidRPr="00642A79" w:rsidRDefault="00CB2437" w:rsidP="00B7016D">
      <w:r>
        <w:separator/>
      </w:r>
    </w:p>
  </w:endnote>
  <w:endnote w:type="continuationSeparator" w:id="0">
    <w:p w14:paraId="10CAF45E" w14:textId="77777777" w:rsidR="00CB2437" w:rsidRPr="00642A79" w:rsidRDefault="00CB2437" w:rsidP="00B7016D">
      <w:r>
        <w:continuationSeparator/>
      </w:r>
    </w:p>
  </w:endnote>
  <w:endnote w:type="continuationNotice" w:id="1">
    <w:p w14:paraId="01CE46CC" w14:textId="77777777" w:rsidR="00CB2437" w:rsidRDefault="00CB24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Tw Cen MT">
    <w:charset w:val="00"/>
    <w:family w:val="swiss"/>
    <w:pitch w:val="variable"/>
    <w:sig w:usb0="00000007" w:usb1="00000000" w:usb2="00000000" w:usb3="00000000" w:csb0="00000003" w:csb1="00000000"/>
  </w:font>
  <w:font w:name="The Wild Breath of Zelda">
    <w:altName w:val="Calibri"/>
    <w:charset w:val="00"/>
    <w:family w:val="auto"/>
    <w:pitch w:val="variable"/>
    <w:sig w:usb0="0000008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31F6" w14:textId="07D3B3CA" w:rsidR="00D94AFE" w:rsidRDefault="00DF0440" w:rsidP="00A91F50">
    <w:pPr>
      <w:tabs>
        <w:tab w:val="right" w:pos="9070"/>
      </w:tabs>
    </w:pPr>
    <w:r>
      <w:rPr>
        <w:noProof/>
        <w:lang w:val="nl-BE" w:eastAsia="nl-BE"/>
      </w:rPr>
      <w:pict w14:anchorId="60960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style="position:absolute;left:0;text-align:left;margin-left:71pt;margin-top:798pt;width:63.9pt;height:20.2pt;z-index:-251658240;mso-wrap-edited:f;mso-position-horizontal-relative:page;mso-position-vertical-relative:page" wrapcoords="4257 19887 4218 20274 4452 20384 4218 20384 4257 20798 18358 20798 19842 20798 19959 20633 19725 20605 10780 20329 13827 20301 13866 20163 13084 19887 4257 19887">
          <v:imagedata r:id="rId1" o:title="flexso footer" croptop="62054f" cropbottom="1910f" cropleft="53921f" cropright="4583f"/>
          <w10:wrap anchorx="page" anchory="page"/>
          <w10:anchorlock/>
        </v:shape>
      </w:pict>
    </w:r>
    <w:r w:rsidR="00D94AFE" w:rsidRPr="00642A79">
      <w:fldChar w:fldCharType="begin"/>
    </w:r>
    <w:r w:rsidR="00D94AFE" w:rsidRPr="00642A79">
      <w:instrText xml:space="preserve"> SUBJECT  \* FirstCap  \* MERGEFORMAT </w:instrText>
    </w:r>
    <w:r w:rsidR="00D94AFE" w:rsidRPr="00642A79">
      <w:fldChar w:fldCharType="end"/>
    </w:r>
    <w:r w:rsidR="00FB07CD">
      <w:rPr>
        <w:noProof/>
        <w:lang w:val="en-US"/>
      </w:rPr>
      <w:tab/>
    </w:r>
    <w:r w:rsidR="00D94AFE" w:rsidRPr="00A513A2">
      <w:rPr>
        <w:color w:val="CAA668"/>
      </w:rPr>
      <w:fldChar w:fldCharType="begin"/>
    </w:r>
    <w:r w:rsidR="00D94AFE" w:rsidRPr="00A513A2">
      <w:rPr>
        <w:color w:val="CAA668"/>
      </w:rPr>
      <w:instrText xml:space="preserve"> PAGE   \* MERGEFORMAT </w:instrText>
    </w:r>
    <w:r w:rsidR="00D94AFE" w:rsidRPr="00A513A2">
      <w:rPr>
        <w:color w:val="CAA668"/>
      </w:rPr>
      <w:fldChar w:fldCharType="separate"/>
    </w:r>
    <w:r w:rsidR="004756DE" w:rsidRPr="00A513A2">
      <w:rPr>
        <w:noProof/>
        <w:color w:val="CAA668"/>
      </w:rPr>
      <w:t>4</w:t>
    </w:r>
    <w:r w:rsidR="00D94AFE" w:rsidRPr="00A513A2">
      <w:rPr>
        <w:color w:val="CAA6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3A79" w14:textId="77777777" w:rsidR="00CB2437" w:rsidRPr="00642A79" w:rsidRDefault="00CB2437" w:rsidP="00B7016D">
      <w:r>
        <w:separator/>
      </w:r>
    </w:p>
  </w:footnote>
  <w:footnote w:type="continuationSeparator" w:id="0">
    <w:p w14:paraId="594139C0" w14:textId="77777777" w:rsidR="00CB2437" w:rsidRPr="00642A79" w:rsidRDefault="00CB2437" w:rsidP="00B7016D">
      <w:r>
        <w:continuationSeparator/>
      </w:r>
    </w:p>
  </w:footnote>
  <w:footnote w:type="continuationNotice" w:id="1">
    <w:p w14:paraId="6971B32A" w14:textId="77777777" w:rsidR="00CB2437" w:rsidRDefault="00CB243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55E5" w14:textId="55A50748" w:rsidR="00EC19DF" w:rsidRPr="00D07FEA" w:rsidRDefault="00293A05" w:rsidP="00900739">
    <w:pPr>
      <w:pStyle w:val="Header"/>
      <w:jc w:val="left"/>
    </w:pPr>
    <w:r w:rsidRPr="00293A05">
      <w:rPr>
        <w:noProof/>
      </w:rPr>
      <w:drawing>
        <wp:inline distT="0" distB="0" distL="0" distR="0" wp14:anchorId="371537FD" wp14:editId="28C40730">
          <wp:extent cx="1699450" cy="568795"/>
          <wp:effectExtent l="0" t="0" r="0" b="317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stretch>
                    <a:fillRect/>
                  </a:stretch>
                </pic:blipFill>
                <pic:spPr>
                  <a:xfrm>
                    <a:off x="0" y="0"/>
                    <a:ext cx="1720158" cy="575726"/>
                  </a:xfrm>
                  <a:prstGeom prst="rect">
                    <a:avLst/>
                  </a:prstGeom>
                </pic:spPr>
              </pic:pic>
            </a:graphicData>
          </a:graphic>
        </wp:inline>
      </w:drawing>
    </w:r>
    <w:r w:rsidR="00900739">
      <w:tab/>
    </w:r>
    <w:r w:rsidR="00900739">
      <w:tab/>
      <w:t> </w:t>
    </w:r>
    <w:r w:rsidR="007325E4">
      <w:rPr>
        <w:noProof/>
      </w:rPr>
      <w:drawing>
        <wp:inline distT="0" distB="0" distL="0" distR="0" wp14:anchorId="47D2FA44" wp14:editId="22D6DB1F">
          <wp:extent cx="1176793" cy="525340"/>
          <wp:effectExtent l="0" t="0" r="4445" b="8255"/>
          <wp:docPr id="7" name="Picture 7" descr="Flexso Belux: Accelerators for SuccessFactors | Partner Packages | 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so Belux: Accelerators for SuccessFactors | Partner Packages | SA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8837" cy="544109"/>
                  </a:xfrm>
                  <a:prstGeom prst="rect">
                    <a:avLst/>
                  </a:prstGeom>
                  <a:noFill/>
                  <a:ln>
                    <a:noFill/>
                  </a:ln>
                </pic:spPr>
              </pic:pic>
            </a:graphicData>
          </a:graphic>
        </wp:inline>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9gEijFd+ArDuQZ" id="eV7B9DVy"/>
    <int:WordHash hashCode="ZgBR0VrGTOxwTP" id="qelBjYP1"/>
    <int:WordHash hashCode="sdYfRUiYIDvIc4" id="krgy2sV4"/>
    <int:WordHash hashCode="5urSYhHVjUeNjg" id="JIlA5zR/"/>
    <int:WordHash hashCode="MW3nraxFjwvNFk" id="/OA6d1Pj"/>
    <int:WordHash hashCode="x64Ad/iXWBmdLE" id="lJpjp/U0"/>
    <int:WordHash hashCode="z6VXDgGyPleklm" id="4fjQtldS"/>
    <int:WordHash hashCode="k+IC5yYAL4/Yex" id="1tQJW40y"/>
    <int:WordHash hashCode="0FVgUpN/9ATnw8" id="FySODYP6"/>
    <int:WordHash hashCode="JLSVZ2cSBoT03t" id="nc+35lCn"/>
    <int:WordHash hashCode="xiO8h8b5zxsqcX" id="62PZ1uKb"/>
    <int:WordHash hashCode="LHTmc/vbI0luiv" id="bp/KUQ9L"/>
    <int:WordHash hashCode="9XtZEzGlRo+qim" id="nxSbqq65"/>
    <int:WordHash hashCode="jI2dZKd8NRxqr/" id="yV94SMfx"/>
  </int:Manifest>
  <int:Observations>
    <int:Content id="eV7B9DVy">
      <int:Rejection type="LegacyProofing"/>
    </int:Content>
    <int:Content id="qelBjYP1">
      <int:Rejection type="LegacyProofing"/>
    </int:Content>
    <int:Content id="krgy2sV4">
      <int:Rejection type="LegacyProofing"/>
    </int:Content>
    <int:Content id="JIlA5zR/">
      <int:Rejection type="LegacyProofing"/>
    </int:Content>
    <int:Content id="/OA6d1Pj">
      <int:Rejection type="LegacyProofing"/>
    </int:Content>
    <int:Content id="lJpjp/U0">
      <int:Rejection type="LegacyProofing"/>
    </int:Content>
    <int:Content id="4fjQtldS">
      <int:Rejection type="LegacyProofing"/>
    </int:Content>
    <int:Content id="1tQJW40y">
      <int:Rejection type="LegacyProofing"/>
    </int:Content>
    <int:Content id="FySODYP6">
      <int:Rejection type="LegacyProofing"/>
    </int:Content>
    <int:Content id="nc+35lCn">
      <int:Rejection type="LegacyProofing"/>
    </int:Content>
    <int:Content id="62PZ1uKb">
      <int:Rejection type="LegacyProofing"/>
    </int:Content>
    <int:Content id="bp/KUQ9L">
      <int:Rejection type="LegacyProofing"/>
    </int:Content>
    <int:Content id="nxSbqq65">
      <int:Rejection type="LegacyProofing"/>
    </int:Content>
    <int:Content id="yV94SMf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914"/>
    <w:multiLevelType w:val="hybridMultilevel"/>
    <w:tmpl w:val="4190BD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9F16EE"/>
    <w:multiLevelType w:val="hybridMultilevel"/>
    <w:tmpl w:val="B7A6DF0A"/>
    <w:lvl w:ilvl="0" w:tplc="558A23D2">
      <w:start w:val="3"/>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290DDA"/>
    <w:multiLevelType w:val="hybridMultilevel"/>
    <w:tmpl w:val="459E5350"/>
    <w:lvl w:ilvl="0" w:tplc="0C000003">
      <w:start w:val="1"/>
      <w:numFmt w:val="bullet"/>
      <w:lvlText w:val="o"/>
      <w:lvlJc w:val="left"/>
      <w:pPr>
        <w:ind w:left="720" w:hanging="360"/>
      </w:pPr>
      <w:rPr>
        <w:rFonts w:ascii="Courier New" w:hAnsi="Courier New" w:cs="Courier New" w:hint="default"/>
      </w:rPr>
    </w:lvl>
    <w:lvl w:ilvl="1" w:tplc="DDA809BC">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905704"/>
    <w:multiLevelType w:val="hybridMultilevel"/>
    <w:tmpl w:val="8328224E"/>
    <w:lvl w:ilvl="0" w:tplc="D7B033AA">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041360E"/>
    <w:multiLevelType w:val="multilevel"/>
    <w:tmpl w:val="594E57F8"/>
    <w:styleLink w:val="Headings"/>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2%1..%3."/>
      <w:lvlJc w:val="left"/>
      <w:pPr>
        <w:ind w:left="1224" w:hanging="504"/>
      </w:pPr>
    </w:lvl>
    <w:lvl w:ilvl="3">
      <w:start w:val="1"/>
      <w:numFmt w:val="decimal"/>
      <w:pStyle w:val="Heading4"/>
      <w:lvlText w:val="%3%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34AAD"/>
    <w:multiLevelType w:val="hybridMultilevel"/>
    <w:tmpl w:val="304406C4"/>
    <w:lvl w:ilvl="0" w:tplc="FF02A336">
      <w:start w:val="1"/>
      <w:numFmt w:val="bullet"/>
      <w:lvlText w:val="-"/>
      <w:lvlJc w:val="left"/>
      <w:pPr>
        <w:ind w:left="720" w:hanging="360"/>
      </w:pPr>
      <w:rPr>
        <w:rFonts w:ascii="Calibri" w:hAnsi="Calibri" w:hint="default"/>
      </w:rPr>
    </w:lvl>
    <w:lvl w:ilvl="1" w:tplc="00504CC8">
      <w:start w:val="1"/>
      <w:numFmt w:val="bullet"/>
      <w:lvlText w:val="o"/>
      <w:lvlJc w:val="left"/>
      <w:pPr>
        <w:ind w:left="1440" w:hanging="360"/>
      </w:pPr>
      <w:rPr>
        <w:rFonts w:ascii="Courier New" w:hAnsi="Courier New" w:hint="default"/>
      </w:rPr>
    </w:lvl>
    <w:lvl w:ilvl="2" w:tplc="2DC438DE">
      <w:start w:val="1"/>
      <w:numFmt w:val="bullet"/>
      <w:lvlText w:val=""/>
      <w:lvlJc w:val="left"/>
      <w:pPr>
        <w:ind w:left="2160" w:hanging="360"/>
      </w:pPr>
      <w:rPr>
        <w:rFonts w:ascii="Wingdings" w:hAnsi="Wingdings" w:hint="default"/>
      </w:rPr>
    </w:lvl>
    <w:lvl w:ilvl="3" w:tplc="08B09AD2">
      <w:start w:val="1"/>
      <w:numFmt w:val="bullet"/>
      <w:lvlText w:val=""/>
      <w:lvlJc w:val="left"/>
      <w:pPr>
        <w:ind w:left="2880" w:hanging="360"/>
      </w:pPr>
      <w:rPr>
        <w:rFonts w:ascii="Symbol" w:hAnsi="Symbol" w:hint="default"/>
      </w:rPr>
    </w:lvl>
    <w:lvl w:ilvl="4" w:tplc="D59A1C20">
      <w:start w:val="1"/>
      <w:numFmt w:val="bullet"/>
      <w:lvlText w:val="o"/>
      <w:lvlJc w:val="left"/>
      <w:pPr>
        <w:ind w:left="3600" w:hanging="360"/>
      </w:pPr>
      <w:rPr>
        <w:rFonts w:ascii="Courier New" w:hAnsi="Courier New" w:hint="default"/>
      </w:rPr>
    </w:lvl>
    <w:lvl w:ilvl="5" w:tplc="7F6CDC3E">
      <w:start w:val="1"/>
      <w:numFmt w:val="bullet"/>
      <w:lvlText w:val=""/>
      <w:lvlJc w:val="left"/>
      <w:pPr>
        <w:ind w:left="4320" w:hanging="360"/>
      </w:pPr>
      <w:rPr>
        <w:rFonts w:ascii="Wingdings" w:hAnsi="Wingdings" w:hint="default"/>
      </w:rPr>
    </w:lvl>
    <w:lvl w:ilvl="6" w:tplc="DF1A692E">
      <w:start w:val="1"/>
      <w:numFmt w:val="bullet"/>
      <w:lvlText w:val=""/>
      <w:lvlJc w:val="left"/>
      <w:pPr>
        <w:ind w:left="5040" w:hanging="360"/>
      </w:pPr>
      <w:rPr>
        <w:rFonts w:ascii="Symbol" w:hAnsi="Symbol" w:hint="default"/>
      </w:rPr>
    </w:lvl>
    <w:lvl w:ilvl="7" w:tplc="99F00786">
      <w:start w:val="1"/>
      <w:numFmt w:val="bullet"/>
      <w:lvlText w:val="o"/>
      <w:lvlJc w:val="left"/>
      <w:pPr>
        <w:ind w:left="5760" w:hanging="360"/>
      </w:pPr>
      <w:rPr>
        <w:rFonts w:ascii="Courier New" w:hAnsi="Courier New" w:hint="default"/>
      </w:rPr>
    </w:lvl>
    <w:lvl w:ilvl="8" w:tplc="E6EA3B48">
      <w:start w:val="1"/>
      <w:numFmt w:val="bullet"/>
      <w:lvlText w:val=""/>
      <w:lvlJc w:val="left"/>
      <w:pPr>
        <w:ind w:left="6480" w:hanging="360"/>
      </w:pPr>
      <w:rPr>
        <w:rFonts w:ascii="Wingdings" w:hAnsi="Wingdings" w:hint="default"/>
      </w:rPr>
    </w:lvl>
  </w:abstractNum>
  <w:abstractNum w:abstractNumId="6" w15:restartNumberingAfterBreak="0">
    <w:nsid w:val="165745C5"/>
    <w:multiLevelType w:val="hybridMultilevel"/>
    <w:tmpl w:val="82045BEA"/>
    <w:lvl w:ilvl="0" w:tplc="938A9AE2">
      <w:start w:val="1"/>
      <w:numFmt w:val="decimal"/>
      <w:lvlText w:val="%1."/>
      <w:lvlJc w:val="left"/>
      <w:pPr>
        <w:ind w:left="360" w:hanging="360"/>
      </w:pPr>
      <w:rPr>
        <w:rFonts w:hint="default"/>
        <w:color w:val="CAA76A"/>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0231850"/>
    <w:multiLevelType w:val="hybridMultilevel"/>
    <w:tmpl w:val="F7C03268"/>
    <w:lvl w:ilvl="0" w:tplc="0C000003">
      <w:start w:val="1"/>
      <w:numFmt w:val="bullet"/>
      <w:lvlText w:val="o"/>
      <w:lvlJc w:val="left"/>
      <w:pPr>
        <w:ind w:left="720" w:hanging="360"/>
      </w:pPr>
      <w:rPr>
        <w:rFonts w:ascii="Courier New" w:hAnsi="Courier New" w:cs="Courier New" w:hint="default"/>
      </w:rPr>
    </w:lvl>
    <w:lvl w:ilvl="1" w:tplc="DDA809BC">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67D3F59"/>
    <w:multiLevelType w:val="hybridMultilevel"/>
    <w:tmpl w:val="BED21560"/>
    <w:lvl w:ilvl="0" w:tplc="62C0DDF0">
      <w:start w:val="1"/>
      <w:numFmt w:val="decimal"/>
      <w:lvlText w:val="%1."/>
      <w:lvlJc w:val="left"/>
      <w:pPr>
        <w:ind w:left="720" w:hanging="360"/>
      </w:pPr>
      <w:rPr>
        <w:rFonts w:hint="default"/>
        <w:color w:val="CAA76A"/>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0646BE"/>
    <w:multiLevelType w:val="hybridMultilevel"/>
    <w:tmpl w:val="832802B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1EB3BDD"/>
    <w:multiLevelType w:val="hybridMultilevel"/>
    <w:tmpl w:val="22CAF802"/>
    <w:lvl w:ilvl="0" w:tplc="F9F259D2">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5762877"/>
    <w:multiLevelType w:val="hybridMultilevel"/>
    <w:tmpl w:val="E2F092A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0A12D09"/>
    <w:multiLevelType w:val="hybridMultilevel"/>
    <w:tmpl w:val="392A8578"/>
    <w:lvl w:ilvl="0" w:tplc="E4623558">
      <w:start w:val="1"/>
      <w:numFmt w:val="bullet"/>
      <w:lvlText w:val=""/>
      <w:lvlJc w:val="left"/>
      <w:pPr>
        <w:ind w:left="2136" w:hanging="360"/>
      </w:pPr>
      <w:rPr>
        <w:rFonts w:ascii="Symbol" w:hAnsi="Symbol"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3" w15:restartNumberingAfterBreak="0">
    <w:nsid w:val="41727ED3"/>
    <w:multiLevelType w:val="hybridMultilevel"/>
    <w:tmpl w:val="CED8CDF0"/>
    <w:lvl w:ilvl="0" w:tplc="0AD8601A">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19C4BF6"/>
    <w:multiLevelType w:val="hybridMultilevel"/>
    <w:tmpl w:val="00724EB8"/>
    <w:lvl w:ilvl="0" w:tplc="6DBA0964">
      <w:start w:val="1"/>
      <w:numFmt w:val="decimal"/>
      <w:lvlText w:val="%1."/>
      <w:lvlJc w:val="left"/>
      <w:pPr>
        <w:ind w:left="360" w:hanging="360"/>
      </w:pPr>
      <w:rPr>
        <w:rFonts w:hint="default"/>
        <w:color w:val="CAA76A"/>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350105D"/>
    <w:multiLevelType w:val="hybridMultilevel"/>
    <w:tmpl w:val="DB6C7B82"/>
    <w:lvl w:ilvl="0" w:tplc="AE764F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127C8"/>
    <w:multiLevelType w:val="hybridMultilevel"/>
    <w:tmpl w:val="7EC49070"/>
    <w:lvl w:ilvl="0" w:tplc="AA0E895A">
      <w:start w:val="1"/>
      <w:numFmt w:val="decimal"/>
      <w:pStyle w:val="ListParagraph"/>
      <w:lvlText w:val="%1."/>
      <w:lvlJc w:val="left"/>
      <w:pPr>
        <w:ind w:left="360" w:hanging="360"/>
      </w:pPr>
      <w:rPr>
        <w:rFonts w:hint="default"/>
        <w:color w:val="CAA76A"/>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EA678DD"/>
    <w:multiLevelType w:val="hybridMultilevel"/>
    <w:tmpl w:val="2698128E"/>
    <w:lvl w:ilvl="0" w:tplc="2C702D7C">
      <w:start w:val="1"/>
      <w:numFmt w:val="bullet"/>
      <w:lvlText w:val="o"/>
      <w:lvlJc w:val="left"/>
      <w:pPr>
        <w:ind w:left="720" w:hanging="360"/>
      </w:pPr>
      <w:rPr>
        <w:rFonts w:ascii="&quot;Courier New&quot;" w:hAnsi="&quot;Courier New&quot;" w:hint="default"/>
      </w:rPr>
    </w:lvl>
    <w:lvl w:ilvl="1" w:tplc="4BB020F8">
      <w:start w:val="1"/>
      <w:numFmt w:val="bullet"/>
      <w:lvlText w:val="o"/>
      <w:lvlJc w:val="left"/>
      <w:pPr>
        <w:ind w:left="1440" w:hanging="360"/>
      </w:pPr>
      <w:rPr>
        <w:rFonts w:ascii="Courier New" w:hAnsi="Courier New" w:hint="default"/>
      </w:rPr>
    </w:lvl>
    <w:lvl w:ilvl="2" w:tplc="27E4C71A">
      <w:start w:val="1"/>
      <w:numFmt w:val="bullet"/>
      <w:lvlText w:val=""/>
      <w:lvlJc w:val="left"/>
      <w:pPr>
        <w:ind w:left="2160" w:hanging="360"/>
      </w:pPr>
      <w:rPr>
        <w:rFonts w:ascii="Wingdings" w:hAnsi="Wingdings" w:hint="default"/>
      </w:rPr>
    </w:lvl>
    <w:lvl w:ilvl="3" w:tplc="BCCEE5F2">
      <w:start w:val="1"/>
      <w:numFmt w:val="bullet"/>
      <w:lvlText w:val=""/>
      <w:lvlJc w:val="left"/>
      <w:pPr>
        <w:ind w:left="2880" w:hanging="360"/>
      </w:pPr>
      <w:rPr>
        <w:rFonts w:ascii="Symbol" w:hAnsi="Symbol" w:hint="default"/>
      </w:rPr>
    </w:lvl>
    <w:lvl w:ilvl="4" w:tplc="0D5278A6">
      <w:start w:val="1"/>
      <w:numFmt w:val="bullet"/>
      <w:lvlText w:val="o"/>
      <w:lvlJc w:val="left"/>
      <w:pPr>
        <w:ind w:left="3600" w:hanging="360"/>
      </w:pPr>
      <w:rPr>
        <w:rFonts w:ascii="Courier New" w:hAnsi="Courier New" w:hint="default"/>
      </w:rPr>
    </w:lvl>
    <w:lvl w:ilvl="5" w:tplc="032E73A2">
      <w:start w:val="1"/>
      <w:numFmt w:val="bullet"/>
      <w:lvlText w:val=""/>
      <w:lvlJc w:val="left"/>
      <w:pPr>
        <w:ind w:left="4320" w:hanging="360"/>
      </w:pPr>
      <w:rPr>
        <w:rFonts w:ascii="Wingdings" w:hAnsi="Wingdings" w:hint="default"/>
      </w:rPr>
    </w:lvl>
    <w:lvl w:ilvl="6" w:tplc="8F484C12">
      <w:start w:val="1"/>
      <w:numFmt w:val="bullet"/>
      <w:lvlText w:val=""/>
      <w:lvlJc w:val="left"/>
      <w:pPr>
        <w:ind w:left="5040" w:hanging="360"/>
      </w:pPr>
      <w:rPr>
        <w:rFonts w:ascii="Symbol" w:hAnsi="Symbol" w:hint="default"/>
      </w:rPr>
    </w:lvl>
    <w:lvl w:ilvl="7" w:tplc="D06C4EF6">
      <w:start w:val="1"/>
      <w:numFmt w:val="bullet"/>
      <w:lvlText w:val="o"/>
      <w:lvlJc w:val="left"/>
      <w:pPr>
        <w:ind w:left="5760" w:hanging="360"/>
      </w:pPr>
      <w:rPr>
        <w:rFonts w:ascii="Courier New" w:hAnsi="Courier New" w:hint="default"/>
      </w:rPr>
    </w:lvl>
    <w:lvl w:ilvl="8" w:tplc="B1BC2200">
      <w:start w:val="1"/>
      <w:numFmt w:val="bullet"/>
      <w:lvlText w:val=""/>
      <w:lvlJc w:val="left"/>
      <w:pPr>
        <w:ind w:left="6480" w:hanging="360"/>
      </w:pPr>
      <w:rPr>
        <w:rFonts w:ascii="Wingdings" w:hAnsi="Wingdings" w:hint="default"/>
      </w:rPr>
    </w:lvl>
  </w:abstractNum>
  <w:abstractNum w:abstractNumId="18" w15:restartNumberingAfterBreak="0">
    <w:nsid w:val="54051645"/>
    <w:multiLevelType w:val="hybridMultilevel"/>
    <w:tmpl w:val="160E98CA"/>
    <w:lvl w:ilvl="0" w:tplc="66B82A78">
      <w:start w:val="1"/>
      <w:numFmt w:val="decimal"/>
      <w:pStyle w:val="Numbering"/>
      <w:lvlText w:val="%1."/>
      <w:lvlJc w:val="left"/>
      <w:pPr>
        <w:ind w:left="1080" w:hanging="360"/>
      </w:pPr>
    </w:lvl>
    <w:lvl w:ilvl="1" w:tplc="0C000019">
      <w:start w:val="1"/>
      <w:numFmt w:val="lowerLetter"/>
      <w:pStyle w:val="Numbering"/>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9" w15:restartNumberingAfterBreak="0">
    <w:nsid w:val="57BB693C"/>
    <w:multiLevelType w:val="hybridMultilevel"/>
    <w:tmpl w:val="04E2D2C4"/>
    <w:lvl w:ilvl="0" w:tplc="0C000011">
      <w:start w:val="1"/>
      <w:numFmt w:val="decimal"/>
      <w:lvlText w:val="%1)"/>
      <w:lvlJc w:val="left"/>
      <w:pPr>
        <w:ind w:left="720" w:hanging="360"/>
      </w:pPr>
    </w:lvl>
    <w:lvl w:ilvl="1" w:tplc="0C00000F">
      <w:start w:val="1"/>
      <w:numFmt w:val="decimal"/>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587D7111"/>
    <w:multiLevelType w:val="hybridMultilevel"/>
    <w:tmpl w:val="B3646FD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A5129F0"/>
    <w:multiLevelType w:val="hybridMultilevel"/>
    <w:tmpl w:val="D8D037F4"/>
    <w:lvl w:ilvl="0" w:tplc="03ECC4AE">
      <w:start w:val="1"/>
      <w:numFmt w:val="decimal"/>
      <w:lvlText w:val="%1."/>
      <w:lvlJc w:val="left"/>
      <w:pPr>
        <w:ind w:left="360" w:hanging="360"/>
      </w:pPr>
      <w:rPr>
        <w:rFonts w:hint="default"/>
        <w:color w:val="CAA76A"/>
      </w:r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67D06899"/>
    <w:multiLevelType w:val="hybridMultilevel"/>
    <w:tmpl w:val="F36E5B36"/>
    <w:lvl w:ilvl="0" w:tplc="9EDCD2FC">
      <w:start w:val="1"/>
      <w:numFmt w:val="bullet"/>
      <w:lvlText w:val="-"/>
      <w:lvlJc w:val="left"/>
      <w:pPr>
        <w:ind w:left="720" w:hanging="360"/>
      </w:pPr>
      <w:rPr>
        <w:rFonts w:ascii="Calibri" w:hAnsi="Calibri" w:hint="default"/>
      </w:rPr>
    </w:lvl>
    <w:lvl w:ilvl="1" w:tplc="B09612F8">
      <w:start w:val="1"/>
      <w:numFmt w:val="bullet"/>
      <w:lvlText w:val="o"/>
      <w:lvlJc w:val="left"/>
      <w:pPr>
        <w:ind w:left="1440" w:hanging="360"/>
      </w:pPr>
      <w:rPr>
        <w:rFonts w:ascii="Courier New" w:hAnsi="Courier New" w:hint="default"/>
      </w:rPr>
    </w:lvl>
    <w:lvl w:ilvl="2" w:tplc="37C4EA2A">
      <w:start w:val="1"/>
      <w:numFmt w:val="bullet"/>
      <w:lvlText w:val=""/>
      <w:lvlJc w:val="left"/>
      <w:pPr>
        <w:ind w:left="2160" w:hanging="360"/>
      </w:pPr>
      <w:rPr>
        <w:rFonts w:ascii="Wingdings" w:hAnsi="Wingdings" w:hint="default"/>
      </w:rPr>
    </w:lvl>
    <w:lvl w:ilvl="3" w:tplc="DE2CFDEC">
      <w:start w:val="1"/>
      <w:numFmt w:val="bullet"/>
      <w:lvlText w:val=""/>
      <w:lvlJc w:val="left"/>
      <w:pPr>
        <w:ind w:left="2880" w:hanging="360"/>
      </w:pPr>
      <w:rPr>
        <w:rFonts w:ascii="Symbol" w:hAnsi="Symbol" w:hint="default"/>
      </w:rPr>
    </w:lvl>
    <w:lvl w:ilvl="4" w:tplc="E0047456">
      <w:start w:val="1"/>
      <w:numFmt w:val="bullet"/>
      <w:lvlText w:val="o"/>
      <w:lvlJc w:val="left"/>
      <w:pPr>
        <w:ind w:left="3600" w:hanging="360"/>
      </w:pPr>
      <w:rPr>
        <w:rFonts w:ascii="Courier New" w:hAnsi="Courier New" w:hint="default"/>
      </w:rPr>
    </w:lvl>
    <w:lvl w:ilvl="5" w:tplc="A17A4422">
      <w:start w:val="1"/>
      <w:numFmt w:val="bullet"/>
      <w:lvlText w:val=""/>
      <w:lvlJc w:val="left"/>
      <w:pPr>
        <w:ind w:left="4320" w:hanging="360"/>
      </w:pPr>
      <w:rPr>
        <w:rFonts w:ascii="Wingdings" w:hAnsi="Wingdings" w:hint="default"/>
      </w:rPr>
    </w:lvl>
    <w:lvl w:ilvl="6" w:tplc="33F2507E">
      <w:start w:val="1"/>
      <w:numFmt w:val="bullet"/>
      <w:lvlText w:val=""/>
      <w:lvlJc w:val="left"/>
      <w:pPr>
        <w:ind w:left="5040" w:hanging="360"/>
      </w:pPr>
      <w:rPr>
        <w:rFonts w:ascii="Symbol" w:hAnsi="Symbol" w:hint="default"/>
      </w:rPr>
    </w:lvl>
    <w:lvl w:ilvl="7" w:tplc="7FAEC94E">
      <w:start w:val="1"/>
      <w:numFmt w:val="bullet"/>
      <w:lvlText w:val="o"/>
      <w:lvlJc w:val="left"/>
      <w:pPr>
        <w:ind w:left="5760" w:hanging="360"/>
      </w:pPr>
      <w:rPr>
        <w:rFonts w:ascii="Courier New" w:hAnsi="Courier New" w:hint="default"/>
      </w:rPr>
    </w:lvl>
    <w:lvl w:ilvl="8" w:tplc="4FE696CA">
      <w:start w:val="1"/>
      <w:numFmt w:val="bullet"/>
      <w:lvlText w:val=""/>
      <w:lvlJc w:val="left"/>
      <w:pPr>
        <w:ind w:left="6480" w:hanging="360"/>
      </w:pPr>
      <w:rPr>
        <w:rFonts w:ascii="Wingdings" w:hAnsi="Wingdings" w:hint="default"/>
      </w:rPr>
    </w:lvl>
  </w:abstractNum>
  <w:abstractNum w:abstractNumId="23" w15:restartNumberingAfterBreak="0">
    <w:nsid w:val="6A5C105F"/>
    <w:multiLevelType w:val="hybridMultilevel"/>
    <w:tmpl w:val="39B07136"/>
    <w:lvl w:ilvl="0" w:tplc="71D09C92">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050708A"/>
    <w:multiLevelType w:val="hybridMultilevel"/>
    <w:tmpl w:val="6C2E81E2"/>
    <w:lvl w:ilvl="0" w:tplc="0813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1F63535"/>
    <w:multiLevelType w:val="hybridMultilevel"/>
    <w:tmpl w:val="7BA84DF2"/>
    <w:lvl w:ilvl="0" w:tplc="D40E9338">
      <w:start w:val="1"/>
      <w:numFmt w:val="bullet"/>
      <w:lvlText w:val="o"/>
      <w:lvlJc w:val="left"/>
      <w:pPr>
        <w:ind w:left="720" w:hanging="360"/>
      </w:pPr>
      <w:rPr>
        <w:rFonts w:ascii="Courier New" w:hAnsi="Courier New" w:cs="Courier New"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EAA0E8B"/>
    <w:multiLevelType w:val="hybridMultilevel"/>
    <w:tmpl w:val="D30AE50C"/>
    <w:lvl w:ilvl="0" w:tplc="0C000011">
      <w:start w:val="1"/>
      <w:numFmt w:val="decimal"/>
      <w:lvlText w:val="%1)"/>
      <w:lvlJc w:val="left"/>
      <w:pPr>
        <w:ind w:left="720" w:hanging="360"/>
      </w:pPr>
    </w:lvl>
    <w:lvl w:ilvl="1" w:tplc="0C000019">
      <w:start w:val="1"/>
      <w:numFmt w:val="lowerLetter"/>
      <w:lvlText w:val="%2."/>
      <w:lvlJc w:val="left"/>
      <w:pPr>
        <w:ind w:left="1440" w:hanging="360"/>
      </w:pPr>
    </w:lvl>
    <w:lvl w:ilvl="2" w:tplc="0C00000F">
      <w:start w:val="1"/>
      <w:numFmt w:val="decimal"/>
      <w:lvlText w:val="%3."/>
      <w:lvlJc w:val="left"/>
      <w:pPr>
        <w:ind w:left="2160" w:hanging="180"/>
      </w:pPr>
    </w:lvl>
    <w:lvl w:ilvl="3" w:tplc="A5DEB84C">
      <w:start w:val="1"/>
      <w:numFmt w:val="bullet"/>
      <w:lvlText w:val="-"/>
      <w:lvlJc w:val="left"/>
      <w:pPr>
        <w:ind w:left="2880" w:hanging="360"/>
      </w:pPr>
      <w:rPr>
        <w:rFonts w:ascii="Calibri" w:eastAsia="Tw Cen MT" w:hAnsi="Calibri" w:cs="Calibri" w:hint="default"/>
      </w:r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38931547">
    <w:abstractNumId w:val="18"/>
  </w:num>
  <w:num w:numId="2" w16cid:durableId="1103110114">
    <w:abstractNumId w:val="19"/>
  </w:num>
  <w:num w:numId="3" w16cid:durableId="890264138">
    <w:abstractNumId w:val="26"/>
  </w:num>
  <w:num w:numId="4" w16cid:durableId="1295452381">
    <w:abstractNumId w:val="4"/>
    <w:lvlOverride w:ilvl="0">
      <w:lvl w:ilvl="0">
        <w:start w:val="1"/>
        <w:numFmt w:val="decimal"/>
        <w:pStyle w:val="Heading1"/>
        <w:lvlText w:val="%1."/>
        <w:lvlJc w:val="left"/>
        <w:pPr>
          <w:ind w:left="360" w:hanging="360"/>
        </w:pPr>
        <w:rPr>
          <w:color w:val="CAA668"/>
        </w:rPr>
      </w:lvl>
    </w:lvlOverride>
    <w:lvlOverride w:ilvl="1">
      <w:lvl w:ilvl="1">
        <w:start w:val="1"/>
        <w:numFmt w:val="decimal"/>
        <w:pStyle w:val="Heading2"/>
        <w:lvlText w:val="%1.%2."/>
        <w:lvlJc w:val="left"/>
        <w:pPr>
          <w:ind w:left="792" w:hanging="432"/>
        </w:pPr>
        <w:rPr>
          <w:color w:val="CAA668"/>
        </w:rPr>
      </w:lvl>
    </w:lvlOverride>
    <w:lvlOverride w:ilvl="2">
      <w:lvl w:ilvl="2">
        <w:start w:val="1"/>
        <w:numFmt w:val="decimal"/>
        <w:pStyle w:val="Heading3"/>
        <w:lvlText w:val="%2%1..%3."/>
        <w:lvlJc w:val="left"/>
        <w:pPr>
          <w:ind w:left="1224" w:hanging="504"/>
        </w:pPr>
      </w:lvl>
    </w:lvlOverride>
    <w:lvlOverride w:ilvl="3">
      <w:lvl w:ilvl="3">
        <w:start w:val="1"/>
        <w:numFmt w:val="decimal"/>
        <w:pStyle w:val="Heading4"/>
        <w:lvlText w:val="%3%1.%2..%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 w16cid:durableId="379131330">
    <w:abstractNumId w:val="7"/>
  </w:num>
  <w:num w:numId="6" w16cid:durableId="1446388764">
    <w:abstractNumId w:val="2"/>
  </w:num>
  <w:num w:numId="7" w16cid:durableId="55982884">
    <w:abstractNumId w:val="20"/>
  </w:num>
  <w:num w:numId="8" w16cid:durableId="1514300457">
    <w:abstractNumId w:val="17"/>
  </w:num>
  <w:num w:numId="9" w16cid:durableId="1228493690">
    <w:abstractNumId w:val="22"/>
  </w:num>
  <w:num w:numId="10" w16cid:durableId="1733775787">
    <w:abstractNumId w:val="5"/>
  </w:num>
  <w:num w:numId="11" w16cid:durableId="660041222">
    <w:abstractNumId w:val="15"/>
  </w:num>
  <w:num w:numId="12" w16cid:durableId="692918017">
    <w:abstractNumId w:val="23"/>
  </w:num>
  <w:num w:numId="13" w16cid:durableId="1171914925">
    <w:abstractNumId w:val="25"/>
  </w:num>
  <w:num w:numId="14" w16cid:durableId="1533111264">
    <w:abstractNumId w:val="25"/>
  </w:num>
  <w:num w:numId="15" w16cid:durableId="1444494399">
    <w:abstractNumId w:val="25"/>
  </w:num>
  <w:num w:numId="16" w16cid:durableId="332488740">
    <w:abstractNumId w:val="25"/>
  </w:num>
  <w:num w:numId="17" w16cid:durableId="287709589">
    <w:abstractNumId w:val="25"/>
  </w:num>
  <w:num w:numId="18" w16cid:durableId="305476417">
    <w:abstractNumId w:val="25"/>
  </w:num>
  <w:num w:numId="19" w16cid:durableId="670136113">
    <w:abstractNumId w:val="25"/>
  </w:num>
  <w:num w:numId="20" w16cid:durableId="1298879227">
    <w:abstractNumId w:val="25"/>
  </w:num>
  <w:num w:numId="21" w16cid:durableId="21789260">
    <w:abstractNumId w:val="25"/>
  </w:num>
  <w:num w:numId="22" w16cid:durableId="864638833">
    <w:abstractNumId w:val="25"/>
  </w:num>
  <w:num w:numId="23" w16cid:durableId="53166680">
    <w:abstractNumId w:val="25"/>
  </w:num>
  <w:num w:numId="24" w16cid:durableId="327175257">
    <w:abstractNumId w:val="1"/>
  </w:num>
  <w:num w:numId="25" w16cid:durableId="748695105">
    <w:abstractNumId w:val="4"/>
  </w:num>
  <w:num w:numId="26" w16cid:durableId="1848326046">
    <w:abstractNumId w:val="25"/>
  </w:num>
  <w:num w:numId="27" w16cid:durableId="1552765231">
    <w:abstractNumId w:val="25"/>
  </w:num>
  <w:num w:numId="28" w16cid:durableId="721487721">
    <w:abstractNumId w:val="13"/>
  </w:num>
  <w:num w:numId="29" w16cid:durableId="1389574257">
    <w:abstractNumId w:val="8"/>
  </w:num>
  <w:num w:numId="30" w16cid:durableId="1322856039">
    <w:abstractNumId w:val="21"/>
  </w:num>
  <w:num w:numId="31" w16cid:durableId="705372990">
    <w:abstractNumId w:val="24"/>
  </w:num>
  <w:num w:numId="32" w16cid:durableId="583607729">
    <w:abstractNumId w:val="0"/>
  </w:num>
  <w:num w:numId="33" w16cid:durableId="622349111">
    <w:abstractNumId w:val="12"/>
  </w:num>
  <w:num w:numId="34" w16cid:durableId="2100902111">
    <w:abstractNumId w:val="10"/>
  </w:num>
  <w:num w:numId="35" w16cid:durableId="301077493">
    <w:abstractNumId w:val="9"/>
  </w:num>
  <w:num w:numId="36" w16cid:durableId="1297024910">
    <w:abstractNumId w:val="16"/>
  </w:num>
  <w:num w:numId="37" w16cid:durableId="1430198001">
    <w:abstractNumId w:val="16"/>
  </w:num>
  <w:num w:numId="38" w16cid:durableId="681202728">
    <w:abstractNumId w:val="11"/>
  </w:num>
  <w:num w:numId="39" w16cid:durableId="1641497548">
    <w:abstractNumId w:val="6"/>
  </w:num>
  <w:num w:numId="40" w16cid:durableId="1355839186">
    <w:abstractNumId w:val="14"/>
  </w:num>
  <w:num w:numId="41" w16cid:durableId="1654603839">
    <w:abstractNumId w:val="3"/>
  </w:num>
  <w:num w:numId="42" w16cid:durableId="1449157904">
    <w:abstractNumId w:val="16"/>
    <w:lvlOverride w:ilvl="0">
      <w:startOverride w:val="1"/>
    </w:lvlOverride>
  </w:num>
  <w:num w:numId="43" w16cid:durableId="259878833">
    <w:abstractNumId w:val="16"/>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LockTheme/>
  <w:styleLockQFSet/>
  <w:defaultTabStop w:val="708"/>
  <w:hyphenationZone w:val="425"/>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5D"/>
    <w:rsid w:val="00000680"/>
    <w:rsid w:val="00000BBA"/>
    <w:rsid w:val="0000380B"/>
    <w:rsid w:val="00003DDC"/>
    <w:rsid w:val="000048B5"/>
    <w:rsid w:val="00004DFE"/>
    <w:rsid w:val="00005242"/>
    <w:rsid w:val="00005DA4"/>
    <w:rsid w:val="00010390"/>
    <w:rsid w:val="00011CB7"/>
    <w:rsid w:val="00012B22"/>
    <w:rsid w:val="00015865"/>
    <w:rsid w:val="00017474"/>
    <w:rsid w:val="0002065B"/>
    <w:rsid w:val="000206EE"/>
    <w:rsid w:val="0002082A"/>
    <w:rsid w:val="0002169A"/>
    <w:rsid w:val="000228EC"/>
    <w:rsid w:val="00022D68"/>
    <w:rsid w:val="0002504F"/>
    <w:rsid w:val="00025992"/>
    <w:rsid w:val="00026B31"/>
    <w:rsid w:val="00027393"/>
    <w:rsid w:val="0003142F"/>
    <w:rsid w:val="000324E2"/>
    <w:rsid w:val="000334EC"/>
    <w:rsid w:val="000338AE"/>
    <w:rsid w:val="00033A3D"/>
    <w:rsid w:val="00034736"/>
    <w:rsid w:val="000347B8"/>
    <w:rsid w:val="00036EF4"/>
    <w:rsid w:val="00036F67"/>
    <w:rsid w:val="000371D1"/>
    <w:rsid w:val="00041779"/>
    <w:rsid w:val="00043B45"/>
    <w:rsid w:val="00044051"/>
    <w:rsid w:val="00044420"/>
    <w:rsid w:val="00044A7B"/>
    <w:rsid w:val="0004538A"/>
    <w:rsid w:val="000461CD"/>
    <w:rsid w:val="000462AC"/>
    <w:rsid w:val="00047247"/>
    <w:rsid w:val="00051E9E"/>
    <w:rsid w:val="00052BF8"/>
    <w:rsid w:val="00053388"/>
    <w:rsid w:val="00053A23"/>
    <w:rsid w:val="00056AFC"/>
    <w:rsid w:val="000611CF"/>
    <w:rsid w:val="00061B06"/>
    <w:rsid w:val="00061F2F"/>
    <w:rsid w:val="00061FBB"/>
    <w:rsid w:val="00062214"/>
    <w:rsid w:val="00063638"/>
    <w:rsid w:val="00064F6A"/>
    <w:rsid w:val="0006621A"/>
    <w:rsid w:val="000668E8"/>
    <w:rsid w:val="00067C0B"/>
    <w:rsid w:val="00067C4B"/>
    <w:rsid w:val="000718C0"/>
    <w:rsid w:val="00071F0A"/>
    <w:rsid w:val="0007247E"/>
    <w:rsid w:val="000725FD"/>
    <w:rsid w:val="000728AE"/>
    <w:rsid w:val="00073CAD"/>
    <w:rsid w:val="0007431F"/>
    <w:rsid w:val="0007640D"/>
    <w:rsid w:val="000779A0"/>
    <w:rsid w:val="000816EA"/>
    <w:rsid w:val="00081B70"/>
    <w:rsid w:val="00083661"/>
    <w:rsid w:val="000837CF"/>
    <w:rsid w:val="0008383A"/>
    <w:rsid w:val="00086567"/>
    <w:rsid w:val="00086AF2"/>
    <w:rsid w:val="00086C22"/>
    <w:rsid w:val="00087A52"/>
    <w:rsid w:val="00091AB7"/>
    <w:rsid w:val="000921B8"/>
    <w:rsid w:val="000926B9"/>
    <w:rsid w:val="0009393C"/>
    <w:rsid w:val="00093B75"/>
    <w:rsid w:val="00093FAD"/>
    <w:rsid w:val="00094236"/>
    <w:rsid w:val="00094C7F"/>
    <w:rsid w:val="00095CE2"/>
    <w:rsid w:val="000A0037"/>
    <w:rsid w:val="000A2B9B"/>
    <w:rsid w:val="000A42F8"/>
    <w:rsid w:val="000A52C5"/>
    <w:rsid w:val="000A5F7D"/>
    <w:rsid w:val="000A61F0"/>
    <w:rsid w:val="000B476A"/>
    <w:rsid w:val="000B556C"/>
    <w:rsid w:val="000B5F13"/>
    <w:rsid w:val="000B6247"/>
    <w:rsid w:val="000B6FA8"/>
    <w:rsid w:val="000C0550"/>
    <w:rsid w:val="000C0939"/>
    <w:rsid w:val="000C3D9F"/>
    <w:rsid w:val="000C5075"/>
    <w:rsid w:val="000C7438"/>
    <w:rsid w:val="000C74F3"/>
    <w:rsid w:val="000D1601"/>
    <w:rsid w:val="000D16D0"/>
    <w:rsid w:val="000D21D4"/>
    <w:rsid w:val="000D2B07"/>
    <w:rsid w:val="000D2F09"/>
    <w:rsid w:val="000D34C6"/>
    <w:rsid w:val="000D505E"/>
    <w:rsid w:val="000D539B"/>
    <w:rsid w:val="000D53F6"/>
    <w:rsid w:val="000D60E6"/>
    <w:rsid w:val="000D62B4"/>
    <w:rsid w:val="000D6673"/>
    <w:rsid w:val="000D6CAA"/>
    <w:rsid w:val="000D6EB7"/>
    <w:rsid w:val="000D786C"/>
    <w:rsid w:val="000E09EB"/>
    <w:rsid w:val="000E0E90"/>
    <w:rsid w:val="000E142B"/>
    <w:rsid w:val="000E2E49"/>
    <w:rsid w:val="000E48AC"/>
    <w:rsid w:val="000E5253"/>
    <w:rsid w:val="000E67DB"/>
    <w:rsid w:val="000E6CDC"/>
    <w:rsid w:val="000E765E"/>
    <w:rsid w:val="000F296F"/>
    <w:rsid w:val="000F35A4"/>
    <w:rsid w:val="000F3B87"/>
    <w:rsid w:val="000F67FE"/>
    <w:rsid w:val="000F7248"/>
    <w:rsid w:val="00100966"/>
    <w:rsid w:val="0010110E"/>
    <w:rsid w:val="001018F0"/>
    <w:rsid w:val="001019BE"/>
    <w:rsid w:val="00101F60"/>
    <w:rsid w:val="00102160"/>
    <w:rsid w:val="001023BE"/>
    <w:rsid w:val="0010488A"/>
    <w:rsid w:val="00106788"/>
    <w:rsid w:val="001112CB"/>
    <w:rsid w:val="0011235F"/>
    <w:rsid w:val="00112480"/>
    <w:rsid w:val="00112F94"/>
    <w:rsid w:val="001131B5"/>
    <w:rsid w:val="00115597"/>
    <w:rsid w:val="00115BB3"/>
    <w:rsid w:val="0011673B"/>
    <w:rsid w:val="00116BB1"/>
    <w:rsid w:val="0012113F"/>
    <w:rsid w:val="001224EA"/>
    <w:rsid w:val="00124567"/>
    <w:rsid w:val="00124BDA"/>
    <w:rsid w:val="00125B59"/>
    <w:rsid w:val="001277DF"/>
    <w:rsid w:val="00127DED"/>
    <w:rsid w:val="00127F81"/>
    <w:rsid w:val="00130610"/>
    <w:rsid w:val="00131738"/>
    <w:rsid w:val="0013293C"/>
    <w:rsid w:val="00133398"/>
    <w:rsid w:val="00134247"/>
    <w:rsid w:val="0013552A"/>
    <w:rsid w:val="00137269"/>
    <w:rsid w:val="0013783A"/>
    <w:rsid w:val="00137917"/>
    <w:rsid w:val="00140C29"/>
    <w:rsid w:val="001424AB"/>
    <w:rsid w:val="00143F53"/>
    <w:rsid w:val="00145275"/>
    <w:rsid w:val="00145AF4"/>
    <w:rsid w:val="00145F20"/>
    <w:rsid w:val="00150E6F"/>
    <w:rsid w:val="00151659"/>
    <w:rsid w:val="00153A95"/>
    <w:rsid w:val="001546C1"/>
    <w:rsid w:val="00157712"/>
    <w:rsid w:val="001618F3"/>
    <w:rsid w:val="00164357"/>
    <w:rsid w:val="00165766"/>
    <w:rsid w:val="00165E7E"/>
    <w:rsid w:val="00166145"/>
    <w:rsid w:val="00166AB3"/>
    <w:rsid w:val="00167368"/>
    <w:rsid w:val="0016765A"/>
    <w:rsid w:val="00167A43"/>
    <w:rsid w:val="00170FB7"/>
    <w:rsid w:val="001711CD"/>
    <w:rsid w:val="001711F2"/>
    <w:rsid w:val="00172FED"/>
    <w:rsid w:val="0017328A"/>
    <w:rsid w:val="00176D4C"/>
    <w:rsid w:val="001802EE"/>
    <w:rsid w:val="00181082"/>
    <w:rsid w:val="001829A4"/>
    <w:rsid w:val="00183189"/>
    <w:rsid w:val="001831D4"/>
    <w:rsid w:val="0018452C"/>
    <w:rsid w:val="001860ED"/>
    <w:rsid w:val="00186B2C"/>
    <w:rsid w:val="001879E5"/>
    <w:rsid w:val="001904AC"/>
    <w:rsid w:val="00192C3B"/>
    <w:rsid w:val="00194770"/>
    <w:rsid w:val="00194EE3"/>
    <w:rsid w:val="001965D5"/>
    <w:rsid w:val="001A1E3C"/>
    <w:rsid w:val="001A2F82"/>
    <w:rsid w:val="001A3C72"/>
    <w:rsid w:val="001A499F"/>
    <w:rsid w:val="001A582F"/>
    <w:rsid w:val="001A614A"/>
    <w:rsid w:val="001A6D48"/>
    <w:rsid w:val="001A723B"/>
    <w:rsid w:val="001B10B2"/>
    <w:rsid w:val="001B1DC2"/>
    <w:rsid w:val="001B332A"/>
    <w:rsid w:val="001B4C00"/>
    <w:rsid w:val="001C0869"/>
    <w:rsid w:val="001C26DC"/>
    <w:rsid w:val="001C27D0"/>
    <w:rsid w:val="001C2C18"/>
    <w:rsid w:val="001C428F"/>
    <w:rsid w:val="001C4689"/>
    <w:rsid w:val="001C50A3"/>
    <w:rsid w:val="001C61A4"/>
    <w:rsid w:val="001C6A36"/>
    <w:rsid w:val="001C702C"/>
    <w:rsid w:val="001D2A12"/>
    <w:rsid w:val="001D2A25"/>
    <w:rsid w:val="001D52FA"/>
    <w:rsid w:val="001D547B"/>
    <w:rsid w:val="001D57B0"/>
    <w:rsid w:val="001D57BF"/>
    <w:rsid w:val="001D6446"/>
    <w:rsid w:val="001D780C"/>
    <w:rsid w:val="001E039D"/>
    <w:rsid w:val="001E0828"/>
    <w:rsid w:val="001E1781"/>
    <w:rsid w:val="001E2360"/>
    <w:rsid w:val="001E2788"/>
    <w:rsid w:val="001E2E09"/>
    <w:rsid w:val="001E3549"/>
    <w:rsid w:val="001E3D3C"/>
    <w:rsid w:val="001E3DE6"/>
    <w:rsid w:val="001E3E34"/>
    <w:rsid w:val="001E3F7A"/>
    <w:rsid w:val="001E58FA"/>
    <w:rsid w:val="001E5C77"/>
    <w:rsid w:val="001E6047"/>
    <w:rsid w:val="001E6F67"/>
    <w:rsid w:val="001E7260"/>
    <w:rsid w:val="001E7633"/>
    <w:rsid w:val="001F11C5"/>
    <w:rsid w:val="001F12E9"/>
    <w:rsid w:val="001F38A1"/>
    <w:rsid w:val="001F60B3"/>
    <w:rsid w:val="001F6ECB"/>
    <w:rsid w:val="001F7407"/>
    <w:rsid w:val="00200B7A"/>
    <w:rsid w:val="00201058"/>
    <w:rsid w:val="002017AB"/>
    <w:rsid w:val="00201F22"/>
    <w:rsid w:val="00203565"/>
    <w:rsid w:val="00203B5D"/>
    <w:rsid w:val="002041F3"/>
    <w:rsid w:val="00205E30"/>
    <w:rsid w:val="00205E89"/>
    <w:rsid w:val="00206508"/>
    <w:rsid w:val="002072AB"/>
    <w:rsid w:val="00207E6A"/>
    <w:rsid w:val="00211968"/>
    <w:rsid w:val="00213FB3"/>
    <w:rsid w:val="0021495C"/>
    <w:rsid w:val="0021495F"/>
    <w:rsid w:val="00216D46"/>
    <w:rsid w:val="00217A9C"/>
    <w:rsid w:val="00220749"/>
    <w:rsid w:val="00222456"/>
    <w:rsid w:val="00223F81"/>
    <w:rsid w:val="00224094"/>
    <w:rsid w:val="0022551C"/>
    <w:rsid w:val="002279CA"/>
    <w:rsid w:val="00227C6F"/>
    <w:rsid w:val="0023035F"/>
    <w:rsid w:val="00231B06"/>
    <w:rsid w:val="00233ADF"/>
    <w:rsid w:val="002358E7"/>
    <w:rsid w:val="002369FA"/>
    <w:rsid w:val="00237291"/>
    <w:rsid w:val="00241011"/>
    <w:rsid w:val="002423D0"/>
    <w:rsid w:val="00243370"/>
    <w:rsid w:val="00243395"/>
    <w:rsid w:val="0024485B"/>
    <w:rsid w:val="002451DF"/>
    <w:rsid w:val="002459A3"/>
    <w:rsid w:val="002474DA"/>
    <w:rsid w:val="00247D06"/>
    <w:rsid w:val="002502B6"/>
    <w:rsid w:val="002514E6"/>
    <w:rsid w:val="00251837"/>
    <w:rsid w:val="0025267F"/>
    <w:rsid w:val="00252F1C"/>
    <w:rsid w:val="00253198"/>
    <w:rsid w:val="0025457B"/>
    <w:rsid w:val="00255ACF"/>
    <w:rsid w:val="0026114A"/>
    <w:rsid w:val="00261D3E"/>
    <w:rsid w:val="00261E2A"/>
    <w:rsid w:val="0026286B"/>
    <w:rsid w:val="00263849"/>
    <w:rsid w:val="00263856"/>
    <w:rsid w:val="00263C22"/>
    <w:rsid w:val="002649CC"/>
    <w:rsid w:val="0026625D"/>
    <w:rsid w:val="002671FE"/>
    <w:rsid w:val="0027146E"/>
    <w:rsid w:val="00271DC8"/>
    <w:rsid w:val="002743B5"/>
    <w:rsid w:val="00274729"/>
    <w:rsid w:val="002747C8"/>
    <w:rsid w:val="00280160"/>
    <w:rsid w:val="00281DB5"/>
    <w:rsid w:val="00281E2A"/>
    <w:rsid w:val="002836C5"/>
    <w:rsid w:val="00283D0C"/>
    <w:rsid w:val="00286C44"/>
    <w:rsid w:val="00287617"/>
    <w:rsid w:val="002877FB"/>
    <w:rsid w:val="00287E7D"/>
    <w:rsid w:val="00290CA4"/>
    <w:rsid w:val="002912C2"/>
    <w:rsid w:val="002914D7"/>
    <w:rsid w:val="00291C4C"/>
    <w:rsid w:val="00291EC1"/>
    <w:rsid w:val="00293A05"/>
    <w:rsid w:val="00293C9F"/>
    <w:rsid w:val="002959FA"/>
    <w:rsid w:val="00296893"/>
    <w:rsid w:val="002A0463"/>
    <w:rsid w:val="002A0E61"/>
    <w:rsid w:val="002A19E2"/>
    <w:rsid w:val="002A2390"/>
    <w:rsid w:val="002A2BF7"/>
    <w:rsid w:val="002A369D"/>
    <w:rsid w:val="002A381C"/>
    <w:rsid w:val="002A3BF0"/>
    <w:rsid w:val="002A4863"/>
    <w:rsid w:val="002A6707"/>
    <w:rsid w:val="002A6ED2"/>
    <w:rsid w:val="002A714F"/>
    <w:rsid w:val="002A77AC"/>
    <w:rsid w:val="002B2CE3"/>
    <w:rsid w:val="002B2E69"/>
    <w:rsid w:val="002B34BA"/>
    <w:rsid w:val="002B3E5E"/>
    <w:rsid w:val="002B5418"/>
    <w:rsid w:val="002C0718"/>
    <w:rsid w:val="002C0C46"/>
    <w:rsid w:val="002C0CFC"/>
    <w:rsid w:val="002C1395"/>
    <w:rsid w:val="002C595E"/>
    <w:rsid w:val="002C706E"/>
    <w:rsid w:val="002C784C"/>
    <w:rsid w:val="002D16E6"/>
    <w:rsid w:val="002D29A9"/>
    <w:rsid w:val="002D2B40"/>
    <w:rsid w:val="002D3BEE"/>
    <w:rsid w:val="002D435E"/>
    <w:rsid w:val="002D630A"/>
    <w:rsid w:val="002D6CFA"/>
    <w:rsid w:val="002D6D69"/>
    <w:rsid w:val="002E0023"/>
    <w:rsid w:val="002E15BD"/>
    <w:rsid w:val="002E261C"/>
    <w:rsid w:val="002E33F6"/>
    <w:rsid w:val="002E45A8"/>
    <w:rsid w:val="002E4C0E"/>
    <w:rsid w:val="002E5DD0"/>
    <w:rsid w:val="002E6103"/>
    <w:rsid w:val="002E66EE"/>
    <w:rsid w:val="002E7212"/>
    <w:rsid w:val="002F026D"/>
    <w:rsid w:val="002F087F"/>
    <w:rsid w:val="002F161B"/>
    <w:rsid w:val="002F2BDD"/>
    <w:rsid w:val="002F394A"/>
    <w:rsid w:val="002F6489"/>
    <w:rsid w:val="00301B62"/>
    <w:rsid w:val="00303423"/>
    <w:rsid w:val="00304340"/>
    <w:rsid w:val="00304DF0"/>
    <w:rsid w:val="003061C5"/>
    <w:rsid w:val="00306910"/>
    <w:rsid w:val="00310056"/>
    <w:rsid w:val="0031085C"/>
    <w:rsid w:val="00310890"/>
    <w:rsid w:val="00310B0C"/>
    <w:rsid w:val="00311F04"/>
    <w:rsid w:val="00314298"/>
    <w:rsid w:val="00314654"/>
    <w:rsid w:val="00315208"/>
    <w:rsid w:val="003156B9"/>
    <w:rsid w:val="0031733C"/>
    <w:rsid w:val="00321BCD"/>
    <w:rsid w:val="003223A7"/>
    <w:rsid w:val="003230BD"/>
    <w:rsid w:val="003270A9"/>
    <w:rsid w:val="00330062"/>
    <w:rsid w:val="00332D33"/>
    <w:rsid w:val="00333055"/>
    <w:rsid w:val="00333C01"/>
    <w:rsid w:val="00334570"/>
    <w:rsid w:val="00335DC0"/>
    <w:rsid w:val="00336266"/>
    <w:rsid w:val="00336A3B"/>
    <w:rsid w:val="00336A58"/>
    <w:rsid w:val="00336DB9"/>
    <w:rsid w:val="00337FDA"/>
    <w:rsid w:val="00341165"/>
    <w:rsid w:val="003415F8"/>
    <w:rsid w:val="003428D0"/>
    <w:rsid w:val="00343333"/>
    <w:rsid w:val="00343AFC"/>
    <w:rsid w:val="003463C8"/>
    <w:rsid w:val="00346B89"/>
    <w:rsid w:val="00347C92"/>
    <w:rsid w:val="00351532"/>
    <w:rsid w:val="00351644"/>
    <w:rsid w:val="003545F0"/>
    <w:rsid w:val="00356013"/>
    <w:rsid w:val="003561CD"/>
    <w:rsid w:val="00360C83"/>
    <w:rsid w:val="0036131A"/>
    <w:rsid w:val="003617BC"/>
    <w:rsid w:val="0036246C"/>
    <w:rsid w:val="00363440"/>
    <w:rsid w:val="00363C7E"/>
    <w:rsid w:val="00365AA8"/>
    <w:rsid w:val="00365B43"/>
    <w:rsid w:val="00366633"/>
    <w:rsid w:val="00366A42"/>
    <w:rsid w:val="00366A6F"/>
    <w:rsid w:val="00367C14"/>
    <w:rsid w:val="00371AEE"/>
    <w:rsid w:val="00372777"/>
    <w:rsid w:val="0037384D"/>
    <w:rsid w:val="003741F7"/>
    <w:rsid w:val="0037428C"/>
    <w:rsid w:val="00380E7C"/>
    <w:rsid w:val="0038241C"/>
    <w:rsid w:val="0038497F"/>
    <w:rsid w:val="0038513A"/>
    <w:rsid w:val="00386943"/>
    <w:rsid w:val="00386C09"/>
    <w:rsid w:val="00387413"/>
    <w:rsid w:val="003907DF"/>
    <w:rsid w:val="00391E31"/>
    <w:rsid w:val="003925ED"/>
    <w:rsid w:val="00393080"/>
    <w:rsid w:val="003943C5"/>
    <w:rsid w:val="003945B5"/>
    <w:rsid w:val="00395175"/>
    <w:rsid w:val="00396F9E"/>
    <w:rsid w:val="00397A64"/>
    <w:rsid w:val="00397D12"/>
    <w:rsid w:val="003A081A"/>
    <w:rsid w:val="003A0B86"/>
    <w:rsid w:val="003A1CF3"/>
    <w:rsid w:val="003A1EBF"/>
    <w:rsid w:val="003A2673"/>
    <w:rsid w:val="003A2E33"/>
    <w:rsid w:val="003A63AF"/>
    <w:rsid w:val="003A6740"/>
    <w:rsid w:val="003B1857"/>
    <w:rsid w:val="003B35E1"/>
    <w:rsid w:val="003B5C0F"/>
    <w:rsid w:val="003B60BA"/>
    <w:rsid w:val="003C0A0C"/>
    <w:rsid w:val="003C150E"/>
    <w:rsid w:val="003C2478"/>
    <w:rsid w:val="003C67BF"/>
    <w:rsid w:val="003C7554"/>
    <w:rsid w:val="003D27B7"/>
    <w:rsid w:val="003D28AB"/>
    <w:rsid w:val="003D365E"/>
    <w:rsid w:val="003D3D13"/>
    <w:rsid w:val="003D4D1A"/>
    <w:rsid w:val="003D72D5"/>
    <w:rsid w:val="003E1845"/>
    <w:rsid w:val="003E20CF"/>
    <w:rsid w:val="003E2F15"/>
    <w:rsid w:val="003E2F20"/>
    <w:rsid w:val="003E3C29"/>
    <w:rsid w:val="003E3F6A"/>
    <w:rsid w:val="003E438D"/>
    <w:rsid w:val="003E4936"/>
    <w:rsid w:val="003E5391"/>
    <w:rsid w:val="003F14BB"/>
    <w:rsid w:val="003F1B75"/>
    <w:rsid w:val="003F228A"/>
    <w:rsid w:val="003F2694"/>
    <w:rsid w:val="003F271D"/>
    <w:rsid w:val="003F2831"/>
    <w:rsid w:val="003F4A29"/>
    <w:rsid w:val="003F7CFF"/>
    <w:rsid w:val="00402FEC"/>
    <w:rsid w:val="00403E7C"/>
    <w:rsid w:val="00404B74"/>
    <w:rsid w:val="00404EEA"/>
    <w:rsid w:val="00405C32"/>
    <w:rsid w:val="004077F1"/>
    <w:rsid w:val="00407B0F"/>
    <w:rsid w:val="00407CCE"/>
    <w:rsid w:val="004119FD"/>
    <w:rsid w:val="00411B09"/>
    <w:rsid w:val="004134D6"/>
    <w:rsid w:val="00413DE1"/>
    <w:rsid w:val="00414C9B"/>
    <w:rsid w:val="0041575F"/>
    <w:rsid w:val="00416525"/>
    <w:rsid w:val="00421093"/>
    <w:rsid w:val="004214EB"/>
    <w:rsid w:val="00422827"/>
    <w:rsid w:val="00422FF1"/>
    <w:rsid w:val="00424F1A"/>
    <w:rsid w:val="00425560"/>
    <w:rsid w:val="004259AD"/>
    <w:rsid w:val="00425C8F"/>
    <w:rsid w:val="00425FEC"/>
    <w:rsid w:val="0042669D"/>
    <w:rsid w:val="00430835"/>
    <w:rsid w:val="004316E7"/>
    <w:rsid w:val="004327F0"/>
    <w:rsid w:val="00432C4A"/>
    <w:rsid w:val="0043512F"/>
    <w:rsid w:val="004359BF"/>
    <w:rsid w:val="00435D98"/>
    <w:rsid w:val="004361DF"/>
    <w:rsid w:val="00436331"/>
    <w:rsid w:val="0044080E"/>
    <w:rsid w:val="00441337"/>
    <w:rsid w:val="00441B6F"/>
    <w:rsid w:val="00442786"/>
    <w:rsid w:val="00444643"/>
    <w:rsid w:val="004464B8"/>
    <w:rsid w:val="004507C6"/>
    <w:rsid w:val="004511A5"/>
    <w:rsid w:val="004511E1"/>
    <w:rsid w:val="00451678"/>
    <w:rsid w:val="00451B86"/>
    <w:rsid w:val="004551F6"/>
    <w:rsid w:val="004557CB"/>
    <w:rsid w:val="00456146"/>
    <w:rsid w:val="00456322"/>
    <w:rsid w:val="00456ACC"/>
    <w:rsid w:val="00457C16"/>
    <w:rsid w:val="0046033E"/>
    <w:rsid w:val="00460899"/>
    <w:rsid w:val="00460CCB"/>
    <w:rsid w:val="00461A64"/>
    <w:rsid w:val="00461B0C"/>
    <w:rsid w:val="004636A0"/>
    <w:rsid w:val="00463843"/>
    <w:rsid w:val="00463C59"/>
    <w:rsid w:val="00463F57"/>
    <w:rsid w:val="00465797"/>
    <w:rsid w:val="0047017F"/>
    <w:rsid w:val="004702AF"/>
    <w:rsid w:val="004710BB"/>
    <w:rsid w:val="0047170E"/>
    <w:rsid w:val="0047431D"/>
    <w:rsid w:val="004745EB"/>
    <w:rsid w:val="00474BA9"/>
    <w:rsid w:val="004756DE"/>
    <w:rsid w:val="00477931"/>
    <w:rsid w:val="00480C5E"/>
    <w:rsid w:val="00480EA5"/>
    <w:rsid w:val="0048106B"/>
    <w:rsid w:val="00481587"/>
    <w:rsid w:val="00481B1F"/>
    <w:rsid w:val="00481EB3"/>
    <w:rsid w:val="00481F92"/>
    <w:rsid w:val="004863C6"/>
    <w:rsid w:val="004866D8"/>
    <w:rsid w:val="00490162"/>
    <w:rsid w:val="00490857"/>
    <w:rsid w:val="00491A6B"/>
    <w:rsid w:val="0049342B"/>
    <w:rsid w:val="004968F9"/>
    <w:rsid w:val="00496C63"/>
    <w:rsid w:val="00497185"/>
    <w:rsid w:val="00497D4B"/>
    <w:rsid w:val="004A0DAE"/>
    <w:rsid w:val="004A1668"/>
    <w:rsid w:val="004A1825"/>
    <w:rsid w:val="004A190C"/>
    <w:rsid w:val="004A57BB"/>
    <w:rsid w:val="004A5817"/>
    <w:rsid w:val="004A5C93"/>
    <w:rsid w:val="004B292D"/>
    <w:rsid w:val="004B2AB5"/>
    <w:rsid w:val="004B3F8F"/>
    <w:rsid w:val="004B4AA0"/>
    <w:rsid w:val="004B6898"/>
    <w:rsid w:val="004B72AC"/>
    <w:rsid w:val="004C15E6"/>
    <w:rsid w:val="004C30AA"/>
    <w:rsid w:val="004C3A8F"/>
    <w:rsid w:val="004C5C1E"/>
    <w:rsid w:val="004C6317"/>
    <w:rsid w:val="004D0EC0"/>
    <w:rsid w:val="004D12AA"/>
    <w:rsid w:val="004D1DAE"/>
    <w:rsid w:val="004D266E"/>
    <w:rsid w:val="004D2A44"/>
    <w:rsid w:val="004D3236"/>
    <w:rsid w:val="004D38EF"/>
    <w:rsid w:val="004D5E80"/>
    <w:rsid w:val="004D6B5C"/>
    <w:rsid w:val="004D7AE0"/>
    <w:rsid w:val="004E00BB"/>
    <w:rsid w:val="004E0D4D"/>
    <w:rsid w:val="004E1D40"/>
    <w:rsid w:val="004E2088"/>
    <w:rsid w:val="004E2958"/>
    <w:rsid w:val="004E2CDA"/>
    <w:rsid w:val="004E5555"/>
    <w:rsid w:val="004E5B2D"/>
    <w:rsid w:val="004E66CD"/>
    <w:rsid w:val="004E7398"/>
    <w:rsid w:val="004F0685"/>
    <w:rsid w:val="004F1FE7"/>
    <w:rsid w:val="004F31C4"/>
    <w:rsid w:val="004F46CC"/>
    <w:rsid w:val="004F5D79"/>
    <w:rsid w:val="004F5FAA"/>
    <w:rsid w:val="004F6F5E"/>
    <w:rsid w:val="00500820"/>
    <w:rsid w:val="005022E8"/>
    <w:rsid w:val="00502D34"/>
    <w:rsid w:val="00503B0C"/>
    <w:rsid w:val="00503D88"/>
    <w:rsid w:val="00503E1D"/>
    <w:rsid w:val="00507F4F"/>
    <w:rsid w:val="00510C9A"/>
    <w:rsid w:val="00511BC8"/>
    <w:rsid w:val="00512860"/>
    <w:rsid w:val="00512FAF"/>
    <w:rsid w:val="0051451E"/>
    <w:rsid w:val="005164EA"/>
    <w:rsid w:val="0051680E"/>
    <w:rsid w:val="00516C55"/>
    <w:rsid w:val="00521553"/>
    <w:rsid w:val="00522D11"/>
    <w:rsid w:val="00523814"/>
    <w:rsid w:val="0052391E"/>
    <w:rsid w:val="00526A52"/>
    <w:rsid w:val="005310B6"/>
    <w:rsid w:val="00531548"/>
    <w:rsid w:val="005328F7"/>
    <w:rsid w:val="00533ACF"/>
    <w:rsid w:val="00533BE6"/>
    <w:rsid w:val="00534472"/>
    <w:rsid w:val="00535032"/>
    <w:rsid w:val="00536130"/>
    <w:rsid w:val="00536847"/>
    <w:rsid w:val="005368C3"/>
    <w:rsid w:val="00536F9F"/>
    <w:rsid w:val="00540B5F"/>
    <w:rsid w:val="00542EAC"/>
    <w:rsid w:val="0054361C"/>
    <w:rsid w:val="00543963"/>
    <w:rsid w:val="00546060"/>
    <w:rsid w:val="005474A3"/>
    <w:rsid w:val="0055051B"/>
    <w:rsid w:val="00552CC4"/>
    <w:rsid w:val="00552FE2"/>
    <w:rsid w:val="0055320D"/>
    <w:rsid w:val="00553572"/>
    <w:rsid w:val="00553852"/>
    <w:rsid w:val="00553AF3"/>
    <w:rsid w:val="00554C26"/>
    <w:rsid w:val="00557030"/>
    <w:rsid w:val="00560C24"/>
    <w:rsid w:val="00562844"/>
    <w:rsid w:val="0056291E"/>
    <w:rsid w:val="005666BC"/>
    <w:rsid w:val="005701B8"/>
    <w:rsid w:val="00572BF2"/>
    <w:rsid w:val="00573F5B"/>
    <w:rsid w:val="00574218"/>
    <w:rsid w:val="00574F60"/>
    <w:rsid w:val="00575118"/>
    <w:rsid w:val="00575962"/>
    <w:rsid w:val="00575BD9"/>
    <w:rsid w:val="0057609C"/>
    <w:rsid w:val="00576458"/>
    <w:rsid w:val="00577BA2"/>
    <w:rsid w:val="00584629"/>
    <w:rsid w:val="00584CCE"/>
    <w:rsid w:val="0058545F"/>
    <w:rsid w:val="00585FE5"/>
    <w:rsid w:val="00586025"/>
    <w:rsid w:val="005907BA"/>
    <w:rsid w:val="005913E7"/>
    <w:rsid w:val="00591BE5"/>
    <w:rsid w:val="005928FA"/>
    <w:rsid w:val="00592D1A"/>
    <w:rsid w:val="00593D7E"/>
    <w:rsid w:val="00595723"/>
    <w:rsid w:val="005958D7"/>
    <w:rsid w:val="00595CBF"/>
    <w:rsid w:val="005970C5"/>
    <w:rsid w:val="005972D7"/>
    <w:rsid w:val="005A3D9B"/>
    <w:rsid w:val="005A4457"/>
    <w:rsid w:val="005A4BAB"/>
    <w:rsid w:val="005A4D1F"/>
    <w:rsid w:val="005A5176"/>
    <w:rsid w:val="005A51A6"/>
    <w:rsid w:val="005A666E"/>
    <w:rsid w:val="005A7562"/>
    <w:rsid w:val="005A7A0F"/>
    <w:rsid w:val="005B1260"/>
    <w:rsid w:val="005B2690"/>
    <w:rsid w:val="005B28DC"/>
    <w:rsid w:val="005B361E"/>
    <w:rsid w:val="005B4F9C"/>
    <w:rsid w:val="005B54BF"/>
    <w:rsid w:val="005B623E"/>
    <w:rsid w:val="005B6CD1"/>
    <w:rsid w:val="005B73C3"/>
    <w:rsid w:val="005C1C92"/>
    <w:rsid w:val="005C605D"/>
    <w:rsid w:val="005C655E"/>
    <w:rsid w:val="005C6E59"/>
    <w:rsid w:val="005C731F"/>
    <w:rsid w:val="005C74DD"/>
    <w:rsid w:val="005C790C"/>
    <w:rsid w:val="005D0965"/>
    <w:rsid w:val="005D18AF"/>
    <w:rsid w:val="005D453C"/>
    <w:rsid w:val="005D5FE9"/>
    <w:rsid w:val="005D6630"/>
    <w:rsid w:val="005D798D"/>
    <w:rsid w:val="005D7B22"/>
    <w:rsid w:val="005D7B7D"/>
    <w:rsid w:val="005E0513"/>
    <w:rsid w:val="005E17F0"/>
    <w:rsid w:val="005E1CEE"/>
    <w:rsid w:val="005E3239"/>
    <w:rsid w:val="005E4336"/>
    <w:rsid w:val="005E485B"/>
    <w:rsid w:val="005E4A69"/>
    <w:rsid w:val="005E4E53"/>
    <w:rsid w:val="005E6A9E"/>
    <w:rsid w:val="005E6F92"/>
    <w:rsid w:val="005F164A"/>
    <w:rsid w:val="005F18A6"/>
    <w:rsid w:val="005F1C40"/>
    <w:rsid w:val="005F34E8"/>
    <w:rsid w:val="005F35B3"/>
    <w:rsid w:val="005F3851"/>
    <w:rsid w:val="005F4642"/>
    <w:rsid w:val="005F6D13"/>
    <w:rsid w:val="00602E65"/>
    <w:rsid w:val="006032F7"/>
    <w:rsid w:val="0060428E"/>
    <w:rsid w:val="00607394"/>
    <w:rsid w:val="00607566"/>
    <w:rsid w:val="006079BE"/>
    <w:rsid w:val="006079D0"/>
    <w:rsid w:val="006100F5"/>
    <w:rsid w:val="0061058F"/>
    <w:rsid w:val="00610829"/>
    <w:rsid w:val="0061192A"/>
    <w:rsid w:val="00611FEC"/>
    <w:rsid w:val="0061303F"/>
    <w:rsid w:val="00613174"/>
    <w:rsid w:val="006133AF"/>
    <w:rsid w:val="00613A80"/>
    <w:rsid w:val="00613BD3"/>
    <w:rsid w:val="006149F7"/>
    <w:rsid w:val="00614AF9"/>
    <w:rsid w:val="00615058"/>
    <w:rsid w:val="0061560A"/>
    <w:rsid w:val="00617350"/>
    <w:rsid w:val="0061799D"/>
    <w:rsid w:val="00617D89"/>
    <w:rsid w:val="0062044A"/>
    <w:rsid w:val="0062069D"/>
    <w:rsid w:val="00620EBF"/>
    <w:rsid w:val="00621DD8"/>
    <w:rsid w:val="006223A2"/>
    <w:rsid w:val="006225D8"/>
    <w:rsid w:val="006238F7"/>
    <w:rsid w:val="00624259"/>
    <w:rsid w:val="00631C7E"/>
    <w:rsid w:val="0063253C"/>
    <w:rsid w:val="006338FA"/>
    <w:rsid w:val="00633A83"/>
    <w:rsid w:val="00633D1C"/>
    <w:rsid w:val="00634747"/>
    <w:rsid w:val="00634D7B"/>
    <w:rsid w:val="006372B6"/>
    <w:rsid w:val="0064094E"/>
    <w:rsid w:val="00641F93"/>
    <w:rsid w:val="00642A79"/>
    <w:rsid w:val="00643CE8"/>
    <w:rsid w:val="00644640"/>
    <w:rsid w:val="006449F1"/>
    <w:rsid w:val="00644F98"/>
    <w:rsid w:val="00645900"/>
    <w:rsid w:val="00646335"/>
    <w:rsid w:val="00650882"/>
    <w:rsid w:val="00653C5B"/>
    <w:rsid w:val="006559DC"/>
    <w:rsid w:val="0065677D"/>
    <w:rsid w:val="006576E8"/>
    <w:rsid w:val="00662004"/>
    <w:rsid w:val="0066366F"/>
    <w:rsid w:val="00665497"/>
    <w:rsid w:val="006663E5"/>
    <w:rsid w:val="006663F6"/>
    <w:rsid w:val="0066751A"/>
    <w:rsid w:val="00670C79"/>
    <w:rsid w:val="00671E71"/>
    <w:rsid w:val="006745EE"/>
    <w:rsid w:val="006776CF"/>
    <w:rsid w:val="0068007C"/>
    <w:rsid w:val="00681F3F"/>
    <w:rsid w:val="00681F58"/>
    <w:rsid w:val="00684BCA"/>
    <w:rsid w:val="0068592B"/>
    <w:rsid w:val="00686919"/>
    <w:rsid w:val="006873D9"/>
    <w:rsid w:val="00687AA3"/>
    <w:rsid w:val="00692C01"/>
    <w:rsid w:val="00697400"/>
    <w:rsid w:val="006A08C3"/>
    <w:rsid w:val="006A25EF"/>
    <w:rsid w:val="006A26DF"/>
    <w:rsid w:val="006A3CC6"/>
    <w:rsid w:val="006A3EE3"/>
    <w:rsid w:val="006A4454"/>
    <w:rsid w:val="006A46DA"/>
    <w:rsid w:val="006A58F8"/>
    <w:rsid w:val="006A6076"/>
    <w:rsid w:val="006A61F2"/>
    <w:rsid w:val="006A7930"/>
    <w:rsid w:val="006B0989"/>
    <w:rsid w:val="006B0FC1"/>
    <w:rsid w:val="006B1771"/>
    <w:rsid w:val="006B179A"/>
    <w:rsid w:val="006B18F4"/>
    <w:rsid w:val="006B2AE8"/>
    <w:rsid w:val="006B2EE7"/>
    <w:rsid w:val="006B3462"/>
    <w:rsid w:val="006B454C"/>
    <w:rsid w:val="006B493E"/>
    <w:rsid w:val="006B54CB"/>
    <w:rsid w:val="006B5BCB"/>
    <w:rsid w:val="006B7ACE"/>
    <w:rsid w:val="006B7C77"/>
    <w:rsid w:val="006C0958"/>
    <w:rsid w:val="006C2AB3"/>
    <w:rsid w:val="006C3CF5"/>
    <w:rsid w:val="006C421D"/>
    <w:rsid w:val="006C44EE"/>
    <w:rsid w:val="006C5B2C"/>
    <w:rsid w:val="006C63CA"/>
    <w:rsid w:val="006C6FCE"/>
    <w:rsid w:val="006C78E5"/>
    <w:rsid w:val="006C7E9B"/>
    <w:rsid w:val="006D0DF5"/>
    <w:rsid w:val="006D185D"/>
    <w:rsid w:val="006D1C96"/>
    <w:rsid w:val="006D2045"/>
    <w:rsid w:val="006D2D96"/>
    <w:rsid w:val="006D2F72"/>
    <w:rsid w:val="006D321A"/>
    <w:rsid w:val="006D37EA"/>
    <w:rsid w:val="006D3A2D"/>
    <w:rsid w:val="006D4935"/>
    <w:rsid w:val="006D50B4"/>
    <w:rsid w:val="006D5289"/>
    <w:rsid w:val="006D670B"/>
    <w:rsid w:val="006D6845"/>
    <w:rsid w:val="006E175F"/>
    <w:rsid w:val="006E1995"/>
    <w:rsid w:val="006E4B98"/>
    <w:rsid w:val="006E4D75"/>
    <w:rsid w:val="006E5E37"/>
    <w:rsid w:val="006F0F6F"/>
    <w:rsid w:val="006F2B04"/>
    <w:rsid w:val="006F586C"/>
    <w:rsid w:val="006F6227"/>
    <w:rsid w:val="00700913"/>
    <w:rsid w:val="0070105E"/>
    <w:rsid w:val="00702967"/>
    <w:rsid w:val="00704BE2"/>
    <w:rsid w:val="007055B7"/>
    <w:rsid w:val="007058FB"/>
    <w:rsid w:val="00705B91"/>
    <w:rsid w:val="0070655A"/>
    <w:rsid w:val="00707F6A"/>
    <w:rsid w:val="007107DE"/>
    <w:rsid w:val="0071194B"/>
    <w:rsid w:val="00712AE2"/>
    <w:rsid w:val="00713820"/>
    <w:rsid w:val="00713DF8"/>
    <w:rsid w:val="007147A3"/>
    <w:rsid w:val="00714F93"/>
    <w:rsid w:val="00715077"/>
    <w:rsid w:val="00715803"/>
    <w:rsid w:val="00715CF5"/>
    <w:rsid w:val="00716CE6"/>
    <w:rsid w:val="00717A03"/>
    <w:rsid w:val="00717F09"/>
    <w:rsid w:val="007203CE"/>
    <w:rsid w:val="00720578"/>
    <w:rsid w:val="007211C4"/>
    <w:rsid w:val="00721D9C"/>
    <w:rsid w:val="00724EAA"/>
    <w:rsid w:val="0072717A"/>
    <w:rsid w:val="007276A9"/>
    <w:rsid w:val="00727E1B"/>
    <w:rsid w:val="00730D14"/>
    <w:rsid w:val="00731250"/>
    <w:rsid w:val="0073230B"/>
    <w:rsid w:val="0073232E"/>
    <w:rsid w:val="007325E4"/>
    <w:rsid w:val="00733C6A"/>
    <w:rsid w:val="00733D68"/>
    <w:rsid w:val="00734E5D"/>
    <w:rsid w:val="00734E99"/>
    <w:rsid w:val="00735597"/>
    <w:rsid w:val="00736A1F"/>
    <w:rsid w:val="00737C0D"/>
    <w:rsid w:val="00740EE0"/>
    <w:rsid w:val="0074201A"/>
    <w:rsid w:val="00742372"/>
    <w:rsid w:val="007439DC"/>
    <w:rsid w:val="00747DBA"/>
    <w:rsid w:val="00747DC6"/>
    <w:rsid w:val="00750522"/>
    <w:rsid w:val="00750C6B"/>
    <w:rsid w:val="00751A34"/>
    <w:rsid w:val="00752167"/>
    <w:rsid w:val="0075227E"/>
    <w:rsid w:val="00753F96"/>
    <w:rsid w:val="0075445C"/>
    <w:rsid w:val="00755A35"/>
    <w:rsid w:val="007579D8"/>
    <w:rsid w:val="007632CD"/>
    <w:rsid w:val="00764317"/>
    <w:rsid w:val="0076464F"/>
    <w:rsid w:val="00765D2E"/>
    <w:rsid w:val="00767C55"/>
    <w:rsid w:val="007716AA"/>
    <w:rsid w:val="007724F3"/>
    <w:rsid w:val="0077334B"/>
    <w:rsid w:val="00773960"/>
    <w:rsid w:val="00775257"/>
    <w:rsid w:val="007760E9"/>
    <w:rsid w:val="00780CC5"/>
    <w:rsid w:val="00782317"/>
    <w:rsid w:val="00782530"/>
    <w:rsid w:val="007832B8"/>
    <w:rsid w:val="007837BF"/>
    <w:rsid w:val="00784D91"/>
    <w:rsid w:val="0078601F"/>
    <w:rsid w:val="007869F6"/>
    <w:rsid w:val="00787E66"/>
    <w:rsid w:val="0079187A"/>
    <w:rsid w:val="007918A7"/>
    <w:rsid w:val="00793885"/>
    <w:rsid w:val="00793F06"/>
    <w:rsid w:val="0079515A"/>
    <w:rsid w:val="00796C45"/>
    <w:rsid w:val="00797D32"/>
    <w:rsid w:val="00797D8E"/>
    <w:rsid w:val="00797FE6"/>
    <w:rsid w:val="007A0060"/>
    <w:rsid w:val="007A018C"/>
    <w:rsid w:val="007A0931"/>
    <w:rsid w:val="007A3C8B"/>
    <w:rsid w:val="007A4ECB"/>
    <w:rsid w:val="007A5186"/>
    <w:rsid w:val="007A6EFF"/>
    <w:rsid w:val="007A7108"/>
    <w:rsid w:val="007A7206"/>
    <w:rsid w:val="007B07A2"/>
    <w:rsid w:val="007B1E8F"/>
    <w:rsid w:val="007B20F7"/>
    <w:rsid w:val="007B2E49"/>
    <w:rsid w:val="007B39A0"/>
    <w:rsid w:val="007B3B53"/>
    <w:rsid w:val="007B3CF4"/>
    <w:rsid w:val="007B4372"/>
    <w:rsid w:val="007B45BB"/>
    <w:rsid w:val="007B65EB"/>
    <w:rsid w:val="007C0145"/>
    <w:rsid w:val="007C1413"/>
    <w:rsid w:val="007C1609"/>
    <w:rsid w:val="007C247C"/>
    <w:rsid w:val="007C27E6"/>
    <w:rsid w:val="007C31E6"/>
    <w:rsid w:val="007C36DB"/>
    <w:rsid w:val="007C3C54"/>
    <w:rsid w:val="007C4BCD"/>
    <w:rsid w:val="007C5E6F"/>
    <w:rsid w:val="007C7B0D"/>
    <w:rsid w:val="007C7F5E"/>
    <w:rsid w:val="007D04DF"/>
    <w:rsid w:val="007D080E"/>
    <w:rsid w:val="007D3129"/>
    <w:rsid w:val="007D394C"/>
    <w:rsid w:val="007D4341"/>
    <w:rsid w:val="007D4981"/>
    <w:rsid w:val="007D77FB"/>
    <w:rsid w:val="007D7840"/>
    <w:rsid w:val="007E0963"/>
    <w:rsid w:val="007E0BF6"/>
    <w:rsid w:val="007E294E"/>
    <w:rsid w:val="007E2E4D"/>
    <w:rsid w:val="007E3617"/>
    <w:rsid w:val="007E61AB"/>
    <w:rsid w:val="007E6D45"/>
    <w:rsid w:val="007F1641"/>
    <w:rsid w:val="007F169F"/>
    <w:rsid w:val="007F1E4B"/>
    <w:rsid w:val="007F46D0"/>
    <w:rsid w:val="007F49A8"/>
    <w:rsid w:val="007F4AB7"/>
    <w:rsid w:val="007F571A"/>
    <w:rsid w:val="007F5BB5"/>
    <w:rsid w:val="007F5CC5"/>
    <w:rsid w:val="007F73CB"/>
    <w:rsid w:val="007F76F3"/>
    <w:rsid w:val="00800D2B"/>
    <w:rsid w:val="00801318"/>
    <w:rsid w:val="00802A3A"/>
    <w:rsid w:val="00803EE4"/>
    <w:rsid w:val="00804BBA"/>
    <w:rsid w:val="0080523B"/>
    <w:rsid w:val="008052EE"/>
    <w:rsid w:val="00805E40"/>
    <w:rsid w:val="00805FCB"/>
    <w:rsid w:val="008073E1"/>
    <w:rsid w:val="00807802"/>
    <w:rsid w:val="00810D55"/>
    <w:rsid w:val="00811623"/>
    <w:rsid w:val="00811BD7"/>
    <w:rsid w:val="0081217B"/>
    <w:rsid w:val="00812495"/>
    <w:rsid w:val="00813121"/>
    <w:rsid w:val="00814955"/>
    <w:rsid w:val="008157B2"/>
    <w:rsid w:val="00817A74"/>
    <w:rsid w:val="00820874"/>
    <w:rsid w:val="0082199A"/>
    <w:rsid w:val="00822784"/>
    <w:rsid w:val="00823329"/>
    <w:rsid w:val="00823505"/>
    <w:rsid w:val="00823A27"/>
    <w:rsid w:val="008249C6"/>
    <w:rsid w:val="00825478"/>
    <w:rsid w:val="00825E1F"/>
    <w:rsid w:val="00827F88"/>
    <w:rsid w:val="00830160"/>
    <w:rsid w:val="00831CEE"/>
    <w:rsid w:val="00832A50"/>
    <w:rsid w:val="00833B35"/>
    <w:rsid w:val="0083517B"/>
    <w:rsid w:val="00836217"/>
    <w:rsid w:val="0083745E"/>
    <w:rsid w:val="00841A27"/>
    <w:rsid w:val="0084274B"/>
    <w:rsid w:val="008434EA"/>
    <w:rsid w:val="00844511"/>
    <w:rsid w:val="00844F49"/>
    <w:rsid w:val="008453A9"/>
    <w:rsid w:val="00845DA7"/>
    <w:rsid w:val="00846E52"/>
    <w:rsid w:val="00850A09"/>
    <w:rsid w:val="00851DA8"/>
    <w:rsid w:val="00851E46"/>
    <w:rsid w:val="00854E39"/>
    <w:rsid w:val="00854F33"/>
    <w:rsid w:val="008560E1"/>
    <w:rsid w:val="00857998"/>
    <w:rsid w:val="00860086"/>
    <w:rsid w:val="008600F2"/>
    <w:rsid w:val="00861895"/>
    <w:rsid w:val="00863187"/>
    <w:rsid w:val="008644E4"/>
    <w:rsid w:val="008647FA"/>
    <w:rsid w:val="00865866"/>
    <w:rsid w:val="008675F4"/>
    <w:rsid w:val="00867C63"/>
    <w:rsid w:val="008728A3"/>
    <w:rsid w:val="00873182"/>
    <w:rsid w:val="00876257"/>
    <w:rsid w:val="0088064F"/>
    <w:rsid w:val="00881099"/>
    <w:rsid w:val="008829BF"/>
    <w:rsid w:val="00884D65"/>
    <w:rsid w:val="0088598B"/>
    <w:rsid w:val="00885BA2"/>
    <w:rsid w:val="0088631C"/>
    <w:rsid w:val="008866D5"/>
    <w:rsid w:val="00886D0A"/>
    <w:rsid w:val="00890422"/>
    <w:rsid w:val="00891D2E"/>
    <w:rsid w:val="00893152"/>
    <w:rsid w:val="0089331E"/>
    <w:rsid w:val="00894225"/>
    <w:rsid w:val="00894A7F"/>
    <w:rsid w:val="00895086"/>
    <w:rsid w:val="00895228"/>
    <w:rsid w:val="00895551"/>
    <w:rsid w:val="008A0A8E"/>
    <w:rsid w:val="008A0FE3"/>
    <w:rsid w:val="008A13D1"/>
    <w:rsid w:val="008A181F"/>
    <w:rsid w:val="008A339D"/>
    <w:rsid w:val="008A3D14"/>
    <w:rsid w:val="008A49F0"/>
    <w:rsid w:val="008A568B"/>
    <w:rsid w:val="008A575F"/>
    <w:rsid w:val="008B2899"/>
    <w:rsid w:val="008B3390"/>
    <w:rsid w:val="008B366F"/>
    <w:rsid w:val="008B6D9B"/>
    <w:rsid w:val="008B7AD3"/>
    <w:rsid w:val="008C0861"/>
    <w:rsid w:val="008C0B91"/>
    <w:rsid w:val="008C5A07"/>
    <w:rsid w:val="008C70B9"/>
    <w:rsid w:val="008C789D"/>
    <w:rsid w:val="008D05E5"/>
    <w:rsid w:val="008D1250"/>
    <w:rsid w:val="008D295E"/>
    <w:rsid w:val="008D2E9F"/>
    <w:rsid w:val="008D4AC4"/>
    <w:rsid w:val="008D71B1"/>
    <w:rsid w:val="008E1B66"/>
    <w:rsid w:val="008E382A"/>
    <w:rsid w:val="008E3E4F"/>
    <w:rsid w:val="008E4017"/>
    <w:rsid w:val="008E4632"/>
    <w:rsid w:val="008E4BD0"/>
    <w:rsid w:val="008E64EE"/>
    <w:rsid w:val="008E65E3"/>
    <w:rsid w:val="008E6D66"/>
    <w:rsid w:val="008E7CC4"/>
    <w:rsid w:val="008F1019"/>
    <w:rsid w:val="008F1099"/>
    <w:rsid w:val="008F3416"/>
    <w:rsid w:val="008F4516"/>
    <w:rsid w:val="008F64AC"/>
    <w:rsid w:val="008F6524"/>
    <w:rsid w:val="008F6C40"/>
    <w:rsid w:val="008F6E32"/>
    <w:rsid w:val="00900739"/>
    <w:rsid w:val="009007BE"/>
    <w:rsid w:val="0090223A"/>
    <w:rsid w:val="00903DAE"/>
    <w:rsid w:val="009047A9"/>
    <w:rsid w:val="0090593E"/>
    <w:rsid w:val="00906359"/>
    <w:rsid w:val="00906DB5"/>
    <w:rsid w:val="009075DB"/>
    <w:rsid w:val="00907A24"/>
    <w:rsid w:val="00907FB1"/>
    <w:rsid w:val="00910803"/>
    <w:rsid w:val="00910D15"/>
    <w:rsid w:val="00912983"/>
    <w:rsid w:val="00915B67"/>
    <w:rsid w:val="00917B80"/>
    <w:rsid w:val="00920063"/>
    <w:rsid w:val="00921845"/>
    <w:rsid w:val="00921D32"/>
    <w:rsid w:val="00921E9E"/>
    <w:rsid w:val="00924182"/>
    <w:rsid w:val="0092590A"/>
    <w:rsid w:val="00926E27"/>
    <w:rsid w:val="00926E87"/>
    <w:rsid w:val="0092767A"/>
    <w:rsid w:val="009303DC"/>
    <w:rsid w:val="00931A55"/>
    <w:rsid w:val="00933956"/>
    <w:rsid w:val="00933B76"/>
    <w:rsid w:val="00936508"/>
    <w:rsid w:val="00936E61"/>
    <w:rsid w:val="009371FB"/>
    <w:rsid w:val="00940C70"/>
    <w:rsid w:val="0094314D"/>
    <w:rsid w:val="0094583F"/>
    <w:rsid w:val="00945E75"/>
    <w:rsid w:val="00946C4B"/>
    <w:rsid w:val="00946CE8"/>
    <w:rsid w:val="00946F03"/>
    <w:rsid w:val="0095091C"/>
    <w:rsid w:val="009549D8"/>
    <w:rsid w:val="0095523E"/>
    <w:rsid w:val="00956176"/>
    <w:rsid w:val="009564AC"/>
    <w:rsid w:val="00956859"/>
    <w:rsid w:val="00956F11"/>
    <w:rsid w:val="00960EF8"/>
    <w:rsid w:val="00961640"/>
    <w:rsid w:val="00962592"/>
    <w:rsid w:val="00962D2D"/>
    <w:rsid w:val="00963DFF"/>
    <w:rsid w:val="00965381"/>
    <w:rsid w:val="00965C5F"/>
    <w:rsid w:val="009721D1"/>
    <w:rsid w:val="00974C2E"/>
    <w:rsid w:val="00976382"/>
    <w:rsid w:val="00977513"/>
    <w:rsid w:val="009804B7"/>
    <w:rsid w:val="009819B8"/>
    <w:rsid w:val="00982099"/>
    <w:rsid w:val="00982D80"/>
    <w:rsid w:val="009849CA"/>
    <w:rsid w:val="00984A5B"/>
    <w:rsid w:val="00985083"/>
    <w:rsid w:val="00985AD6"/>
    <w:rsid w:val="009864D2"/>
    <w:rsid w:val="00990F02"/>
    <w:rsid w:val="00991FC4"/>
    <w:rsid w:val="009922AC"/>
    <w:rsid w:val="00992F6E"/>
    <w:rsid w:val="00995B6E"/>
    <w:rsid w:val="00996909"/>
    <w:rsid w:val="00996E37"/>
    <w:rsid w:val="009A0EB2"/>
    <w:rsid w:val="009A3534"/>
    <w:rsid w:val="009A3783"/>
    <w:rsid w:val="009A3937"/>
    <w:rsid w:val="009A44C4"/>
    <w:rsid w:val="009A4502"/>
    <w:rsid w:val="009A5372"/>
    <w:rsid w:val="009A54CA"/>
    <w:rsid w:val="009A5632"/>
    <w:rsid w:val="009A5708"/>
    <w:rsid w:val="009A60E5"/>
    <w:rsid w:val="009A651E"/>
    <w:rsid w:val="009A7616"/>
    <w:rsid w:val="009A7B25"/>
    <w:rsid w:val="009A7BA8"/>
    <w:rsid w:val="009B1A50"/>
    <w:rsid w:val="009B24FF"/>
    <w:rsid w:val="009B50D7"/>
    <w:rsid w:val="009C0A5B"/>
    <w:rsid w:val="009C1C06"/>
    <w:rsid w:val="009C302F"/>
    <w:rsid w:val="009C42C8"/>
    <w:rsid w:val="009C6A08"/>
    <w:rsid w:val="009C7C13"/>
    <w:rsid w:val="009D21CE"/>
    <w:rsid w:val="009D2E4B"/>
    <w:rsid w:val="009E124F"/>
    <w:rsid w:val="009E1557"/>
    <w:rsid w:val="009E4414"/>
    <w:rsid w:val="009E531B"/>
    <w:rsid w:val="009E54B0"/>
    <w:rsid w:val="009E6352"/>
    <w:rsid w:val="009E6ECF"/>
    <w:rsid w:val="009F058B"/>
    <w:rsid w:val="009F0B4F"/>
    <w:rsid w:val="009F293C"/>
    <w:rsid w:val="009F2A88"/>
    <w:rsid w:val="009F4069"/>
    <w:rsid w:val="009F4D66"/>
    <w:rsid w:val="009F53E8"/>
    <w:rsid w:val="009F59FB"/>
    <w:rsid w:val="009F6085"/>
    <w:rsid w:val="009F62EF"/>
    <w:rsid w:val="009F6AC0"/>
    <w:rsid w:val="009F6BB8"/>
    <w:rsid w:val="009F6F12"/>
    <w:rsid w:val="00A0156B"/>
    <w:rsid w:val="00A05544"/>
    <w:rsid w:val="00A12183"/>
    <w:rsid w:val="00A124F8"/>
    <w:rsid w:val="00A1303A"/>
    <w:rsid w:val="00A13D1A"/>
    <w:rsid w:val="00A14558"/>
    <w:rsid w:val="00A14F44"/>
    <w:rsid w:val="00A14FA5"/>
    <w:rsid w:val="00A15FFC"/>
    <w:rsid w:val="00A16CC1"/>
    <w:rsid w:val="00A17091"/>
    <w:rsid w:val="00A17A71"/>
    <w:rsid w:val="00A2049D"/>
    <w:rsid w:val="00A22063"/>
    <w:rsid w:val="00A2270B"/>
    <w:rsid w:val="00A234D9"/>
    <w:rsid w:val="00A23957"/>
    <w:rsid w:val="00A240DC"/>
    <w:rsid w:val="00A24108"/>
    <w:rsid w:val="00A27A44"/>
    <w:rsid w:val="00A32B9B"/>
    <w:rsid w:val="00A35CFE"/>
    <w:rsid w:val="00A3605F"/>
    <w:rsid w:val="00A369EC"/>
    <w:rsid w:val="00A37612"/>
    <w:rsid w:val="00A3793C"/>
    <w:rsid w:val="00A40098"/>
    <w:rsid w:val="00A4037C"/>
    <w:rsid w:val="00A45389"/>
    <w:rsid w:val="00A46EEF"/>
    <w:rsid w:val="00A47A32"/>
    <w:rsid w:val="00A504EC"/>
    <w:rsid w:val="00A5097F"/>
    <w:rsid w:val="00A51003"/>
    <w:rsid w:val="00A513A2"/>
    <w:rsid w:val="00A517EF"/>
    <w:rsid w:val="00A51F18"/>
    <w:rsid w:val="00A52AEA"/>
    <w:rsid w:val="00A538BA"/>
    <w:rsid w:val="00A60901"/>
    <w:rsid w:val="00A61017"/>
    <w:rsid w:val="00A6232D"/>
    <w:rsid w:val="00A625E1"/>
    <w:rsid w:val="00A62DE8"/>
    <w:rsid w:val="00A6328A"/>
    <w:rsid w:val="00A649AA"/>
    <w:rsid w:val="00A6530E"/>
    <w:rsid w:val="00A66A8D"/>
    <w:rsid w:val="00A66A91"/>
    <w:rsid w:val="00A66D68"/>
    <w:rsid w:val="00A6785B"/>
    <w:rsid w:val="00A70948"/>
    <w:rsid w:val="00A746BA"/>
    <w:rsid w:val="00A750BF"/>
    <w:rsid w:val="00A758CD"/>
    <w:rsid w:val="00A76FC7"/>
    <w:rsid w:val="00A7715E"/>
    <w:rsid w:val="00A810FE"/>
    <w:rsid w:val="00A8202C"/>
    <w:rsid w:val="00A825E0"/>
    <w:rsid w:val="00A83107"/>
    <w:rsid w:val="00A84519"/>
    <w:rsid w:val="00A91F50"/>
    <w:rsid w:val="00A948CC"/>
    <w:rsid w:val="00A94F74"/>
    <w:rsid w:val="00AA1EDE"/>
    <w:rsid w:val="00AA495E"/>
    <w:rsid w:val="00AB2B8E"/>
    <w:rsid w:val="00AB3008"/>
    <w:rsid w:val="00AB3854"/>
    <w:rsid w:val="00AB3E2E"/>
    <w:rsid w:val="00AB5708"/>
    <w:rsid w:val="00AC1D91"/>
    <w:rsid w:val="00AC20B6"/>
    <w:rsid w:val="00AC2E58"/>
    <w:rsid w:val="00AC341B"/>
    <w:rsid w:val="00AC39FE"/>
    <w:rsid w:val="00AC43F0"/>
    <w:rsid w:val="00AC4B77"/>
    <w:rsid w:val="00AC5147"/>
    <w:rsid w:val="00AD0CCE"/>
    <w:rsid w:val="00AD2299"/>
    <w:rsid w:val="00AD237A"/>
    <w:rsid w:val="00AD2B18"/>
    <w:rsid w:val="00AD59B9"/>
    <w:rsid w:val="00AD5C5E"/>
    <w:rsid w:val="00AD6675"/>
    <w:rsid w:val="00AD6B84"/>
    <w:rsid w:val="00AD6BDF"/>
    <w:rsid w:val="00AD6FC5"/>
    <w:rsid w:val="00AD74AB"/>
    <w:rsid w:val="00AD7AE4"/>
    <w:rsid w:val="00AE1C93"/>
    <w:rsid w:val="00AE2B0A"/>
    <w:rsid w:val="00AE4C2B"/>
    <w:rsid w:val="00AE5345"/>
    <w:rsid w:val="00AE56F2"/>
    <w:rsid w:val="00AE57BC"/>
    <w:rsid w:val="00AE57D3"/>
    <w:rsid w:val="00AE6365"/>
    <w:rsid w:val="00AE68D2"/>
    <w:rsid w:val="00AE7BF4"/>
    <w:rsid w:val="00AF059E"/>
    <w:rsid w:val="00AF1EFB"/>
    <w:rsid w:val="00AF2FFE"/>
    <w:rsid w:val="00AF3C82"/>
    <w:rsid w:val="00AF449B"/>
    <w:rsid w:val="00B02360"/>
    <w:rsid w:val="00B0261D"/>
    <w:rsid w:val="00B02FD0"/>
    <w:rsid w:val="00B032A5"/>
    <w:rsid w:val="00B03F0A"/>
    <w:rsid w:val="00B07238"/>
    <w:rsid w:val="00B07450"/>
    <w:rsid w:val="00B0758E"/>
    <w:rsid w:val="00B077F0"/>
    <w:rsid w:val="00B10AAE"/>
    <w:rsid w:val="00B1100D"/>
    <w:rsid w:val="00B11FE1"/>
    <w:rsid w:val="00B12363"/>
    <w:rsid w:val="00B13A1A"/>
    <w:rsid w:val="00B1535D"/>
    <w:rsid w:val="00B159FB"/>
    <w:rsid w:val="00B1625E"/>
    <w:rsid w:val="00B175D7"/>
    <w:rsid w:val="00B203CF"/>
    <w:rsid w:val="00B21634"/>
    <w:rsid w:val="00B21AE9"/>
    <w:rsid w:val="00B237DC"/>
    <w:rsid w:val="00B24362"/>
    <w:rsid w:val="00B2452E"/>
    <w:rsid w:val="00B24865"/>
    <w:rsid w:val="00B258D7"/>
    <w:rsid w:val="00B25F4D"/>
    <w:rsid w:val="00B26125"/>
    <w:rsid w:val="00B26276"/>
    <w:rsid w:val="00B26748"/>
    <w:rsid w:val="00B2789E"/>
    <w:rsid w:val="00B31328"/>
    <w:rsid w:val="00B31810"/>
    <w:rsid w:val="00B331D0"/>
    <w:rsid w:val="00B35366"/>
    <w:rsid w:val="00B35CAD"/>
    <w:rsid w:val="00B37EFD"/>
    <w:rsid w:val="00B40A54"/>
    <w:rsid w:val="00B40AF9"/>
    <w:rsid w:val="00B40F1A"/>
    <w:rsid w:val="00B4268C"/>
    <w:rsid w:val="00B449C2"/>
    <w:rsid w:val="00B44EAC"/>
    <w:rsid w:val="00B45BED"/>
    <w:rsid w:val="00B45C1B"/>
    <w:rsid w:val="00B469CE"/>
    <w:rsid w:val="00B46BEE"/>
    <w:rsid w:val="00B46DA5"/>
    <w:rsid w:val="00B46E9B"/>
    <w:rsid w:val="00B51094"/>
    <w:rsid w:val="00B51257"/>
    <w:rsid w:val="00B51B54"/>
    <w:rsid w:val="00B51FF8"/>
    <w:rsid w:val="00B53803"/>
    <w:rsid w:val="00B53A71"/>
    <w:rsid w:val="00B54E87"/>
    <w:rsid w:val="00B55879"/>
    <w:rsid w:val="00B559BA"/>
    <w:rsid w:val="00B55BBA"/>
    <w:rsid w:val="00B562C7"/>
    <w:rsid w:val="00B56E1E"/>
    <w:rsid w:val="00B60522"/>
    <w:rsid w:val="00B60679"/>
    <w:rsid w:val="00B61780"/>
    <w:rsid w:val="00B634F5"/>
    <w:rsid w:val="00B643AD"/>
    <w:rsid w:val="00B645B8"/>
    <w:rsid w:val="00B649A1"/>
    <w:rsid w:val="00B6655E"/>
    <w:rsid w:val="00B67106"/>
    <w:rsid w:val="00B67D1E"/>
    <w:rsid w:val="00B7016D"/>
    <w:rsid w:val="00B701C4"/>
    <w:rsid w:val="00B70706"/>
    <w:rsid w:val="00B70B7B"/>
    <w:rsid w:val="00B71AC3"/>
    <w:rsid w:val="00B749B9"/>
    <w:rsid w:val="00B76D1E"/>
    <w:rsid w:val="00B7754D"/>
    <w:rsid w:val="00B7772D"/>
    <w:rsid w:val="00B77758"/>
    <w:rsid w:val="00B80E19"/>
    <w:rsid w:val="00B819C2"/>
    <w:rsid w:val="00B819CF"/>
    <w:rsid w:val="00B81D56"/>
    <w:rsid w:val="00B820C5"/>
    <w:rsid w:val="00B83EE8"/>
    <w:rsid w:val="00B84684"/>
    <w:rsid w:val="00B84E0C"/>
    <w:rsid w:val="00B8558A"/>
    <w:rsid w:val="00B864FC"/>
    <w:rsid w:val="00B86B83"/>
    <w:rsid w:val="00B875D5"/>
    <w:rsid w:val="00B9042F"/>
    <w:rsid w:val="00B90BFE"/>
    <w:rsid w:val="00B91B55"/>
    <w:rsid w:val="00B929E9"/>
    <w:rsid w:val="00B9408F"/>
    <w:rsid w:val="00B94378"/>
    <w:rsid w:val="00B9472B"/>
    <w:rsid w:val="00B94BCA"/>
    <w:rsid w:val="00B95960"/>
    <w:rsid w:val="00B96500"/>
    <w:rsid w:val="00B966FD"/>
    <w:rsid w:val="00BA0D23"/>
    <w:rsid w:val="00BA2B7C"/>
    <w:rsid w:val="00BA3FF7"/>
    <w:rsid w:val="00BA514E"/>
    <w:rsid w:val="00BA59B2"/>
    <w:rsid w:val="00BA6CCF"/>
    <w:rsid w:val="00BA6DB1"/>
    <w:rsid w:val="00BA6EC5"/>
    <w:rsid w:val="00BB0124"/>
    <w:rsid w:val="00BB0436"/>
    <w:rsid w:val="00BB2770"/>
    <w:rsid w:val="00BB3BEE"/>
    <w:rsid w:val="00BB480E"/>
    <w:rsid w:val="00BB4E42"/>
    <w:rsid w:val="00BB5187"/>
    <w:rsid w:val="00BB6B7A"/>
    <w:rsid w:val="00BB6E6B"/>
    <w:rsid w:val="00BB7CA9"/>
    <w:rsid w:val="00BC31B8"/>
    <w:rsid w:val="00BC5F00"/>
    <w:rsid w:val="00BD1182"/>
    <w:rsid w:val="00BD1877"/>
    <w:rsid w:val="00BD357E"/>
    <w:rsid w:val="00BD423E"/>
    <w:rsid w:val="00BD4274"/>
    <w:rsid w:val="00BD57B4"/>
    <w:rsid w:val="00BD7730"/>
    <w:rsid w:val="00BD7E81"/>
    <w:rsid w:val="00BE011D"/>
    <w:rsid w:val="00BE0805"/>
    <w:rsid w:val="00BE214E"/>
    <w:rsid w:val="00BE2FF8"/>
    <w:rsid w:val="00BE313D"/>
    <w:rsid w:val="00BE5101"/>
    <w:rsid w:val="00BE6808"/>
    <w:rsid w:val="00BE6C73"/>
    <w:rsid w:val="00BE7370"/>
    <w:rsid w:val="00BE799C"/>
    <w:rsid w:val="00BF416A"/>
    <w:rsid w:val="00BF5A87"/>
    <w:rsid w:val="00BF64F7"/>
    <w:rsid w:val="00BF6DDB"/>
    <w:rsid w:val="00BF7FD0"/>
    <w:rsid w:val="00C00657"/>
    <w:rsid w:val="00C022F7"/>
    <w:rsid w:val="00C02DD9"/>
    <w:rsid w:val="00C02E52"/>
    <w:rsid w:val="00C03145"/>
    <w:rsid w:val="00C03F72"/>
    <w:rsid w:val="00C07030"/>
    <w:rsid w:val="00C12650"/>
    <w:rsid w:val="00C1379D"/>
    <w:rsid w:val="00C13DAC"/>
    <w:rsid w:val="00C14A68"/>
    <w:rsid w:val="00C1513D"/>
    <w:rsid w:val="00C154D2"/>
    <w:rsid w:val="00C16965"/>
    <w:rsid w:val="00C169AC"/>
    <w:rsid w:val="00C17F94"/>
    <w:rsid w:val="00C20368"/>
    <w:rsid w:val="00C20FD3"/>
    <w:rsid w:val="00C21BB9"/>
    <w:rsid w:val="00C22B3B"/>
    <w:rsid w:val="00C22CC1"/>
    <w:rsid w:val="00C25972"/>
    <w:rsid w:val="00C25F8E"/>
    <w:rsid w:val="00C26812"/>
    <w:rsid w:val="00C30582"/>
    <w:rsid w:val="00C30893"/>
    <w:rsid w:val="00C30C64"/>
    <w:rsid w:val="00C31B3D"/>
    <w:rsid w:val="00C33B59"/>
    <w:rsid w:val="00C34140"/>
    <w:rsid w:val="00C348F4"/>
    <w:rsid w:val="00C34A82"/>
    <w:rsid w:val="00C34F0E"/>
    <w:rsid w:val="00C35CB1"/>
    <w:rsid w:val="00C36954"/>
    <w:rsid w:val="00C36C89"/>
    <w:rsid w:val="00C37A29"/>
    <w:rsid w:val="00C37EB0"/>
    <w:rsid w:val="00C40C70"/>
    <w:rsid w:val="00C40F22"/>
    <w:rsid w:val="00C415AF"/>
    <w:rsid w:val="00C41C5E"/>
    <w:rsid w:val="00C4224D"/>
    <w:rsid w:val="00C42B01"/>
    <w:rsid w:val="00C43457"/>
    <w:rsid w:val="00C44FD0"/>
    <w:rsid w:val="00C45377"/>
    <w:rsid w:val="00C45635"/>
    <w:rsid w:val="00C4736F"/>
    <w:rsid w:val="00C47742"/>
    <w:rsid w:val="00C501B6"/>
    <w:rsid w:val="00C5044A"/>
    <w:rsid w:val="00C5101C"/>
    <w:rsid w:val="00C51085"/>
    <w:rsid w:val="00C530BC"/>
    <w:rsid w:val="00C536A9"/>
    <w:rsid w:val="00C55B09"/>
    <w:rsid w:val="00C575BC"/>
    <w:rsid w:val="00C60414"/>
    <w:rsid w:val="00C60702"/>
    <w:rsid w:val="00C608BD"/>
    <w:rsid w:val="00C620AF"/>
    <w:rsid w:val="00C629FE"/>
    <w:rsid w:val="00C6300C"/>
    <w:rsid w:val="00C63CA7"/>
    <w:rsid w:val="00C64BC5"/>
    <w:rsid w:val="00C70051"/>
    <w:rsid w:val="00C7085D"/>
    <w:rsid w:val="00C70B8C"/>
    <w:rsid w:val="00C71D30"/>
    <w:rsid w:val="00C74BDE"/>
    <w:rsid w:val="00C76F54"/>
    <w:rsid w:val="00C77375"/>
    <w:rsid w:val="00C77E2D"/>
    <w:rsid w:val="00C8098B"/>
    <w:rsid w:val="00C811BD"/>
    <w:rsid w:val="00C82ED2"/>
    <w:rsid w:val="00C8468C"/>
    <w:rsid w:val="00C851AA"/>
    <w:rsid w:val="00C91235"/>
    <w:rsid w:val="00C915EA"/>
    <w:rsid w:val="00C91E63"/>
    <w:rsid w:val="00C92E00"/>
    <w:rsid w:val="00C93A4C"/>
    <w:rsid w:val="00C9674D"/>
    <w:rsid w:val="00C96B49"/>
    <w:rsid w:val="00C96BB1"/>
    <w:rsid w:val="00C96DBC"/>
    <w:rsid w:val="00CA05D9"/>
    <w:rsid w:val="00CA1755"/>
    <w:rsid w:val="00CA231B"/>
    <w:rsid w:val="00CA4CFC"/>
    <w:rsid w:val="00CA628F"/>
    <w:rsid w:val="00CA64D4"/>
    <w:rsid w:val="00CA66E8"/>
    <w:rsid w:val="00CA7A69"/>
    <w:rsid w:val="00CB2437"/>
    <w:rsid w:val="00CB43EB"/>
    <w:rsid w:val="00CB520E"/>
    <w:rsid w:val="00CB7A90"/>
    <w:rsid w:val="00CC014A"/>
    <w:rsid w:val="00CC1693"/>
    <w:rsid w:val="00CC1E73"/>
    <w:rsid w:val="00CC276F"/>
    <w:rsid w:val="00CC28FE"/>
    <w:rsid w:val="00CC2DDB"/>
    <w:rsid w:val="00CC34A4"/>
    <w:rsid w:val="00CC3937"/>
    <w:rsid w:val="00CC3E3C"/>
    <w:rsid w:val="00CC401B"/>
    <w:rsid w:val="00CC44EC"/>
    <w:rsid w:val="00CC702E"/>
    <w:rsid w:val="00CC70ED"/>
    <w:rsid w:val="00CC7439"/>
    <w:rsid w:val="00CD0320"/>
    <w:rsid w:val="00CD149F"/>
    <w:rsid w:val="00CD15BA"/>
    <w:rsid w:val="00CD2ABB"/>
    <w:rsid w:val="00CD4941"/>
    <w:rsid w:val="00CD4A71"/>
    <w:rsid w:val="00CD5D5E"/>
    <w:rsid w:val="00CD6854"/>
    <w:rsid w:val="00CD6CAB"/>
    <w:rsid w:val="00CD7182"/>
    <w:rsid w:val="00CE191D"/>
    <w:rsid w:val="00CE1E77"/>
    <w:rsid w:val="00CE2C8C"/>
    <w:rsid w:val="00CE5704"/>
    <w:rsid w:val="00CE5E27"/>
    <w:rsid w:val="00CE6BDF"/>
    <w:rsid w:val="00CE6D4A"/>
    <w:rsid w:val="00CF0E9A"/>
    <w:rsid w:val="00CF1C6B"/>
    <w:rsid w:val="00CF40BA"/>
    <w:rsid w:val="00CF5A08"/>
    <w:rsid w:val="00D00262"/>
    <w:rsid w:val="00D00C2A"/>
    <w:rsid w:val="00D02CD8"/>
    <w:rsid w:val="00D04EE6"/>
    <w:rsid w:val="00D068C6"/>
    <w:rsid w:val="00D075CC"/>
    <w:rsid w:val="00D07EF3"/>
    <w:rsid w:val="00D07FEA"/>
    <w:rsid w:val="00D11003"/>
    <w:rsid w:val="00D118E1"/>
    <w:rsid w:val="00D120FB"/>
    <w:rsid w:val="00D121EA"/>
    <w:rsid w:val="00D1223E"/>
    <w:rsid w:val="00D16772"/>
    <w:rsid w:val="00D1753B"/>
    <w:rsid w:val="00D20235"/>
    <w:rsid w:val="00D21601"/>
    <w:rsid w:val="00D22A90"/>
    <w:rsid w:val="00D22ECC"/>
    <w:rsid w:val="00D2550F"/>
    <w:rsid w:val="00D25AF5"/>
    <w:rsid w:val="00D25C2C"/>
    <w:rsid w:val="00D27602"/>
    <w:rsid w:val="00D277DA"/>
    <w:rsid w:val="00D30568"/>
    <w:rsid w:val="00D31601"/>
    <w:rsid w:val="00D3165D"/>
    <w:rsid w:val="00D32048"/>
    <w:rsid w:val="00D34853"/>
    <w:rsid w:val="00D34A30"/>
    <w:rsid w:val="00D3517E"/>
    <w:rsid w:val="00D4013E"/>
    <w:rsid w:val="00D40440"/>
    <w:rsid w:val="00D40F71"/>
    <w:rsid w:val="00D41D12"/>
    <w:rsid w:val="00D42297"/>
    <w:rsid w:val="00D42E86"/>
    <w:rsid w:val="00D43066"/>
    <w:rsid w:val="00D4584F"/>
    <w:rsid w:val="00D45E46"/>
    <w:rsid w:val="00D4608D"/>
    <w:rsid w:val="00D47A06"/>
    <w:rsid w:val="00D47C4C"/>
    <w:rsid w:val="00D5288D"/>
    <w:rsid w:val="00D537ED"/>
    <w:rsid w:val="00D538D5"/>
    <w:rsid w:val="00D53AE2"/>
    <w:rsid w:val="00D55E1F"/>
    <w:rsid w:val="00D56849"/>
    <w:rsid w:val="00D60C3C"/>
    <w:rsid w:val="00D612BB"/>
    <w:rsid w:val="00D61517"/>
    <w:rsid w:val="00D61C13"/>
    <w:rsid w:val="00D62D11"/>
    <w:rsid w:val="00D659F0"/>
    <w:rsid w:val="00D65A92"/>
    <w:rsid w:val="00D6699C"/>
    <w:rsid w:val="00D70119"/>
    <w:rsid w:val="00D705F9"/>
    <w:rsid w:val="00D723F1"/>
    <w:rsid w:val="00D72E27"/>
    <w:rsid w:val="00D747AE"/>
    <w:rsid w:val="00D74874"/>
    <w:rsid w:val="00D74B13"/>
    <w:rsid w:val="00D74BD1"/>
    <w:rsid w:val="00D74E81"/>
    <w:rsid w:val="00D751DE"/>
    <w:rsid w:val="00D75814"/>
    <w:rsid w:val="00D7627F"/>
    <w:rsid w:val="00D765F0"/>
    <w:rsid w:val="00D76CC2"/>
    <w:rsid w:val="00D76EE4"/>
    <w:rsid w:val="00D80AFA"/>
    <w:rsid w:val="00D8206D"/>
    <w:rsid w:val="00D829B0"/>
    <w:rsid w:val="00D859C1"/>
    <w:rsid w:val="00D90C75"/>
    <w:rsid w:val="00D919F6"/>
    <w:rsid w:val="00D9230B"/>
    <w:rsid w:val="00D9327A"/>
    <w:rsid w:val="00D945A6"/>
    <w:rsid w:val="00D94AFE"/>
    <w:rsid w:val="00D958C1"/>
    <w:rsid w:val="00D96BFC"/>
    <w:rsid w:val="00DA1213"/>
    <w:rsid w:val="00DA3799"/>
    <w:rsid w:val="00DA4448"/>
    <w:rsid w:val="00DA4BC7"/>
    <w:rsid w:val="00DA5E99"/>
    <w:rsid w:val="00DA7098"/>
    <w:rsid w:val="00DA7530"/>
    <w:rsid w:val="00DA7FC4"/>
    <w:rsid w:val="00DB0A30"/>
    <w:rsid w:val="00DB0C41"/>
    <w:rsid w:val="00DB115D"/>
    <w:rsid w:val="00DB14F3"/>
    <w:rsid w:val="00DB1A92"/>
    <w:rsid w:val="00DB2160"/>
    <w:rsid w:val="00DB2514"/>
    <w:rsid w:val="00DB4F5A"/>
    <w:rsid w:val="00DB5B4D"/>
    <w:rsid w:val="00DB5C9B"/>
    <w:rsid w:val="00DB5EA3"/>
    <w:rsid w:val="00DB627F"/>
    <w:rsid w:val="00DC0E9F"/>
    <w:rsid w:val="00DC0F72"/>
    <w:rsid w:val="00DC146D"/>
    <w:rsid w:val="00DC1F35"/>
    <w:rsid w:val="00DC3176"/>
    <w:rsid w:val="00DC3192"/>
    <w:rsid w:val="00DC54E1"/>
    <w:rsid w:val="00DC6303"/>
    <w:rsid w:val="00DC6BAE"/>
    <w:rsid w:val="00DC78C4"/>
    <w:rsid w:val="00DD02CB"/>
    <w:rsid w:val="00DD1446"/>
    <w:rsid w:val="00DD2646"/>
    <w:rsid w:val="00DD371F"/>
    <w:rsid w:val="00DD3A2C"/>
    <w:rsid w:val="00DD4021"/>
    <w:rsid w:val="00DD689E"/>
    <w:rsid w:val="00DD7389"/>
    <w:rsid w:val="00DD7F39"/>
    <w:rsid w:val="00DE0EDB"/>
    <w:rsid w:val="00DE2FF9"/>
    <w:rsid w:val="00DE3205"/>
    <w:rsid w:val="00DE54AF"/>
    <w:rsid w:val="00DE5A33"/>
    <w:rsid w:val="00DE645F"/>
    <w:rsid w:val="00DE7835"/>
    <w:rsid w:val="00DE7C48"/>
    <w:rsid w:val="00DF0239"/>
    <w:rsid w:val="00DF0440"/>
    <w:rsid w:val="00DF1324"/>
    <w:rsid w:val="00DF182B"/>
    <w:rsid w:val="00DF1D78"/>
    <w:rsid w:val="00DF4D5C"/>
    <w:rsid w:val="00DF57CF"/>
    <w:rsid w:val="00DF70F4"/>
    <w:rsid w:val="00E02193"/>
    <w:rsid w:val="00E05381"/>
    <w:rsid w:val="00E05E84"/>
    <w:rsid w:val="00E06B37"/>
    <w:rsid w:val="00E079CC"/>
    <w:rsid w:val="00E104DB"/>
    <w:rsid w:val="00E10B27"/>
    <w:rsid w:val="00E11817"/>
    <w:rsid w:val="00E13309"/>
    <w:rsid w:val="00E146C9"/>
    <w:rsid w:val="00E14F73"/>
    <w:rsid w:val="00E150FF"/>
    <w:rsid w:val="00E165BC"/>
    <w:rsid w:val="00E16C52"/>
    <w:rsid w:val="00E1770F"/>
    <w:rsid w:val="00E179BD"/>
    <w:rsid w:val="00E2109D"/>
    <w:rsid w:val="00E2171B"/>
    <w:rsid w:val="00E21AA6"/>
    <w:rsid w:val="00E221BA"/>
    <w:rsid w:val="00E233B6"/>
    <w:rsid w:val="00E23D36"/>
    <w:rsid w:val="00E24C48"/>
    <w:rsid w:val="00E2552E"/>
    <w:rsid w:val="00E266FC"/>
    <w:rsid w:val="00E27938"/>
    <w:rsid w:val="00E30295"/>
    <w:rsid w:val="00E30B59"/>
    <w:rsid w:val="00E313D6"/>
    <w:rsid w:val="00E31B9F"/>
    <w:rsid w:val="00E328B0"/>
    <w:rsid w:val="00E338E7"/>
    <w:rsid w:val="00E358BC"/>
    <w:rsid w:val="00E36092"/>
    <w:rsid w:val="00E403FB"/>
    <w:rsid w:val="00E40C8B"/>
    <w:rsid w:val="00E42611"/>
    <w:rsid w:val="00E47707"/>
    <w:rsid w:val="00E505C2"/>
    <w:rsid w:val="00E505C3"/>
    <w:rsid w:val="00E51505"/>
    <w:rsid w:val="00E51839"/>
    <w:rsid w:val="00E51E8A"/>
    <w:rsid w:val="00E5226E"/>
    <w:rsid w:val="00E52327"/>
    <w:rsid w:val="00E55AA3"/>
    <w:rsid w:val="00E55E62"/>
    <w:rsid w:val="00E61CBD"/>
    <w:rsid w:val="00E62A3B"/>
    <w:rsid w:val="00E64AC1"/>
    <w:rsid w:val="00E65035"/>
    <w:rsid w:val="00E6526E"/>
    <w:rsid w:val="00E65B01"/>
    <w:rsid w:val="00E66494"/>
    <w:rsid w:val="00E67C5A"/>
    <w:rsid w:val="00E709C4"/>
    <w:rsid w:val="00E709DF"/>
    <w:rsid w:val="00E70F62"/>
    <w:rsid w:val="00E730F7"/>
    <w:rsid w:val="00E73D54"/>
    <w:rsid w:val="00E7441A"/>
    <w:rsid w:val="00E74DA3"/>
    <w:rsid w:val="00E74E74"/>
    <w:rsid w:val="00E76157"/>
    <w:rsid w:val="00E76C83"/>
    <w:rsid w:val="00E76E57"/>
    <w:rsid w:val="00E77403"/>
    <w:rsid w:val="00E82F69"/>
    <w:rsid w:val="00E857AB"/>
    <w:rsid w:val="00E858EC"/>
    <w:rsid w:val="00E85DB7"/>
    <w:rsid w:val="00E86844"/>
    <w:rsid w:val="00E90E00"/>
    <w:rsid w:val="00E90F51"/>
    <w:rsid w:val="00E91178"/>
    <w:rsid w:val="00E91B38"/>
    <w:rsid w:val="00E926AC"/>
    <w:rsid w:val="00E92EE0"/>
    <w:rsid w:val="00E972E4"/>
    <w:rsid w:val="00E97F3C"/>
    <w:rsid w:val="00EA3B4D"/>
    <w:rsid w:val="00EA3F46"/>
    <w:rsid w:val="00EB02B7"/>
    <w:rsid w:val="00EB0507"/>
    <w:rsid w:val="00EB2983"/>
    <w:rsid w:val="00EB2A3E"/>
    <w:rsid w:val="00EB6C19"/>
    <w:rsid w:val="00EC0848"/>
    <w:rsid w:val="00EC19DF"/>
    <w:rsid w:val="00EC2405"/>
    <w:rsid w:val="00EC2852"/>
    <w:rsid w:val="00EC320C"/>
    <w:rsid w:val="00EC51CE"/>
    <w:rsid w:val="00EC5344"/>
    <w:rsid w:val="00ED0A02"/>
    <w:rsid w:val="00ED0D22"/>
    <w:rsid w:val="00ED0EA3"/>
    <w:rsid w:val="00ED0F07"/>
    <w:rsid w:val="00ED131B"/>
    <w:rsid w:val="00ED5ABA"/>
    <w:rsid w:val="00ED5CA9"/>
    <w:rsid w:val="00ED7222"/>
    <w:rsid w:val="00EE0DEE"/>
    <w:rsid w:val="00EE1ABC"/>
    <w:rsid w:val="00EE2D65"/>
    <w:rsid w:val="00EE54CE"/>
    <w:rsid w:val="00EE7239"/>
    <w:rsid w:val="00EF277A"/>
    <w:rsid w:val="00EF2F74"/>
    <w:rsid w:val="00EF472E"/>
    <w:rsid w:val="00EF6D9E"/>
    <w:rsid w:val="00EF7A4F"/>
    <w:rsid w:val="00F001F3"/>
    <w:rsid w:val="00F0047E"/>
    <w:rsid w:val="00F00742"/>
    <w:rsid w:val="00F00D34"/>
    <w:rsid w:val="00F015F8"/>
    <w:rsid w:val="00F020B2"/>
    <w:rsid w:val="00F02363"/>
    <w:rsid w:val="00F02ACF"/>
    <w:rsid w:val="00F0362A"/>
    <w:rsid w:val="00F0410B"/>
    <w:rsid w:val="00F04957"/>
    <w:rsid w:val="00F06086"/>
    <w:rsid w:val="00F10123"/>
    <w:rsid w:val="00F12ED0"/>
    <w:rsid w:val="00F1475C"/>
    <w:rsid w:val="00F163CE"/>
    <w:rsid w:val="00F21599"/>
    <w:rsid w:val="00F2300B"/>
    <w:rsid w:val="00F232E6"/>
    <w:rsid w:val="00F23416"/>
    <w:rsid w:val="00F23CB8"/>
    <w:rsid w:val="00F24768"/>
    <w:rsid w:val="00F2479C"/>
    <w:rsid w:val="00F26B5F"/>
    <w:rsid w:val="00F306A1"/>
    <w:rsid w:val="00F32D27"/>
    <w:rsid w:val="00F33059"/>
    <w:rsid w:val="00F33516"/>
    <w:rsid w:val="00F34D6C"/>
    <w:rsid w:val="00F354C1"/>
    <w:rsid w:val="00F36461"/>
    <w:rsid w:val="00F4018B"/>
    <w:rsid w:val="00F409FF"/>
    <w:rsid w:val="00F40D2A"/>
    <w:rsid w:val="00F42C07"/>
    <w:rsid w:val="00F43164"/>
    <w:rsid w:val="00F437A3"/>
    <w:rsid w:val="00F43EED"/>
    <w:rsid w:val="00F441F0"/>
    <w:rsid w:val="00F44FE2"/>
    <w:rsid w:val="00F4626A"/>
    <w:rsid w:val="00F46BA8"/>
    <w:rsid w:val="00F47462"/>
    <w:rsid w:val="00F477CD"/>
    <w:rsid w:val="00F517F5"/>
    <w:rsid w:val="00F52665"/>
    <w:rsid w:val="00F53D4B"/>
    <w:rsid w:val="00F54535"/>
    <w:rsid w:val="00F54F0F"/>
    <w:rsid w:val="00F56C32"/>
    <w:rsid w:val="00F57620"/>
    <w:rsid w:val="00F57E3D"/>
    <w:rsid w:val="00F61594"/>
    <w:rsid w:val="00F61C8A"/>
    <w:rsid w:val="00F62016"/>
    <w:rsid w:val="00F62972"/>
    <w:rsid w:val="00F63D8B"/>
    <w:rsid w:val="00F64329"/>
    <w:rsid w:val="00F64BA7"/>
    <w:rsid w:val="00F66A3B"/>
    <w:rsid w:val="00F7053E"/>
    <w:rsid w:val="00F71073"/>
    <w:rsid w:val="00F71839"/>
    <w:rsid w:val="00F731AD"/>
    <w:rsid w:val="00F747A2"/>
    <w:rsid w:val="00F7529D"/>
    <w:rsid w:val="00F765E0"/>
    <w:rsid w:val="00F76628"/>
    <w:rsid w:val="00F80532"/>
    <w:rsid w:val="00F806F5"/>
    <w:rsid w:val="00F80DAE"/>
    <w:rsid w:val="00F815E4"/>
    <w:rsid w:val="00F816F2"/>
    <w:rsid w:val="00F818B8"/>
    <w:rsid w:val="00F82A32"/>
    <w:rsid w:val="00F83CC2"/>
    <w:rsid w:val="00F85DA2"/>
    <w:rsid w:val="00F86C9F"/>
    <w:rsid w:val="00F86FDE"/>
    <w:rsid w:val="00F8777F"/>
    <w:rsid w:val="00F92EDE"/>
    <w:rsid w:val="00F93AB8"/>
    <w:rsid w:val="00F94BC3"/>
    <w:rsid w:val="00F967D0"/>
    <w:rsid w:val="00FA0384"/>
    <w:rsid w:val="00FA1F8E"/>
    <w:rsid w:val="00FA1FC4"/>
    <w:rsid w:val="00FA2572"/>
    <w:rsid w:val="00FA3E5B"/>
    <w:rsid w:val="00FA48F9"/>
    <w:rsid w:val="00FA4D96"/>
    <w:rsid w:val="00FA5D36"/>
    <w:rsid w:val="00FA7EC7"/>
    <w:rsid w:val="00FAA4B9"/>
    <w:rsid w:val="00FB07CD"/>
    <w:rsid w:val="00FB2B47"/>
    <w:rsid w:val="00FB772F"/>
    <w:rsid w:val="00FC2174"/>
    <w:rsid w:val="00FC314B"/>
    <w:rsid w:val="00FC41F2"/>
    <w:rsid w:val="00FC441F"/>
    <w:rsid w:val="00FC4483"/>
    <w:rsid w:val="00FC488F"/>
    <w:rsid w:val="00FC4C51"/>
    <w:rsid w:val="00FC4E1B"/>
    <w:rsid w:val="00FD076F"/>
    <w:rsid w:val="00FD43AB"/>
    <w:rsid w:val="00FD489F"/>
    <w:rsid w:val="00FD6231"/>
    <w:rsid w:val="00FD67FC"/>
    <w:rsid w:val="00FD6DAF"/>
    <w:rsid w:val="00FD749C"/>
    <w:rsid w:val="00FE148C"/>
    <w:rsid w:val="00FE3B4C"/>
    <w:rsid w:val="00FE6AFE"/>
    <w:rsid w:val="00FF0C2C"/>
    <w:rsid w:val="00FF28BA"/>
    <w:rsid w:val="00FF2C6C"/>
    <w:rsid w:val="00FF5790"/>
    <w:rsid w:val="00FF6C9F"/>
    <w:rsid w:val="00FF6E9C"/>
    <w:rsid w:val="00FF706A"/>
    <w:rsid w:val="00FF78D5"/>
    <w:rsid w:val="00FF7B3C"/>
    <w:rsid w:val="014FEE0C"/>
    <w:rsid w:val="01E67A26"/>
    <w:rsid w:val="025A0882"/>
    <w:rsid w:val="028A6714"/>
    <w:rsid w:val="02AACC71"/>
    <w:rsid w:val="02CC51EF"/>
    <w:rsid w:val="039C999C"/>
    <w:rsid w:val="03CA9C3E"/>
    <w:rsid w:val="0482D339"/>
    <w:rsid w:val="051E1AE8"/>
    <w:rsid w:val="062B7F54"/>
    <w:rsid w:val="069AA35D"/>
    <w:rsid w:val="072694AD"/>
    <w:rsid w:val="079647A4"/>
    <w:rsid w:val="07E3B625"/>
    <w:rsid w:val="0821A0E0"/>
    <w:rsid w:val="083C6CC4"/>
    <w:rsid w:val="08E9CD1A"/>
    <w:rsid w:val="09D88612"/>
    <w:rsid w:val="0AFD2F00"/>
    <w:rsid w:val="0B42A9F6"/>
    <w:rsid w:val="0B820BC5"/>
    <w:rsid w:val="0BA498C4"/>
    <w:rsid w:val="0BDCD160"/>
    <w:rsid w:val="0C7CFE51"/>
    <w:rsid w:val="0CA29EE3"/>
    <w:rsid w:val="0CC7E2AB"/>
    <w:rsid w:val="0D42001A"/>
    <w:rsid w:val="0DB3D469"/>
    <w:rsid w:val="0DE7D64F"/>
    <w:rsid w:val="0E0F173C"/>
    <w:rsid w:val="0EA501F0"/>
    <w:rsid w:val="0F391D77"/>
    <w:rsid w:val="0FA132BB"/>
    <w:rsid w:val="0FBF3A6B"/>
    <w:rsid w:val="0FD6B6CE"/>
    <w:rsid w:val="10017BAB"/>
    <w:rsid w:val="10D8E47B"/>
    <w:rsid w:val="10E20A8E"/>
    <w:rsid w:val="10E9EFF6"/>
    <w:rsid w:val="10FF48BA"/>
    <w:rsid w:val="121C4E90"/>
    <w:rsid w:val="1263EBB8"/>
    <w:rsid w:val="127026C1"/>
    <w:rsid w:val="13A05BD7"/>
    <w:rsid w:val="13A45248"/>
    <w:rsid w:val="145E3300"/>
    <w:rsid w:val="14DD4D07"/>
    <w:rsid w:val="14FE2AA3"/>
    <w:rsid w:val="1668160E"/>
    <w:rsid w:val="16DF975B"/>
    <w:rsid w:val="1719F6E2"/>
    <w:rsid w:val="17BA60C2"/>
    <w:rsid w:val="18912421"/>
    <w:rsid w:val="18D702AB"/>
    <w:rsid w:val="190D176C"/>
    <w:rsid w:val="1A075AC5"/>
    <w:rsid w:val="1A3D64F4"/>
    <w:rsid w:val="1B881780"/>
    <w:rsid w:val="1C84E59F"/>
    <w:rsid w:val="1E2CBF37"/>
    <w:rsid w:val="1F923F29"/>
    <w:rsid w:val="1FBEDA35"/>
    <w:rsid w:val="1FF8A9AD"/>
    <w:rsid w:val="20E0419B"/>
    <w:rsid w:val="21447B55"/>
    <w:rsid w:val="21BF1B78"/>
    <w:rsid w:val="21DD1FB8"/>
    <w:rsid w:val="22399F0E"/>
    <w:rsid w:val="22FECAC1"/>
    <w:rsid w:val="232FF1B7"/>
    <w:rsid w:val="2493AAB6"/>
    <w:rsid w:val="25713FD0"/>
    <w:rsid w:val="26679279"/>
    <w:rsid w:val="26A2DB32"/>
    <w:rsid w:val="28A51754"/>
    <w:rsid w:val="2902207E"/>
    <w:rsid w:val="29892167"/>
    <w:rsid w:val="299051C5"/>
    <w:rsid w:val="2A44B0F3"/>
    <w:rsid w:val="2A57B69B"/>
    <w:rsid w:val="2A6BAC2E"/>
    <w:rsid w:val="2B0F0AC4"/>
    <w:rsid w:val="2B88EDCD"/>
    <w:rsid w:val="2BBFB8AD"/>
    <w:rsid w:val="2C208015"/>
    <w:rsid w:val="2C21793A"/>
    <w:rsid w:val="2D0AEB71"/>
    <w:rsid w:val="2D24BE2E"/>
    <w:rsid w:val="2D413718"/>
    <w:rsid w:val="2DC019B4"/>
    <w:rsid w:val="2E37FC7D"/>
    <w:rsid w:val="2E639244"/>
    <w:rsid w:val="2EA7C7E1"/>
    <w:rsid w:val="2F6B85A9"/>
    <w:rsid w:val="2FA2261E"/>
    <w:rsid w:val="30B02939"/>
    <w:rsid w:val="30C09F33"/>
    <w:rsid w:val="30CD4F32"/>
    <w:rsid w:val="31E1A4AB"/>
    <w:rsid w:val="3232D13D"/>
    <w:rsid w:val="32DA8ECB"/>
    <w:rsid w:val="338B975F"/>
    <w:rsid w:val="33C87993"/>
    <w:rsid w:val="3408C4FD"/>
    <w:rsid w:val="343A121B"/>
    <w:rsid w:val="348E15A4"/>
    <w:rsid w:val="349EFB6B"/>
    <w:rsid w:val="35A381C0"/>
    <w:rsid w:val="35E97DFA"/>
    <w:rsid w:val="36167650"/>
    <w:rsid w:val="3629E605"/>
    <w:rsid w:val="366F6FC9"/>
    <w:rsid w:val="367DE8BB"/>
    <w:rsid w:val="37B7F905"/>
    <w:rsid w:val="3855D279"/>
    <w:rsid w:val="3874A6B0"/>
    <w:rsid w:val="3888794C"/>
    <w:rsid w:val="38D290B1"/>
    <w:rsid w:val="38FE4AB2"/>
    <w:rsid w:val="39D119B0"/>
    <w:rsid w:val="3A570B7F"/>
    <w:rsid w:val="3B0B0C27"/>
    <w:rsid w:val="3B758B4D"/>
    <w:rsid w:val="3B83AAAA"/>
    <w:rsid w:val="3BA50106"/>
    <w:rsid w:val="3BD58A41"/>
    <w:rsid w:val="3CC588F0"/>
    <w:rsid w:val="3CD13FB4"/>
    <w:rsid w:val="3D6F510A"/>
    <w:rsid w:val="3D9DD043"/>
    <w:rsid w:val="3DF00177"/>
    <w:rsid w:val="3F1C7391"/>
    <w:rsid w:val="3F72F808"/>
    <w:rsid w:val="3FD0C84B"/>
    <w:rsid w:val="3FFD29B2"/>
    <w:rsid w:val="40172B69"/>
    <w:rsid w:val="40F2EA78"/>
    <w:rsid w:val="414DE838"/>
    <w:rsid w:val="41A5454D"/>
    <w:rsid w:val="41B2FBCA"/>
    <w:rsid w:val="4281DB23"/>
    <w:rsid w:val="4330F12E"/>
    <w:rsid w:val="44731CBD"/>
    <w:rsid w:val="44C8B981"/>
    <w:rsid w:val="44D8885B"/>
    <w:rsid w:val="44EB6161"/>
    <w:rsid w:val="44F45B6A"/>
    <w:rsid w:val="4642FFF0"/>
    <w:rsid w:val="46816AF8"/>
    <w:rsid w:val="46CF0051"/>
    <w:rsid w:val="471C3F5C"/>
    <w:rsid w:val="4787A98F"/>
    <w:rsid w:val="47A369E7"/>
    <w:rsid w:val="4810291D"/>
    <w:rsid w:val="486A9A6B"/>
    <w:rsid w:val="49978792"/>
    <w:rsid w:val="49BCE224"/>
    <w:rsid w:val="49C3333A"/>
    <w:rsid w:val="4A268103"/>
    <w:rsid w:val="4B3C8355"/>
    <w:rsid w:val="4B4216A4"/>
    <w:rsid w:val="4B98DC39"/>
    <w:rsid w:val="4BB7BC3D"/>
    <w:rsid w:val="4C28BD69"/>
    <w:rsid w:val="4CE39A40"/>
    <w:rsid w:val="4D331903"/>
    <w:rsid w:val="4ED1C2E1"/>
    <w:rsid w:val="4EEFF865"/>
    <w:rsid w:val="4F03487D"/>
    <w:rsid w:val="5076E12F"/>
    <w:rsid w:val="514CC763"/>
    <w:rsid w:val="524EFC47"/>
    <w:rsid w:val="524FAA56"/>
    <w:rsid w:val="52CE8069"/>
    <w:rsid w:val="52EB372A"/>
    <w:rsid w:val="5329E48D"/>
    <w:rsid w:val="539938E5"/>
    <w:rsid w:val="53A94695"/>
    <w:rsid w:val="5473A03B"/>
    <w:rsid w:val="54819026"/>
    <w:rsid w:val="549E2712"/>
    <w:rsid w:val="5506DCD4"/>
    <w:rsid w:val="563CEF6C"/>
    <w:rsid w:val="5692FAE5"/>
    <w:rsid w:val="56F13FCF"/>
    <w:rsid w:val="572052FE"/>
    <w:rsid w:val="578104FC"/>
    <w:rsid w:val="579583EF"/>
    <w:rsid w:val="57BC0AAD"/>
    <w:rsid w:val="589E0387"/>
    <w:rsid w:val="58D37D85"/>
    <w:rsid w:val="5951F6ED"/>
    <w:rsid w:val="59A7765E"/>
    <w:rsid w:val="5AB962D2"/>
    <w:rsid w:val="5B2B98BE"/>
    <w:rsid w:val="5B81E211"/>
    <w:rsid w:val="5B9A92E9"/>
    <w:rsid w:val="5BF0A879"/>
    <w:rsid w:val="5D197A60"/>
    <w:rsid w:val="5D78E434"/>
    <w:rsid w:val="5D8673DB"/>
    <w:rsid w:val="5DE0EF8E"/>
    <w:rsid w:val="5E407786"/>
    <w:rsid w:val="5EADA5B6"/>
    <w:rsid w:val="5F9244A0"/>
    <w:rsid w:val="5FD70123"/>
    <w:rsid w:val="605B67F1"/>
    <w:rsid w:val="6153C47B"/>
    <w:rsid w:val="6273ADE0"/>
    <w:rsid w:val="62F55FDF"/>
    <w:rsid w:val="64439A24"/>
    <w:rsid w:val="6549D176"/>
    <w:rsid w:val="65EB2149"/>
    <w:rsid w:val="66018624"/>
    <w:rsid w:val="66BCD694"/>
    <w:rsid w:val="66CA99E3"/>
    <w:rsid w:val="66E173F2"/>
    <w:rsid w:val="6718E654"/>
    <w:rsid w:val="68F8D813"/>
    <w:rsid w:val="69E25083"/>
    <w:rsid w:val="69F1A5DD"/>
    <w:rsid w:val="69F4FFDC"/>
    <w:rsid w:val="6A649DDE"/>
    <w:rsid w:val="6ABC9802"/>
    <w:rsid w:val="6AEB6C93"/>
    <w:rsid w:val="6BBB9649"/>
    <w:rsid w:val="6C413A70"/>
    <w:rsid w:val="6E05D542"/>
    <w:rsid w:val="6EC56C11"/>
    <w:rsid w:val="6F347E6F"/>
    <w:rsid w:val="6F59EB64"/>
    <w:rsid w:val="6FB6667A"/>
    <w:rsid w:val="716DD2B1"/>
    <w:rsid w:val="72D68028"/>
    <w:rsid w:val="72ED8506"/>
    <w:rsid w:val="738FA53B"/>
    <w:rsid w:val="73BA9063"/>
    <w:rsid w:val="747E319C"/>
    <w:rsid w:val="74F42AA4"/>
    <w:rsid w:val="76D65003"/>
    <w:rsid w:val="77955C78"/>
    <w:rsid w:val="78056911"/>
    <w:rsid w:val="78A35C5D"/>
    <w:rsid w:val="7AAD8B8C"/>
    <w:rsid w:val="7C75B09B"/>
    <w:rsid w:val="7C99C9B7"/>
    <w:rsid w:val="7CBC90CB"/>
    <w:rsid w:val="7D23EEC9"/>
    <w:rsid w:val="7D58BCC3"/>
    <w:rsid w:val="7D683B23"/>
    <w:rsid w:val="7DEBE85A"/>
    <w:rsid w:val="7E947942"/>
    <w:rsid w:val="7F0BC9BF"/>
    <w:rsid w:val="7F8DC640"/>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D578E39"/>
  <w15:docId w15:val="{AE425AB4-4A36-42FB-8194-5D38951F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413D3B" w:themeColor="text1"/>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4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4"/>
    <w:lsdException w:name="Emphasis"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uiPriority="31"/>
    <w:lsdException w:name="Intense Quote" w:locked="1" w:uiPriority="32"/>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3"/>
    <w:lsdException w:name="Subtle Reference" w:uiPriority="33"/>
    <w:lsdException w:name="Intense Reference" w:uiPriority="34"/>
    <w:lsdException w:name="Book Title" w:uiPriority="35"/>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16D"/>
    <w:pPr>
      <w:spacing w:after="120" w:line="240" w:lineRule="auto"/>
      <w:contextualSpacing/>
      <w:jc w:val="both"/>
    </w:pPr>
    <w:rPr>
      <w:rFonts w:ascii="Calibri" w:hAnsi="Calibri"/>
      <w:color w:val="auto"/>
      <w:lang w:val="fr-BE"/>
    </w:rPr>
  </w:style>
  <w:style w:type="paragraph" w:styleId="Heading1">
    <w:name w:val="heading 1"/>
    <w:next w:val="Normal"/>
    <w:link w:val="Heading1Char"/>
    <w:uiPriority w:val="9"/>
    <w:qFormat/>
    <w:rsid w:val="00F806F5"/>
    <w:pPr>
      <w:numPr>
        <w:numId w:val="4"/>
      </w:numPr>
      <w:pBdr>
        <w:bottom w:val="single" w:sz="4" w:space="1" w:color="00B2DD" w:themeColor="background2"/>
      </w:pBdr>
      <w:spacing w:before="360" w:after="240"/>
      <w:outlineLvl w:val="0"/>
    </w:pPr>
    <w:rPr>
      <w:rFonts w:ascii="The Wild Breath of Zelda" w:hAnsi="The Wild Breath of Zelda" w:cstheme="minorHAnsi"/>
      <w:b/>
      <w:sz w:val="44"/>
      <w:lang w:val="en-GB"/>
    </w:rPr>
  </w:style>
  <w:style w:type="paragraph" w:styleId="Heading2">
    <w:name w:val="heading 2"/>
    <w:basedOn w:val="Heading1"/>
    <w:next w:val="Normal"/>
    <w:link w:val="Heading2Char"/>
    <w:autoRedefine/>
    <w:uiPriority w:val="9"/>
    <w:qFormat/>
    <w:rsid w:val="00E7441A"/>
    <w:pPr>
      <w:keepNext/>
      <w:keepLines/>
      <w:numPr>
        <w:ilvl w:val="1"/>
      </w:numPr>
      <w:pBdr>
        <w:bottom w:val="none" w:sz="0" w:space="0" w:color="auto"/>
      </w:pBdr>
      <w:spacing w:before="120"/>
      <w:outlineLvl w:val="1"/>
    </w:pPr>
    <w:rPr>
      <w:rFonts w:eastAsiaTheme="majorEastAsia" w:cstheme="majorBidi"/>
      <w:bCs/>
      <w:sz w:val="32"/>
      <w:szCs w:val="32"/>
    </w:rPr>
  </w:style>
  <w:style w:type="paragraph" w:styleId="Heading3">
    <w:name w:val="heading 3"/>
    <w:basedOn w:val="Normal"/>
    <w:next w:val="Normal"/>
    <w:link w:val="Heading3Char"/>
    <w:uiPriority w:val="9"/>
    <w:rsid w:val="00AC5147"/>
    <w:pPr>
      <w:keepNext/>
      <w:keepLines/>
      <w:numPr>
        <w:ilvl w:val="2"/>
        <w:numId w:val="4"/>
      </w:numPr>
      <w:spacing w:after="60"/>
      <w:outlineLvl w:val="2"/>
    </w:pPr>
    <w:rPr>
      <w:rFonts w:eastAsiaTheme="majorEastAsia" w:cstheme="majorBidi"/>
      <w:bCs/>
      <w:color w:val="454E5F"/>
      <w:sz w:val="26"/>
      <w:szCs w:val="26"/>
      <w:lang w:val="en-US"/>
    </w:rPr>
  </w:style>
  <w:style w:type="paragraph" w:styleId="Heading4">
    <w:name w:val="heading 4"/>
    <w:basedOn w:val="Normal"/>
    <w:next w:val="Normal"/>
    <w:link w:val="Heading4Char"/>
    <w:uiPriority w:val="9"/>
    <w:rsid w:val="0068592B"/>
    <w:pPr>
      <w:keepNext/>
      <w:keepLines/>
      <w:numPr>
        <w:ilvl w:val="3"/>
        <w:numId w:val="4"/>
      </w:numPr>
      <w:spacing w:before="200"/>
      <w:outlineLvl w:val="3"/>
    </w:pPr>
    <w:rPr>
      <w:rFonts w:eastAsiaTheme="majorEastAsia" w:cstheme="majorBidi"/>
      <w:bCs/>
      <w:iCs/>
      <w:color w:val="454E5F"/>
      <w:sz w:val="24"/>
      <w:szCs w:val="24"/>
    </w:rPr>
  </w:style>
  <w:style w:type="paragraph" w:styleId="Heading5">
    <w:name w:val="heading 5"/>
    <w:basedOn w:val="Normal"/>
    <w:next w:val="Normal"/>
    <w:link w:val="Heading5Char"/>
    <w:uiPriority w:val="9"/>
    <w:rsid w:val="000A42F8"/>
    <w:pPr>
      <w:keepNext/>
      <w:keepLines/>
      <w:spacing w:before="200"/>
      <w:outlineLvl w:val="4"/>
    </w:pPr>
    <w:rPr>
      <w:rFonts w:asciiTheme="majorHAnsi" w:eastAsiaTheme="majorEastAsia" w:hAnsiTheme="majorHAnsi" w:cstheme="majorBidi"/>
      <w:color w:val="97A1B3" w:themeColor="accent2"/>
    </w:rPr>
  </w:style>
  <w:style w:type="paragraph" w:styleId="Heading6">
    <w:name w:val="heading 6"/>
    <w:basedOn w:val="Normal"/>
    <w:next w:val="Normal"/>
    <w:link w:val="Heading6Char"/>
    <w:uiPriority w:val="9"/>
    <w:unhideWhenUsed/>
    <w:rsid w:val="0082199A"/>
    <w:pPr>
      <w:keepNext/>
      <w:keepLines/>
      <w:spacing w:before="200"/>
      <w:outlineLvl w:val="5"/>
    </w:pPr>
    <w:rPr>
      <w:rFonts w:asciiTheme="majorHAnsi" w:eastAsiaTheme="majorEastAsia" w:hAnsiTheme="majorHAnsi" w:cstheme="majorBidi"/>
      <w:i/>
      <w:iCs/>
      <w:color w:val="00B3CD" w:themeColor="accent1" w:themeShade="7F"/>
    </w:rPr>
  </w:style>
  <w:style w:type="paragraph" w:styleId="Heading7">
    <w:name w:val="heading 7"/>
    <w:basedOn w:val="Normal"/>
    <w:next w:val="Normal"/>
    <w:link w:val="Heading7Char"/>
    <w:uiPriority w:val="9"/>
    <w:unhideWhenUsed/>
    <w:rsid w:val="0082199A"/>
    <w:pPr>
      <w:keepNext/>
      <w:keepLines/>
      <w:spacing w:before="200"/>
      <w:outlineLvl w:val="6"/>
    </w:pPr>
    <w:rPr>
      <w:rFonts w:asciiTheme="majorHAnsi" w:eastAsiaTheme="majorEastAsia" w:hAnsiTheme="majorHAnsi" w:cstheme="majorBidi"/>
      <w:i/>
      <w:iCs/>
      <w:color w:val="736C69" w:themeColor="text1" w:themeTint="BF"/>
    </w:rPr>
  </w:style>
  <w:style w:type="paragraph" w:styleId="Heading8">
    <w:name w:val="heading 8"/>
    <w:basedOn w:val="Normal"/>
    <w:next w:val="Normal"/>
    <w:link w:val="Heading8Char"/>
    <w:uiPriority w:val="9"/>
    <w:unhideWhenUsed/>
    <w:rsid w:val="0082199A"/>
    <w:pPr>
      <w:keepNext/>
      <w:keepLines/>
      <w:spacing w:before="200"/>
      <w:outlineLvl w:val="7"/>
    </w:pPr>
    <w:rPr>
      <w:rFonts w:asciiTheme="majorHAnsi" w:eastAsiaTheme="majorEastAsia" w:hAnsiTheme="majorHAnsi" w:cstheme="majorBidi"/>
      <w:color w:val="736C69" w:themeColor="text1" w:themeTint="BF"/>
      <w:sz w:val="20"/>
      <w:szCs w:val="20"/>
    </w:rPr>
  </w:style>
  <w:style w:type="paragraph" w:styleId="Heading9">
    <w:name w:val="heading 9"/>
    <w:basedOn w:val="Normal"/>
    <w:next w:val="Normal"/>
    <w:link w:val="Heading9Char"/>
    <w:uiPriority w:val="9"/>
    <w:unhideWhenUsed/>
    <w:rsid w:val="0082199A"/>
    <w:pPr>
      <w:keepNext/>
      <w:keepLines/>
      <w:spacing w:before="200"/>
      <w:outlineLvl w:val="8"/>
    </w:pPr>
    <w:rPr>
      <w:rFonts w:asciiTheme="majorHAnsi" w:eastAsiaTheme="majorEastAsia" w:hAnsiTheme="majorHAnsi" w:cstheme="majorBidi"/>
      <w:i/>
      <w:iCs/>
      <w:color w:val="736C69"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rsid w:val="00A91F50"/>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2"/>
    <w:rsid w:val="00A91F50"/>
    <w:rPr>
      <w:rFonts w:asciiTheme="majorHAnsi" w:eastAsiaTheme="majorEastAsia" w:hAnsiTheme="majorHAnsi" w:cstheme="majorBidi"/>
      <w:color w:val="auto"/>
      <w:spacing w:val="-10"/>
      <w:kern w:val="28"/>
      <w:sz w:val="56"/>
      <w:szCs w:val="56"/>
      <w:lang w:val="fr-BE"/>
    </w:rPr>
  </w:style>
  <w:style w:type="paragraph" w:styleId="NormalWeb">
    <w:name w:val="Normal (Web)"/>
    <w:basedOn w:val="Normal"/>
    <w:link w:val="NormalWebChar"/>
    <w:uiPriority w:val="99"/>
    <w:semiHidden/>
    <w:unhideWhenUsed/>
    <w:rsid w:val="00595723"/>
    <w:pPr>
      <w:spacing w:before="100" w:beforeAutospacing="1" w:after="100" w:afterAutospacing="1"/>
    </w:pPr>
    <w:rPr>
      <w:rFonts w:ascii="Times New Roman" w:eastAsia="Times New Roman" w:hAnsi="Times New Roman"/>
      <w:sz w:val="24"/>
      <w:szCs w:val="24"/>
      <w:lang w:eastAsia="nl-BE"/>
    </w:rPr>
  </w:style>
  <w:style w:type="paragraph" w:styleId="Header">
    <w:name w:val="header"/>
    <w:basedOn w:val="Normal"/>
    <w:link w:val="HeaderChar"/>
    <w:uiPriority w:val="99"/>
    <w:unhideWhenUsed/>
    <w:locked/>
    <w:rsid w:val="00A91F50"/>
    <w:pPr>
      <w:tabs>
        <w:tab w:val="center" w:pos="4513"/>
        <w:tab w:val="right" w:pos="9026"/>
      </w:tabs>
      <w:spacing w:after="0"/>
    </w:pPr>
  </w:style>
  <w:style w:type="character" w:customStyle="1" w:styleId="HeaderChar">
    <w:name w:val="Header Char"/>
    <w:basedOn w:val="DefaultParagraphFont"/>
    <w:link w:val="Header"/>
    <w:uiPriority w:val="99"/>
    <w:rsid w:val="00A91F50"/>
    <w:rPr>
      <w:rFonts w:ascii="Calibri" w:hAnsi="Calibri"/>
      <w:color w:val="auto"/>
      <w:lang w:val="fr-BE"/>
    </w:rPr>
  </w:style>
  <w:style w:type="paragraph" w:styleId="Footer">
    <w:name w:val="footer"/>
    <w:basedOn w:val="Normal"/>
    <w:link w:val="FooterChar"/>
    <w:uiPriority w:val="99"/>
    <w:unhideWhenUsed/>
    <w:locked/>
    <w:rsid w:val="00A91F50"/>
    <w:pPr>
      <w:tabs>
        <w:tab w:val="center" w:pos="4513"/>
        <w:tab w:val="right" w:pos="9026"/>
      </w:tabs>
      <w:spacing w:after="0"/>
    </w:pPr>
  </w:style>
  <w:style w:type="character" w:customStyle="1" w:styleId="FooterChar">
    <w:name w:val="Footer Char"/>
    <w:basedOn w:val="DefaultParagraphFont"/>
    <w:link w:val="Footer"/>
    <w:uiPriority w:val="99"/>
    <w:rsid w:val="00A91F50"/>
    <w:rPr>
      <w:rFonts w:ascii="Calibri" w:hAnsi="Calibri"/>
      <w:color w:val="auto"/>
      <w:lang w:val="fr-BE"/>
    </w:rPr>
  </w:style>
  <w:style w:type="paragraph" w:styleId="BalloonText">
    <w:name w:val="Balloon Text"/>
    <w:basedOn w:val="Normal"/>
    <w:link w:val="BalloonTextChar"/>
    <w:uiPriority w:val="99"/>
    <w:semiHidden/>
    <w:unhideWhenUsed/>
    <w:rsid w:val="00595723"/>
    <w:rPr>
      <w:rFonts w:ascii="Tahoma" w:hAnsi="Tahoma" w:cs="Tahoma"/>
      <w:sz w:val="16"/>
      <w:szCs w:val="16"/>
    </w:rPr>
  </w:style>
  <w:style w:type="character" w:customStyle="1" w:styleId="BalloonTextChar">
    <w:name w:val="Balloon Text Char"/>
    <w:basedOn w:val="DefaultParagraphFont"/>
    <w:link w:val="BalloonText"/>
    <w:uiPriority w:val="99"/>
    <w:semiHidden/>
    <w:rsid w:val="00595723"/>
    <w:rPr>
      <w:rFonts w:ascii="Tahoma" w:hAnsi="Tahoma" w:cs="Tahoma"/>
      <w:sz w:val="16"/>
      <w:szCs w:val="16"/>
    </w:rPr>
  </w:style>
  <w:style w:type="character" w:customStyle="1" w:styleId="NormalWebChar">
    <w:name w:val="Normal (Web) Char"/>
    <w:basedOn w:val="DefaultParagraphFont"/>
    <w:link w:val="NormalWeb"/>
    <w:uiPriority w:val="99"/>
    <w:semiHidden/>
    <w:rsid w:val="00AD6675"/>
    <w:rPr>
      <w:rFonts w:ascii="Times New Roman" w:eastAsia="Times New Roman" w:hAnsi="Times New Roman" w:cs="Times New Roman"/>
      <w:sz w:val="24"/>
      <w:szCs w:val="24"/>
      <w:lang w:eastAsia="nl-BE"/>
    </w:rPr>
  </w:style>
  <w:style w:type="character" w:customStyle="1" w:styleId="Heading1Char">
    <w:name w:val="Heading 1 Char"/>
    <w:basedOn w:val="DefaultParagraphFont"/>
    <w:link w:val="Heading1"/>
    <w:uiPriority w:val="9"/>
    <w:rsid w:val="00F806F5"/>
    <w:rPr>
      <w:rFonts w:ascii="The Wild Breath of Zelda" w:hAnsi="The Wild Breath of Zelda" w:cstheme="minorHAnsi"/>
      <w:b/>
      <w:sz w:val="44"/>
      <w:lang w:val="en-GB"/>
    </w:rPr>
  </w:style>
  <w:style w:type="character" w:styleId="Hyperlink">
    <w:name w:val="Hyperlink"/>
    <w:basedOn w:val="DefaultParagraphFont"/>
    <w:uiPriority w:val="99"/>
    <w:unhideWhenUsed/>
    <w:rsid w:val="007D7840"/>
    <w:rPr>
      <w:color w:val="00B2DD" w:themeColor="hyperlink"/>
      <w:u w:val="single"/>
    </w:rPr>
  </w:style>
  <w:style w:type="character" w:customStyle="1" w:styleId="Heading2Char">
    <w:name w:val="Heading 2 Char"/>
    <w:basedOn w:val="DefaultParagraphFont"/>
    <w:link w:val="Heading2"/>
    <w:uiPriority w:val="9"/>
    <w:rsid w:val="00E7441A"/>
    <w:rPr>
      <w:rFonts w:ascii="The Wild Breath of Zelda" w:eastAsiaTheme="majorEastAsia" w:hAnsi="The Wild Breath of Zelda" w:cstheme="majorBidi"/>
      <w:b/>
      <w:bCs/>
      <w:sz w:val="32"/>
      <w:szCs w:val="32"/>
      <w:lang w:val="en-GB"/>
    </w:rPr>
  </w:style>
  <w:style w:type="character" w:customStyle="1" w:styleId="Heading3Char">
    <w:name w:val="Heading 3 Char"/>
    <w:basedOn w:val="DefaultParagraphFont"/>
    <w:link w:val="Heading3"/>
    <w:uiPriority w:val="9"/>
    <w:rsid w:val="00AC5147"/>
    <w:rPr>
      <w:rFonts w:ascii="Calibri" w:eastAsiaTheme="majorEastAsia" w:hAnsi="Calibri" w:cstheme="majorBidi"/>
      <w:bCs/>
      <w:color w:val="454E5F"/>
      <w:sz w:val="26"/>
      <w:szCs w:val="26"/>
      <w:lang w:val="en-US"/>
    </w:rPr>
  </w:style>
  <w:style w:type="character" w:customStyle="1" w:styleId="Heading4Char">
    <w:name w:val="Heading 4 Char"/>
    <w:basedOn w:val="DefaultParagraphFont"/>
    <w:link w:val="Heading4"/>
    <w:uiPriority w:val="9"/>
    <w:rsid w:val="00F477CD"/>
    <w:rPr>
      <w:rFonts w:ascii="Calibri" w:eastAsiaTheme="majorEastAsia" w:hAnsi="Calibri" w:cstheme="majorBidi"/>
      <w:bCs/>
      <w:iCs/>
      <w:color w:val="454E5F"/>
      <w:sz w:val="24"/>
      <w:szCs w:val="24"/>
      <w:lang w:val="fr-BE"/>
    </w:rPr>
  </w:style>
  <w:style w:type="character" w:customStyle="1" w:styleId="Heading5Char">
    <w:name w:val="Heading 5 Char"/>
    <w:basedOn w:val="DefaultParagraphFont"/>
    <w:link w:val="Heading5"/>
    <w:uiPriority w:val="9"/>
    <w:rsid w:val="00F477CD"/>
    <w:rPr>
      <w:rFonts w:asciiTheme="majorHAnsi" w:eastAsiaTheme="majorEastAsia" w:hAnsiTheme="majorHAnsi" w:cstheme="majorBidi"/>
      <w:color w:val="97A1B3" w:themeColor="accent2"/>
      <w:lang w:val="fr-BE"/>
    </w:rPr>
  </w:style>
  <w:style w:type="character" w:customStyle="1" w:styleId="Heading6Char">
    <w:name w:val="Heading 6 Char"/>
    <w:basedOn w:val="DefaultParagraphFont"/>
    <w:link w:val="Heading6"/>
    <w:uiPriority w:val="9"/>
    <w:rsid w:val="00F477CD"/>
    <w:rPr>
      <w:rFonts w:asciiTheme="majorHAnsi" w:eastAsiaTheme="majorEastAsia" w:hAnsiTheme="majorHAnsi" w:cstheme="majorBidi"/>
      <w:i/>
      <w:iCs/>
      <w:color w:val="00B3CD" w:themeColor="accent1" w:themeShade="7F"/>
      <w:lang w:val="fr-BE"/>
    </w:rPr>
  </w:style>
  <w:style w:type="character" w:customStyle="1" w:styleId="Heading7Char">
    <w:name w:val="Heading 7 Char"/>
    <w:basedOn w:val="DefaultParagraphFont"/>
    <w:link w:val="Heading7"/>
    <w:uiPriority w:val="9"/>
    <w:rsid w:val="0082199A"/>
    <w:rPr>
      <w:rFonts w:asciiTheme="majorHAnsi" w:eastAsiaTheme="majorEastAsia" w:hAnsiTheme="majorHAnsi" w:cstheme="majorBidi"/>
      <w:i/>
      <w:iCs/>
      <w:color w:val="736C69" w:themeColor="text1" w:themeTint="BF"/>
      <w:lang w:val="fr-BE"/>
    </w:rPr>
  </w:style>
  <w:style w:type="character" w:customStyle="1" w:styleId="Heading8Char">
    <w:name w:val="Heading 8 Char"/>
    <w:basedOn w:val="DefaultParagraphFont"/>
    <w:link w:val="Heading8"/>
    <w:uiPriority w:val="9"/>
    <w:rsid w:val="0082199A"/>
    <w:rPr>
      <w:rFonts w:asciiTheme="majorHAnsi" w:eastAsiaTheme="majorEastAsia" w:hAnsiTheme="majorHAnsi" w:cstheme="majorBidi"/>
      <w:color w:val="736C69" w:themeColor="text1" w:themeTint="BF"/>
      <w:sz w:val="20"/>
      <w:szCs w:val="20"/>
      <w:lang w:val="fr-BE"/>
    </w:rPr>
  </w:style>
  <w:style w:type="character" w:customStyle="1" w:styleId="Heading9Char">
    <w:name w:val="Heading 9 Char"/>
    <w:basedOn w:val="DefaultParagraphFont"/>
    <w:link w:val="Heading9"/>
    <w:uiPriority w:val="9"/>
    <w:rsid w:val="0082199A"/>
    <w:rPr>
      <w:rFonts w:asciiTheme="majorHAnsi" w:eastAsiaTheme="majorEastAsia" w:hAnsiTheme="majorHAnsi" w:cstheme="majorBidi"/>
      <w:i/>
      <w:iCs/>
      <w:color w:val="736C69" w:themeColor="text1" w:themeTint="BF"/>
      <w:sz w:val="20"/>
      <w:szCs w:val="20"/>
      <w:lang w:val="fr-BE"/>
    </w:rPr>
  </w:style>
  <w:style w:type="paragraph" w:styleId="ListParagraph">
    <w:name w:val="List Paragraph"/>
    <w:aliases w:val="Bulleted Lijst,Bulleted List,Lijstalinea;Bulleted Lijst"/>
    <w:basedOn w:val="Normal"/>
    <w:link w:val="ListParagraphChar"/>
    <w:autoRedefine/>
    <w:uiPriority w:val="34"/>
    <w:unhideWhenUsed/>
    <w:qFormat/>
    <w:rsid w:val="009D21CE"/>
    <w:pPr>
      <w:numPr>
        <w:numId w:val="37"/>
      </w:numPr>
      <w:spacing w:after="0"/>
      <w:contextualSpacing w:val="0"/>
      <w:jc w:val="left"/>
    </w:pPr>
    <w:rPr>
      <w:rFonts w:asciiTheme="minorHAnsi" w:eastAsia="Tw Cen MT" w:hAnsiTheme="minorHAnsi" w:cstheme="minorHAnsi"/>
      <w:lang w:val="en-GB" w:eastAsia="ja-JP"/>
    </w:rPr>
  </w:style>
  <w:style w:type="character" w:customStyle="1" w:styleId="ListParagraphChar">
    <w:name w:val="List Paragraph Char"/>
    <w:aliases w:val="Bulleted Lijst Char,Bulleted List Char,Lijstalinea;Bulleted Lijst Char,Lijstalinea.Bulleted Lijst Char"/>
    <w:link w:val="ListParagraph"/>
    <w:uiPriority w:val="34"/>
    <w:rsid w:val="00411B09"/>
    <w:rPr>
      <w:rFonts w:eastAsia="Tw Cen MT" w:cstheme="minorHAnsi"/>
      <w:color w:val="auto"/>
      <w:lang w:val="en-GB" w:eastAsia="ja-JP"/>
    </w:rPr>
  </w:style>
  <w:style w:type="table" w:styleId="LightList-Accent1">
    <w:name w:val="Light List Accent 1"/>
    <w:basedOn w:val="TableNormal"/>
    <w:uiPriority w:val="61"/>
    <w:rsid w:val="00137917"/>
    <w:pPr>
      <w:spacing w:after="0" w:line="240" w:lineRule="auto"/>
    </w:pPr>
    <w:rPr>
      <w:rFonts w:ascii="Calibri" w:eastAsia="Calibri" w:hAnsi="Calibri"/>
      <w:lang w:val="en-US"/>
    </w:rPr>
    <w:tblPr>
      <w:tblStyleRowBandSize w:val="1"/>
      <w:tblStyleColBandSize w:val="1"/>
      <w:tblBorders>
        <w:top w:val="single" w:sz="8" w:space="0" w:color="9DF3FF" w:themeColor="accent1"/>
        <w:left w:val="single" w:sz="8" w:space="0" w:color="9DF3FF" w:themeColor="accent1"/>
        <w:bottom w:val="single" w:sz="8" w:space="0" w:color="9DF3FF" w:themeColor="accent1"/>
        <w:right w:val="single" w:sz="8" w:space="0" w:color="9DF3FF" w:themeColor="accent1"/>
      </w:tblBorders>
    </w:tblPr>
    <w:tblStylePr w:type="firstRow">
      <w:pPr>
        <w:spacing w:before="0" w:after="0" w:line="240" w:lineRule="auto"/>
      </w:pPr>
      <w:rPr>
        <w:b/>
        <w:bCs/>
        <w:color w:val="C5BDB5" w:themeColor="background1"/>
      </w:rPr>
      <w:tblPr/>
      <w:tcPr>
        <w:shd w:val="clear" w:color="auto" w:fill="9DF3FF" w:themeFill="accent1"/>
      </w:tcPr>
    </w:tblStylePr>
    <w:tblStylePr w:type="lastRow">
      <w:pPr>
        <w:spacing w:before="0" w:after="0" w:line="240" w:lineRule="auto"/>
      </w:pPr>
      <w:rPr>
        <w:b/>
        <w:bCs/>
      </w:rPr>
      <w:tblPr/>
      <w:tcPr>
        <w:tcBorders>
          <w:top w:val="double" w:sz="6" w:space="0" w:color="9DF3FF" w:themeColor="accent1"/>
          <w:left w:val="single" w:sz="8" w:space="0" w:color="9DF3FF" w:themeColor="accent1"/>
          <w:bottom w:val="single" w:sz="8" w:space="0" w:color="9DF3FF" w:themeColor="accent1"/>
          <w:right w:val="single" w:sz="8" w:space="0" w:color="9DF3FF" w:themeColor="accent1"/>
        </w:tcBorders>
      </w:tcPr>
    </w:tblStylePr>
    <w:tblStylePr w:type="firstCol">
      <w:rPr>
        <w:b/>
        <w:bCs/>
      </w:rPr>
    </w:tblStylePr>
    <w:tblStylePr w:type="lastCol">
      <w:rPr>
        <w:b/>
        <w:bCs/>
      </w:rPr>
    </w:tblStylePr>
    <w:tblStylePr w:type="band1Vert">
      <w:tblPr/>
      <w:tcPr>
        <w:tcBorders>
          <w:top w:val="single" w:sz="8" w:space="0" w:color="9DF3FF" w:themeColor="accent1"/>
          <w:left w:val="single" w:sz="8" w:space="0" w:color="9DF3FF" w:themeColor="accent1"/>
          <w:bottom w:val="single" w:sz="8" w:space="0" w:color="9DF3FF" w:themeColor="accent1"/>
          <w:right w:val="single" w:sz="8" w:space="0" w:color="9DF3FF" w:themeColor="accent1"/>
        </w:tcBorders>
      </w:tcPr>
    </w:tblStylePr>
    <w:tblStylePr w:type="band1Horz">
      <w:tblPr/>
      <w:tcPr>
        <w:tcBorders>
          <w:top w:val="single" w:sz="8" w:space="0" w:color="9DF3FF" w:themeColor="accent1"/>
          <w:left w:val="single" w:sz="8" w:space="0" w:color="9DF3FF" w:themeColor="accent1"/>
          <w:bottom w:val="single" w:sz="8" w:space="0" w:color="9DF3FF" w:themeColor="accent1"/>
          <w:right w:val="single" w:sz="8" w:space="0" w:color="9DF3FF" w:themeColor="accent1"/>
        </w:tcBorders>
      </w:tcPr>
    </w:tblStylePr>
  </w:style>
  <w:style w:type="table" w:styleId="TableGrid">
    <w:name w:val="Table Grid"/>
    <w:basedOn w:val="TableNormal"/>
    <w:uiPriority w:val="59"/>
    <w:rsid w:val="00137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FLEXSO">
    <w:name w:val="TABLE STYLE FLEXSO"/>
    <w:basedOn w:val="TableNormal"/>
    <w:uiPriority w:val="99"/>
    <w:rsid w:val="00314298"/>
    <w:pPr>
      <w:spacing w:before="720" w:after="120" w:line="240" w:lineRule="auto"/>
      <w:ind w:left="170" w:right="170"/>
    </w:pPr>
    <w:tblPr>
      <w:tblStyleRowBandSize w:val="1"/>
      <w:jc w:val="center"/>
      <w:tblBorders>
        <w:insideV w:val="single" w:sz="18" w:space="0" w:color="FFFFFF"/>
      </w:tblBorders>
    </w:tblPr>
    <w:trPr>
      <w:jc w:val="center"/>
    </w:trPr>
    <w:tblStylePr w:type="firstRow">
      <w:pPr>
        <w:jc w:val="center"/>
      </w:pPr>
      <w:rPr>
        <w:rFonts w:ascii="Calibri" w:hAnsi="Calibri"/>
        <w:b/>
        <w:color w:val="F2F0EA" w:themeColor="accent6"/>
        <w:sz w:val="20"/>
      </w:rPr>
      <w:tblPr/>
      <w:tcPr>
        <w:shd w:val="clear" w:color="auto" w:fill="00B2DD" w:themeFill="background2"/>
        <w:vAlign w:val="center"/>
      </w:tcPr>
    </w:tblStylePr>
    <w:tblStylePr w:type="band1Horz">
      <w:pPr>
        <w:jc w:val="left"/>
      </w:pPr>
      <w:tblPr/>
      <w:tcPr>
        <w:shd w:val="clear" w:color="auto" w:fill="FAFAFA"/>
      </w:tcPr>
    </w:tblStylePr>
    <w:tblStylePr w:type="band2Horz">
      <w:pPr>
        <w:jc w:val="left"/>
      </w:pPr>
      <w:tblPr/>
      <w:tcPr>
        <w:shd w:val="clear" w:color="auto" w:fill="F0F0F0"/>
      </w:tcPr>
    </w:tblStylePr>
  </w:style>
  <w:style w:type="character" w:styleId="CommentReference">
    <w:name w:val="annotation reference"/>
    <w:basedOn w:val="DefaultParagraphFont"/>
    <w:uiPriority w:val="99"/>
    <w:semiHidden/>
    <w:unhideWhenUsed/>
    <w:rsid w:val="00AF449B"/>
    <w:rPr>
      <w:sz w:val="16"/>
      <w:szCs w:val="16"/>
    </w:rPr>
  </w:style>
  <w:style w:type="paragraph" w:styleId="CommentText">
    <w:name w:val="annotation text"/>
    <w:basedOn w:val="Normal"/>
    <w:link w:val="CommentTextChar"/>
    <w:uiPriority w:val="99"/>
    <w:semiHidden/>
    <w:unhideWhenUsed/>
    <w:rsid w:val="00AF449B"/>
    <w:rPr>
      <w:sz w:val="20"/>
      <w:szCs w:val="20"/>
    </w:rPr>
  </w:style>
  <w:style w:type="character" w:customStyle="1" w:styleId="CommentTextChar">
    <w:name w:val="Comment Text Char"/>
    <w:basedOn w:val="DefaultParagraphFont"/>
    <w:link w:val="CommentText"/>
    <w:uiPriority w:val="99"/>
    <w:semiHidden/>
    <w:rsid w:val="00AF449B"/>
    <w:rPr>
      <w:rFonts w:ascii="Calibri" w:hAnsi="Calibri"/>
      <w:color w:val="auto"/>
      <w:sz w:val="20"/>
      <w:szCs w:val="20"/>
      <w:lang w:val="fr-BE"/>
    </w:rPr>
  </w:style>
  <w:style w:type="paragraph" w:styleId="CommentSubject">
    <w:name w:val="annotation subject"/>
    <w:basedOn w:val="CommentText"/>
    <w:next w:val="CommentText"/>
    <w:link w:val="CommentSubjectChar"/>
    <w:uiPriority w:val="99"/>
    <w:semiHidden/>
    <w:unhideWhenUsed/>
    <w:rsid w:val="00AF449B"/>
    <w:rPr>
      <w:b/>
      <w:bCs/>
    </w:rPr>
  </w:style>
  <w:style w:type="character" w:customStyle="1" w:styleId="CommentSubjectChar">
    <w:name w:val="Comment Subject Char"/>
    <w:basedOn w:val="CommentTextChar"/>
    <w:link w:val="CommentSubject"/>
    <w:uiPriority w:val="99"/>
    <w:semiHidden/>
    <w:rsid w:val="00AF449B"/>
    <w:rPr>
      <w:rFonts w:ascii="Calibri" w:hAnsi="Calibri"/>
      <w:b/>
      <w:bCs/>
      <w:color w:val="auto"/>
      <w:sz w:val="20"/>
      <w:szCs w:val="20"/>
      <w:lang w:val="fr-BE"/>
    </w:rPr>
  </w:style>
  <w:style w:type="character" w:styleId="UnresolvedMention">
    <w:name w:val="Unresolved Mention"/>
    <w:basedOn w:val="DefaultParagraphFont"/>
    <w:uiPriority w:val="99"/>
    <w:semiHidden/>
    <w:unhideWhenUsed/>
    <w:rsid w:val="009A0EB2"/>
    <w:rPr>
      <w:color w:val="605E5C"/>
      <w:shd w:val="clear" w:color="auto" w:fill="E1DFDD"/>
    </w:rPr>
  </w:style>
  <w:style w:type="paragraph" w:styleId="Revision">
    <w:name w:val="Revision"/>
    <w:hidden/>
    <w:uiPriority w:val="99"/>
    <w:semiHidden/>
    <w:rsid w:val="000728AE"/>
    <w:pPr>
      <w:spacing w:after="0" w:line="240" w:lineRule="auto"/>
    </w:pPr>
    <w:rPr>
      <w:rFonts w:ascii="Calibri" w:hAnsi="Calibri"/>
      <w:color w:val="auto"/>
      <w:lang w:val="fr-BE"/>
    </w:rPr>
  </w:style>
  <w:style w:type="paragraph" w:customStyle="1" w:styleId="code">
    <w:name w:val="code"/>
    <w:basedOn w:val="Normal"/>
    <w:link w:val="codeChar"/>
    <w:qFormat/>
    <w:rsid w:val="00A91F50"/>
    <w:pPr>
      <w:shd w:val="clear" w:color="auto" w:fill="000000"/>
      <w:ind w:left="1134" w:hanging="567"/>
    </w:pPr>
    <w:rPr>
      <w:color w:val="FFFFFF"/>
      <w:bdr w:val="single" w:sz="24" w:space="0" w:color="auto"/>
    </w:rPr>
  </w:style>
  <w:style w:type="character" w:customStyle="1" w:styleId="codeChar">
    <w:name w:val="code Char"/>
    <w:basedOn w:val="DefaultParagraphFont"/>
    <w:link w:val="code"/>
    <w:rsid w:val="00A91F50"/>
    <w:rPr>
      <w:rFonts w:ascii="Calibri" w:hAnsi="Calibri"/>
      <w:color w:val="FFFFFF"/>
      <w:bdr w:val="single" w:sz="24" w:space="0" w:color="auto"/>
      <w:shd w:val="clear" w:color="auto" w:fill="000000"/>
      <w:lang w:val="fr-BE"/>
    </w:rPr>
  </w:style>
  <w:style w:type="character" w:styleId="FollowedHyperlink">
    <w:name w:val="FollowedHyperlink"/>
    <w:basedOn w:val="DefaultParagraphFont"/>
    <w:uiPriority w:val="99"/>
    <w:semiHidden/>
    <w:unhideWhenUsed/>
    <w:rsid w:val="006A7930"/>
    <w:rPr>
      <w:color w:val="007287" w:themeColor="followedHyperlink"/>
      <w:u w:val="single"/>
    </w:rPr>
  </w:style>
  <w:style w:type="paragraph" w:customStyle="1" w:styleId="paragraph">
    <w:name w:val="paragraph"/>
    <w:basedOn w:val="Normal"/>
    <w:rsid w:val="002747C8"/>
    <w:pPr>
      <w:spacing w:before="100" w:beforeAutospacing="1" w:after="100" w:afterAutospacing="1"/>
      <w:contextualSpacing w:val="0"/>
      <w:jc w:val="left"/>
    </w:pPr>
    <w:rPr>
      <w:rFonts w:ascii="Times New Roman" w:eastAsia="Times New Roman" w:hAnsi="Times New Roman"/>
      <w:sz w:val="24"/>
      <w:szCs w:val="24"/>
    </w:rPr>
  </w:style>
  <w:style w:type="character" w:customStyle="1" w:styleId="normaltextrun">
    <w:name w:val="normaltextrun"/>
    <w:basedOn w:val="DefaultParagraphFont"/>
    <w:rsid w:val="002747C8"/>
  </w:style>
  <w:style w:type="character" w:customStyle="1" w:styleId="eop">
    <w:name w:val="eop"/>
    <w:basedOn w:val="DefaultParagraphFont"/>
    <w:rsid w:val="002747C8"/>
  </w:style>
  <w:style w:type="paragraph" w:customStyle="1" w:styleId="Numbering">
    <w:name w:val="Numbering"/>
    <w:basedOn w:val="ListParagraph"/>
    <w:link w:val="NumberingChar"/>
    <w:qFormat/>
    <w:rsid w:val="00827F88"/>
    <w:pPr>
      <w:numPr>
        <w:ilvl w:val="1"/>
        <w:numId w:val="1"/>
      </w:numPr>
    </w:pPr>
  </w:style>
  <w:style w:type="character" w:customStyle="1" w:styleId="NumberingChar">
    <w:name w:val="Numbering Char"/>
    <w:basedOn w:val="ListParagraphChar"/>
    <w:link w:val="Numbering"/>
    <w:rsid w:val="00827F88"/>
    <w:rPr>
      <w:rFonts w:eastAsia="Tw Cen MT" w:cstheme="minorHAnsi"/>
      <w:color w:val="auto"/>
      <w:lang w:val="en-GB" w:eastAsia="ja-JP"/>
    </w:rPr>
  </w:style>
  <w:style w:type="numbering" w:customStyle="1" w:styleId="Headings">
    <w:name w:val="Headings"/>
    <w:uiPriority w:val="99"/>
    <w:rsid w:val="006B346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294">
      <w:bodyDiv w:val="1"/>
      <w:marLeft w:val="0"/>
      <w:marRight w:val="0"/>
      <w:marTop w:val="0"/>
      <w:marBottom w:val="0"/>
      <w:divBdr>
        <w:top w:val="none" w:sz="0" w:space="0" w:color="auto"/>
        <w:left w:val="none" w:sz="0" w:space="0" w:color="auto"/>
        <w:bottom w:val="none" w:sz="0" w:space="0" w:color="auto"/>
        <w:right w:val="none" w:sz="0" w:space="0" w:color="auto"/>
      </w:divBdr>
    </w:div>
    <w:div w:id="194463595">
      <w:bodyDiv w:val="1"/>
      <w:marLeft w:val="0"/>
      <w:marRight w:val="0"/>
      <w:marTop w:val="0"/>
      <w:marBottom w:val="0"/>
      <w:divBdr>
        <w:top w:val="none" w:sz="0" w:space="0" w:color="auto"/>
        <w:left w:val="none" w:sz="0" w:space="0" w:color="auto"/>
        <w:bottom w:val="none" w:sz="0" w:space="0" w:color="auto"/>
        <w:right w:val="none" w:sz="0" w:space="0" w:color="auto"/>
      </w:divBdr>
    </w:div>
    <w:div w:id="264773109">
      <w:bodyDiv w:val="1"/>
      <w:marLeft w:val="0"/>
      <w:marRight w:val="0"/>
      <w:marTop w:val="0"/>
      <w:marBottom w:val="0"/>
      <w:divBdr>
        <w:top w:val="none" w:sz="0" w:space="0" w:color="auto"/>
        <w:left w:val="none" w:sz="0" w:space="0" w:color="auto"/>
        <w:bottom w:val="none" w:sz="0" w:space="0" w:color="auto"/>
        <w:right w:val="none" w:sz="0" w:space="0" w:color="auto"/>
      </w:divBdr>
    </w:div>
    <w:div w:id="323705074">
      <w:bodyDiv w:val="1"/>
      <w:marLeft w:val="0"/>
      <w:marRight w:val="0"/>
      <w:marTop w:val="0"/>
      <w:marBottom w:val="0"/>
      <w:divBdr>
        <w:top w:val="none" w:sz="0" w:space="0" w:color="auto"/>
        <w:left w:val="none" w:sz="0" w:space="0" w:color="auto"/>
        <w:bottom w:val="none" w:sz="0" w:space="0" w:color="auto"/>
        <w:right w:val="none" w:sz="0" w:space="0" w:color="auto"/>
      </w:divBdr>
      <w:divsChild>
        <w:div w:id="1480225937">
          <w:marLeft w:val="0"/>
          <w:marRight w:val="0"/>
          <w:marTop w:val="0"/>
          <w:marBottom w:val="0"/>
          <w:divBdr>
            <w:top w:val="none" w:sz="0" w:space="0" w:color="auto"/>
            <w:left w:val="none" w:sz="0" w:space="0" w:color="auto"/>
            <w:bottom w:val="none" w:sz="0" w:space="0" w:color="auto"/>
            <w:right w:val="none" w:sz="0" w:space="0" w:color="auto"/>
          </w:divBdr>
        </w:div>
      </w:divsChild>
    </w:div>
    <w:div w:id="340204634">
      <w:bodyDiv w:val="1"/>
      <w:marLeft w:val="0"/>
      <w:marRight w:val="0"/>
      <w:marTop w:val="0"/>
      <w:marBottom w:val="0"/>
      <w:divBdr>
        <w:top w:val="none" w:sz="0" w:space="0" w:color="auto"/>
        <w:left w:val="none" w:sz="0" w:space="0" w:color="auto"/>
        <w:bottom w:val="none" w:sz="0" w:space="0" w:color="auto"/>
        <w:right w:val="none" w:sz="0" w:space="0" w:color="auto"/>
      </w:divBdr>
      <w:divsChild>
        <w:div w:id="525296360">
          <w:marLeft w:val="0"/>
          <w:marRight w:val="0"/>
          <w:marTop w:val="0"/>
          <w:marBottom w:val="0"/>
          <w:divBdr>
            <w:top w:val="none" w:sz="0" w:space="0" w:color="auto"/>
            <w:left w:val="none" w:sz="0" w:space="0" w:color="auto"/>
            <w:bottom w:val="none" w:sz="0" w:space="0" w:color="auto"/>
            <w:right w:val="none" w:sz="0" w:space="0" w:color="auto"/>
          </w:divBdr>
          <w:divsChild>
            <w:div w:id="255335115">
              <w:marLeft w:val="0"/>
              <w:marRight w:val="0"/>
              <w:marTop w:val="0"/>
              <w:marBottom w:val="0"/>
              <w:divBdr>
                <w:top w:val="none" w:sz="0" w:space="0" w:color="auto"/>
                <w:left w:val="none" w:sz="0" w:space="0" w:color="auto"/>
                <w:bottom w:val="none" w:sz="0" w:space="0" w:color="auto"/>
                <w:right w:val="none" w:sz="0" w:space="0" w:color="auto"/>
              </w:divBdr>
            </w:div>
            <w:div w:id="1570269281">
              <w:marLeft w:val="0"/>
              <w:marRight w:val="0"/>
              <w:marTop w:val="0"/>
              <w:marBottom w:val="0"/>
              <w:divBdr>
                <w:top w:val="none" w:sz="0" w:space="0" w:color="auto"/>
                <w:left w:val="none" w:sz="0" w:space="0" w:color="auto"/>
                <w:bottom w:val="none" w:sz="0" w:space="0" w:color="auto"/>
                <w:right w:val="none" w:sz="0" w:space="0" w:color="auto"/>
              </w:divBdr>
            </w:div>
            <w:div w:id="20225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907">
      <w:bodyDiv w:val="1"/>
      <w:marLeft w:val="0"/>
      <w:marRight w:val="0"/>
      <w:marTop w:val="0"/>
      <w:marBottom w:val="0"/>
      <w:divBdr>
        <w:top w:val="none" w:sz="0" w:space="0" w:color="auto"/>
        <w:left w:val="none" w:sz="0" w:space="0" w:color="auto"/>
        <w:bottom w:val="none" w:sz="0" w:space="0" w:color="auto"/>
        <w:right w:val="none" w:sz="0" w:space="0" w:color="auto"/>
      </w:divBdr>
      <w:divsChild>
        <w:div w:id="513766926">
          <w:marLeft w:val="0"/>
          <w:marRight w:val="0"/>
          <w:marTop w:val="0"/>
          <w:marBottom w:val="0"/>
          <w:divBdr>
            <w:top w:val="none" w:sz="0" w:space="0" w:color="auto"/>
            <w:left w:val="none" w:sz="0" w:space="0" w:color="auto"/>
            <w:bottom w:val="none" w:sz="0" w:space="0" w:color="auto"/>
            <w:right w:val="none" w:sz="0" w:space="0" w:color="auto"/>
          </w:divBdr>
          <w:divsChild>
            <w:div w:id="9152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719">
      <w:bodyDiv w:val="1"/>
      <w:marLeft w:val="0"/>
      <w:marRight w:val="0"/>
      <w:marTop w:val="0"/>
      <w:marBottom w:val="0"/>
      <w:divBdr>
        <w:top w:val="none" w:sz="0" w:space="0" w:color="auto"/>
        <w:left w:val="none" w:sz="0" w:space="0" w:color="auto"/>
        <w:bottom w:val="none" w:sz="0" w:space="0" w:color="auto"/>
        <w:right w:val="none" w:sz="0" w:space="0" w:color="auto"/>
      </w:divBdr>
    </w:div>
    <w:div w:id="452677681">
      <w:bodyDiv w:val="1"/>
      <w:marLeft w:val="0"/>
      <w:marRight w:val="0"/>
      <w:marTop w:val="0"/>
      <w:marBottom w:val="0"/>
      <w:divBdr>
        <w:top w:val="none" w:sz="0" w:space="0" w:color="auto"/>
        <w:left w:val="none" w:sz="0" w:space="0" w:color="auto"/>
        <w:bottom w:val="none" w:sz="0" w:space="0" w:color="auto"/>
        <w:right w:val="none" w:sz="0" w:space="0" w:color="auto"/>
      </w:divBdr>
      <w:divsChild>
        <w:div w:id="578439968">
          <w:marLeft w:val="0"/>
          <w:marRight w:val="0"/>
          <w:marTop w:val="0"/>
          <w:marBottom w:val="0"/>
          <w:divBdr>
            <w:top w:val="none" w:sz="0" w:space="0" w:color="auto"/>
            <w:left w:val="none" w:sz="0" w:space="0" w:color="auto"/>
            <w:bottom w:val="none" w:sz="0" w:space="0" w:color="auto"/>
            <w:right w:val="none" w:sz="0" w:space="0" w:color="auto"/>
          </w:divBdr>
          <w:divsChild>
            <w:div w:id="12248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066">
      <w:bodyDiv w:val="1"/>
      <w:marLeft w:val="0"/>
      <w:marRight w:val="0"/>
      <w:marTop w:val="0"/>
      <w:marBottom w:val="0"/>
      <w:divBdr>
        <w:top w:val="none" w:sz="0" w:space="0" w:color="auto"/>
        <w:left w:val="none" w:sz="0" w:space="0" w:color="auto"/>
        <w:bottom w:val="none" w:sz="0" w:space="0" w:color="auto"/>
        <w:right w:val="none" w:sz="0" w:space="0" w:color="auto"/>
      </w:divBdr>
    </w:div>
    <w:div w:id="630598293">
      <w:bodyDiv w:val="1"/>
      <w:marLeft w:val="0"/>
      <w:marRight w:val="0"/>
      <w:marTop w:val="0"/>
      <w:marBottom w:val="0"/>
      <w:divBdr>
        <w:top w:val="none" w:sz="0" w:space="0" w:color="auto"/>
        <w:left w:val="none" w:sz="0" w:space="0" w:color="auto"/>
        <w:bottom w:val="none" w:sz="0" w:space="0" w:color="auto"/>
        <w:right w:val="none" w:sz="0" w:space="0" w:color="auto"/>
      </w:divBdr>
      <w:divsChild>
        <w:div w:id="106245237">
          <w:marLeft w:val="0"/>
          <w:marRight w:val="0"/>
          <w:marTop w:val="0"/>
          <w:marBottom w:val="0"/>
          <w:divBdr>
            <w:top w:val="none" w:sz="0" w:space="0" w:color="auto"/>
            <w:left w:val="none" w:sz="0" w:space="0" w:color="auto"/>
            <w:bottom w:val="none" w:sz="0" w:space="0" w:color="auto"/>
            <w:right w:val="none" w:sz="0" w:space="0" w:color="auto"/>
          </w:divBdr>
          <w:divsChild>
            <w:div w:id="716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7011">
      <w:bodyDiv w:val="1"/>
      <w:marLeft w:val="0"/>
      <w:marRight w:val="0"/>
      <w:marTop w:val="0"/>
      <w:marBottom w:val="0"/>
      <w:divBdr>
        <w:top w:val="none" w:sz="0" w:space="0" w:color="auto"/>
        <w:left w:val="none" w:sz="0" w:space="0" w:color="auto"/>
        <w:bottom w:val="none" w:sz="0" w:space="0" w:color="auto"/>
        <w:right w:val="none" w:sz="0" w:space="0" w:color="auto"/>
      </w:divBdr>
      <w:divsChild>
        <w:div w:id="388457293">
          <w:marLeft w:val="0"/>
          <w:marRight w:val="0"/>
          <w:marTop w:val="0"/>
          <w:marBottom w:val="0"/>
          <w:divBdr>
            <w:top w:val="none" w:sz="0" w:space="0" w:color="auto"/>
            <w:left w:val="none" w:sz="0" w:space="0" w:color="auto"/>
            <w:bottom w:val="none" w:sz="0" w:space="0" w:color="auto"/>
            <w:right w:val="none" w:sz="0" w:space="0" w:color="auto"/>
          </w:divBdr>
          <w:divsChild>
            <w:div w:id="1783106408">
              <w:marLeft w:val="0"/>
              <w:marRight w:val="0"/>
              <w:marTop w:val="0"/>
              <w:marBottom w:val="0"/>
              <w:divBdr>
                <w:top w:val="none" w:sz="0" w:space="0" w:color="auto"/>
                <w:left w:val="none" w:sz="0" w:space="0" w:color="auto"/>
                <w:bottom w:val="none" w:sz="0" w:space="0" w:color="auto"/>
                <w:right w:val="none" w:sz="0" w:space="0" w:color="auto"/>
              </w:divBdr>
            </w:div>
            <w:div w:id="1834485246">
              <w:marLeft w:val="0"/>
              <w:marRight w:val="0"/>
              <w:marTop w:val="0"/>
              <w:marBottom w:val="0"/>
              <w:divBdr>
                <w:top w:val="none" w:sz="0" w:space="0" w:color="auto"/>
                <w:left w:val="none" w:sz="0" w:space="0" w:color="auto"/>
                <w:bottom w:val="none" w:sz="0" w:space="0" w:color="auto"/>
                <w:right w:val="none" w:sz="0" w:space="0" w:color="auto"/>
              </w:divBdr>
            </w:div>
            <w:div w:id="2011789197">
              <w:marLeft w:val="0"/>
              <w:marRight w:val="0"/>
              <w:marTop w:val="0"/>
              <w:marBottom w:val="0"/>
              <w:divBdr>
                <w:top w:val="none" w:sz="0" w:space="0" w:color="auto"/>
                <w:left w:val="none" w:sz="0" w:space="0" w:color="auto"/>
                <w:bottom w:val="none" w:sz="0" w:space="0" w:color="auto"/>
                <w:right w:val="none" w:sz="0" w:space="0" w:color="auto"/>
              </w:divBdr>
            </w:div>
            <w:div w:id="20401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95">
      <w:bodyDiv w:val="1"/>
      <w:marLeft w:val="0"/>
      <w:marRight w:val="0"/>
      <w:marTop w:val="0"/>
      <w:marBottom w:val="0"/>
      <w:divBdr>
        <w:top w:val="none" w:sz="0" w:space="0" w:color="auto"/>
        <w:left w:val="none" w:sz="0" w:space="0" w:color="auto"/>
        <w:bottom w:val="none" w:sz="0" w:space="0" w:color="auto"/>
        <w:right w:val="none" w:sz="0" w:space="0" w:color="auto"/>
      </w:divBdr>
    </w:div>
    <w:div w:id="793795991">
      <w:bodyDiv w:val="1"/>
      <w:marLeft w:val="0"/>
      <w:marRight w:val="0"/>
      <w:marTop w:val="0"/>
      <w:marBottom w:val="0"/>
      <w:divBdr>
        <w:top w:val="none" w:sz="0" w:space="0" w:color="auto"/>
        <w:left w:val="none" w:sz="0" w:space="0" w:color="auto"/>
        <w:bottom w:val="none" w:sz="0" w:space="0" w:color="auto"/>
        <w:right w:val="none" w:sz="0" w:space="0" w:color="auto"/>
      </w:divBdr>
      <w:divsChild>
        <w:div w:id="52123805">
          <w:marLeft w:val="0"/>
          <w:marRight w:val="0"/>
          <w:marTop w:val="0"/>
          <w:marBottom w:val="0"/>
          <w:divBdr>
            <w:top w:val="none" w:sz="0" w:space="0" w:color="auto"/>
            <w:left w:val="none" w:sz="0" w:space="0" w:color="auto"/>
            <w:bottom w:val="none" w:sz="0" w:space="0" w:color="auto"/>
            <w:right w:val="none" w:sz="0" w:space="0" w:color="auto"/>
          </w:divBdr>
          <w:divsChild>
            <w:div w:id="1457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432">
      <w:bodyDiv w:val="1"/>
      <w:marLeft w:val="0"/>
      <w:marRight w:val="0"/>
      <w:marTop w:val="0"/>
      <w:marBottom w:val="0"/>
      <w:divBdr>
        <w:top w:val="none" w:sz="0" w:space="0" w:color="auto"/>
        <w:left w:val="none" w:sz="0" w:space="0" w:color="auto"/>
        <w:bottom w:val="none" w:sz="0" w:space="0" w:color="auto"/>
        <w:right w:val="none" w:sz="0" w:space="0" w:color="auto"/>
      </w:divBdr>
      <w:divsChild>
        <w:div w:id="1715350519">
          <w:marLeft w:val="0"/>
          <w:marRight w:val="0"/>
          <w:marTop w:val="0"/>
          <w:marBottom w:val="0"/>
          <w:divBdr>
            <w:top w:val="none" w:sz="0" w:space="0" w:color="auto"/>
            <w:left w:val="none" w:sz="0" w:space="0" w:color="auto"/>
            <w:bottom w:val="none" w:sz="0" w:space="0" w:color="auto"/>
            <w:right w:val="none" w:sz="0" w:space="0" w:color="auto"/>
          </w:divBdr>
          <w:divsChild>
            <w:div w:id="1714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011">
      <w:bodyDiv w:val="1"/>
      <w:marLeft w:val="0"/>
      <w:marRight w:val="0"/>
      <w:marTop w:val="0"/>
      <w:marBottom w:val="0"/>
      <w:divBdr>
        <w:top w:val="none" w:sz="0" w:space="0" w:color="auto"/>
        <w:left w:val="none" w:sz="0" w:space="0" w:color="auto"/>
        <w:bottom w:val="none" w:sz="0" w:space="0" w:color="auto"/>
        <w:right w:val="none" w:sz="0" w:space="0" w:color="auto"/>
      </w:divBdr>
      <w:divsChild>
        <w:div w:id="1569027309">
          <w:marLeft w:val="0"/>
          <w:marRight w:val="0"/>
          <w:marTop w:val="0"/>
          <w:marBottom w:val="0"/>
          <w:divBdr>
            <w:top w:val="none" w:sz="0" w:space="0" w:color="auto"/>
            <w:left w:val="none" w:sz="0" w:space="0" w:color="auto"/>
            <w:bottom w:val="none" w:sz="0" w:space="0" w:color="auto"/>
            <w:right w:val="none" w:sz="0" w:space="0" w:color="auto"/>
          </w:divBdr>
          <w:divsChild>
            <w:div w:id="9443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733">
      <w:bodyDiv w:val="1"/>
      <w:marLeft w:val="0"/>
      <w:marRight w:val="0"/>
      <w:marTop w:val="0"/>
      <w:marBottom w:val="0"/>
      <w:divBdr>
        <w:top w:val="none" w:sz="0" w:space="0" w:color="auto"/>
        <w:left w:val="none" w:sz="0" w:space="0" w:color="auto"/>
        <w:bottom w:val="none" w:sz="0" w:space="0" w:color="auto"/>
        <w:right w:val="none" w:sz="0" w:space="0" w:color="auto"/>
      </w:divBdr>
    </w:div>
    <w:div w:id="1505633649">
      <w:bodyDiv w:val="1"/>
      <w:marLeft w:val="0"/>
      <w:marRight w:val="0"/>
      <w:marTop w:val="0"/>
      <w:marBottom w:val="0"/>
      <w:divBdr>
        <w:top w:val="none" w:sz="0" w:space="0" w:color="auto"/>
        <w:left w:val="none" w:sz="0" w:space="0" w:color="auto"/>
        <w:bottom w:val="none" w:sz="0" w:space="0" w:color="auto"/>
        <w:right w:val="none" w:sz="0" w:space="0" w:color="auto"/>
      </w:divBdr>
      <w:divsChild>
        <w:div w:id="2015185520">
          <w:marLeft w:val="0"/>
          <w:marRight w:val="0"/>
          <w:marTop w:val="0"/>
          <w:marBottom w:val="0"/>
          <w:divBdr>
            <w:top w:val="none" w:sz="0" w:space="0" w:color="auto"/>
            <w:left w:val="none" w:sz="0" w:space="0" w:color="auto"/>
            <w:bottom w:val="none" w:sz="0" w:space="0" w:color="auto"/>
            <w:right w:val="none" w:sz="0" w:space="0" w:color="auto"/>
          </w:divBdr>
          <w:divsChild>
            <w:div w:id="1853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467">
      <w:bodyDiv w:val="1"/>
      <w:marLeft w:val="0"/>
      <w:marRight w:val="0"/>
      <w:marTop w:val="0"/>
      <w:marBottom w:val="0"/>
      <w:divBdr>
        <w:top w:val="none" w:sz="0" w:space="0" w:color="auto"/>
        <w:left w:val="none" w:sz="0" w:space="0" w:color="auto"/>
        <w:bottom w:val="none" w:sz="0" w:space="0" w:color="auto"/>
        <w:right w:val="none" w:sz="0" w:space="0" w:color="auto"/>
      </w:divBdr>
      <w:divsChild>
        <w:div w:id="924143277">
          <w:marLeft w:val="0"/>
          <w:marRight w:val="0"/>
          <w:marTop w:val="0"/>
          <w:marBottom w:val="0"/>
          <w:divBdr>
            <w:top w:val="none" w:sz="0" w:space="0" w:color="auto"/>
            <w:left w:val="none" w:sz="0" w:space="0" w:color="auto"/>
            <w:bottom w:val="none" w:sz="0" w:space="0" w:color="auto"/>
            <w:right w:val="none" w:sz="0" w:space="0" w:color="auto"/>
          </w:divBdr>
          <w:divsChild>
            <w:div w:id="12584546">
              <w:marLeft w:val="0"/>
              <w:marRight w:val="0"/>
              <w:marTop w:val="0"/>
              <w:marBottom w:val="0"/>
              <w:divBdr>
                <w:top w:val="none" w:sz="0" w:space="0" w:color="auto"/>
                <w:left w:val="none" w:sz="0" w:space="0" w:color="auto"/>
                <w:bottom w:val="none" w:sz="0" w:space="0" w:color="auto"/>
                <w:right w:val="none" w:sz="0" w:space="0" w:color="auto"/>
              </w:divBdr>
            </w:div>
            <w:div w:id="262881694">
              <w:marLeft w:val="0"/>
              <w:marRight w:val="0"/>
              <w:marTop w:val="0"/>
              <w:marBottom w:val="0"/>
              <w:divBdr>
                <w:top w:val="none" w:sz="0" w:space="0" w:color="auto"/>
                <w:left w:val="none" w:sz="0" w:space="0" w:color="auto"/>
                <w:bottom w:val="none" w:sz="0" w:space="0" w:color="auto"/>
                <w:right w:val="none" w:sz="0" w:space="0" w:color="auto"/>
              </w:divBdr>
            </w:div>
            <w:div w:id="403842224">
              <w:marLeft w:val="0"/>
              <w:marRight w:val="0"/>
              <w:marTop w:val="0"/>
              <w:marBottom w:val="0"/>
              <w:divBdr>
                <w:top w:val="none" w:sz="0" w:space="0" w:color="auto"/>
                <w:left w:val="none" w:sz="0" w:space="0" w:color="auto"/>
                <w:bottom w:val="none" w:sz="0" w:space="0" w:color="auto"/>
                <w:right w:val="none" w:sz="0" w:space="0" w:color="auto"/>
              </w:divBdr>
            </w:div>
            <w:div w:id="950013797">
              <w:marLeft w:val="0"/>
              <w:marRight w:val="0"/>
              <w:marTop w:val="0"/>
              <w:marBottom w:val="0"/>
              <w:divBdr>
                <w:top w:val="none" w:sz="0" w:space="0" w:color="auto"/>
                <w:left w:val="none" w:sz="0" w:space="0" w:color="auto"/>
                <w:bottom w:val="none" w:sz="0" w:space="0" w:color="auto"/>
                <w:right w:val="none" w:sz="0" w:space="0" w:color="auto"/>
              </w:divBdr>
            </w:div>
            <w:div w:id="1695768189">
              <w:marLeft w:val="0"/>
              <w:marRight w:val="0"/>
              <w:marTop w:val="0"/>
              <w:marBottom w:val="0"/>
              <w:divBdr>
                <w:top w:val="none" w:sz="0" w:space="0" w:color="auto"/>
                <w:left w:val="none" w:sz="0" w:space="0" w:color="auto"/>
                <w:bottom w:val="none" w:sz="0" w:space="0" w:color="auto"/>
                <w:right w:val="none" w:sz="0" w:space="0" w:color="auto"/>
              </w:divBdr>
            </w:div>
            <w:div w:id="1814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924">
      <w:bodyDiv w:val="1"/>
      <w:marLeft w:val="0"/>
      <w:marRight w:val="0"/>
      <w:marTop w:val="0"/>
      <w:marBottom w:val="0"/>
      <w:divBdr>
        <w:top w:val="none" w:sz="0" w:space="0" w:color="auto"/>
        <w:left w:val="none" w:sz="0" w:space="0" w:color="auto"/>
        <w:bottom w:val="none" w:sz="0" w:space="0" w:color="auto"/>
        <w:right w:val="none" w:sz="0" w:space="0" w:color="auto"/>
      </w:divBdr>
      <w:divsChild>
        <w:div w:id="1396510433">
          <w:marLeft w:val="0"/>
          <w:marRight w:val="0"/>
          <w:marTop w:val="0"/>
          <w:marBottom w:val="0"/>
          <w:divBdr>
            <w:top w:val="none" w:sz="0" w:space="0" w:color="auto"/>
            <w:left w:val="none" w:sz="0" w:space="0" w:color="auto"/>
            <w:bottom w:val="none" w:sz="0" w:space="0" w:color="auto"/>
            <w:right w:val="none" w:sz="0" w:space="0" w:color="auto"/>
          </w:divBdr>
          <w:divsChild>
            <w:div w:id="16916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938">
      <w:bodyDiv w:val="1"/>
      <w:marLeft w:val="0"/>
      <w:marRight w:val="0"/>
      <w:marTop w:val="0"/>
      <w:marBottom w:val="0"/>
      <w:divBdr>
        <w:top w:val="none" w:sz="0" w:space="0" w:color="auto"/>
        <w:left w:val="none" w:sz="0" w:space="0" w:color="auto"/>
        <w:bottom w:val="none" w:sz="0" w:space="0" w:color="auto"/>
        <w:right w:val="none" w:sz="0" w:space="0" w:color="auto"/>
      </w:divBdr>
      <w:divsChild>
        <w:div w:id="1861747388">
          <w:marLeft w:val="0"/>
          <w:marRight w:val="0"/>
          <w:marTop w:val="0"/>
          <w:marBottom w:val="0"/>
          <w:divBdr>
            <w:top w:val="none" w:sz="0" w:space="0" w:color="auto"/>
            <w:left w:val="none" w:sz="0" w:space="0" w:color="auto"/>
            <w:bottom w:val="none" w:sz="0" w:space="0" w:color="auto"/>
            <w:right w:val="none" w:sz="0" w:space="0" w:color="auto"/>
          </w:divBdr>
          <w:divsChild>
            <w:div w:id="9749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923">
      <w:bodyDiv w:val="1"/>
      <w:marLeft w:val="0"/>
      <w:marRight w:val="0"/>
      <w:marTop w:val="0"/>
      <w:marBottom w:val="0"/>
      <w:divBdr>
        <w:top w:val="none" w:sz="0" w:space="0" w:color="auto"/>
        <w:left w:val="none" w:sz="0" w:space="0" w:color="auto"/>
        <w:bottom w:val="none" w:sz="0" w:space="0" w:color="auto"/>
        <w:right w:val="none" w:sz="0" w:space="0" w:color="auto"/>
      </w:divBdr>
    </w:div>
    <w:div w:id="1895048015">
      <w:bodyDiv w:val="1"/>
      <w:marLeft w:val="0"/>
      <w:marRight w:val="0"/>
      <w:marTop w:val="0"/>
      <w:marBottom w:val="0"/>
      <w:divBdr>
        <w:top w:val="none" w:sz="0" w:space="0" w:color="auto"/>
        <w:left w:val="none" w:sz="0" w:space="0" w:color="auto"/>
        <w:bottom w:val="none" w:sz="0" w:space="0" w:color="auto"/>
        <w:right w:val="none" w:sz="0" w:space="0" w:color="auto"/>
      </w:divBdr>
      <w:divsChild>
        <w:div w:id="368728987">
          <w:marLeft w:val="0"/>
          <w:marRight w:val="0"/>
          <w:marTop w:val="0"/>
          <w:marBottom w:val="0"/>
          <w:divBdr>
            <w:top w:val="none" w:sz="0" w:space="0" w:color="auto"/>
            <w:left w:val="none" w:sz="0" w:space="0" w:color="auto"/>
            <w:bottom w:val="none" w:sz="0" w:space="0" w:color="auto"/>
            <w:right w:val="none" w:sz="0" w:space="0" w:color="auto"/>
          </w:divBdr>
          <w:divsChild>
            <w:div w:id="1090928179">
              <w:marLeft w:val="0"/>
              <w:marRight w:val="0"/>
              <w:marTop w:val="0"/>
              <w:marBottom w:val="0"/>
              <w:divBdr>
                <w:top w:val="none" w:sz="0" w:space="0" w:color="auto"/>
                <w:left w:val="none" w:sz="0" w:space="0" w:color="auto"/>
                <w:bottom w:val="none" w:sz="0" w:space="0" w:color="auto"/>
                <w:right w:val="none" w:sz="0" w:space="0" w:color="auto"/>
              </w:divBdr>
            </w:div>
            <w:div w:id="1203710626">
              <w:marLeft w:val="0"/>
              <w:marRight w:val="0"/>
              <w:marTop w:val="0"/>
              <w:marBottom w:val="0"/>
              <w:divBdr>
                <w:top w:val="none" w:sz="0" w:space="0" w:color="auto"/>
                <w:left w:val="none" w:sz="0" w:space="0" w:color="auto"/>
                <w:bottom w:val="none" w:sz="0" w:space="0" w:color="auto"/>
                <w:right w:val="none" w:sz="0" w:space="0" w:color="auto"/>
              </w:divBdr>
            </w:div>
            <w:div w:id="1562406969">
              <w:marLeft w:val="0"/>
              <w:marRight w:val="0"/>
              <w:marTop w:val="0"/>
              <w:marBottom w:val="0"/>
              <w:divBdr>
                <w:top w:val="none" w:sz="0" w:space="0" w:color="auto"/>
                <w:left w:val="none" w:sz="0" w:space="0" w:color="auto"/>
                <w:bottom w:val="none" w:sz="0" w:space="0" w:color="auto"/>
                <w:right w:val="none" w:sz="0" w:space="0" w:color="auto"/>
              </w:divBdr>
            </w:div>
            <w:div w:id="1579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007">
      <w:bodyDiv w:val="1"/>
      <w:marLeft w:val="0"/>
      <w:marRight w:val="0"/>
      <w:marTop w:val="0"/>
      <w:marBottom w:val="0"/>
      <w:divBdr>
        <w:top w:val="none" w:sz="0" w:space="0" w:color="auto"/>
        <w:left w:val="none" w:sz="0" w:space="0" w:color="auto"/>
        <w:bottom w:val="none" w:sz="0" w:space="0" w:color="auto"/>
        <w:right w:val="none" w:sz="0" w:space="0" w:color="auto"/>
      </w:divBdr>
      <w:divsChild>
        <w:div w:id="114520402">
          <w:marLeft w:val="0"/>
          <w:marRight w:val="0"/>
          <w:marTop w:val="0"/>
          <w:marBottom w:val="0"/>
          <w:divBdr>
            <w:top w:val="none" w:sz="0" w:space="0" w:color="auto"/>
            <w:left w:val="none" w:sz="0" w:space="0" w:color="auto"/>
            <w:bottom w:val="none" w:sz="0" w:space="0" w:color="auto"/>
            <w:right w:val="none" w:sz="0" w:space="0" w:color="auto"/>
          </w:divBdr>
          <w:divsChild>
            <w:div w:id="128548181">
              <w:marLeft w:val="0"/>
              <w:marRight w:val="0"/>
              <w:marTop w:val="0"/>
              <w:marBottom w:val="0"/>
              <w:divBdr>
                <w:top w:val="none" w:sz="0" w:space="0" w:color="auto"/>
                <w:left w:val="none" w:sz="0" w:space="0" w:color="auto"/>
                <w:bottom w:val="none" w:sz="0" w:space="0" w:color="auto"/>
                <w:right w:val="none" w:sz="0" w:space="0" w:color="auto"/>
              </w:divBdr>
            </w:div>
            <w:div w:id="629895693">
              <w:marLeft w:val="0"/>
              <w:marRight w:val="0"/>
              <w:marTop w:val="0"/>
              <w:marBottom w:val="0"/>
              <w:divBdr>
                <w:top w:val="none" w:sz="0" w:space="0" w:color="auto"/>
                <w:left w:val="none" w:sz="0" w:space="0" w:color="auto"/>
                <w:bottom w:val="none" w:sz="0" w:space="0" w:color="auto"/>
                <w:right w:val="none" w:sz="0" w:space="0" w:color="auto"/>
              </w:divBdr>
            </w:div>
            <w:div w:id="1079672001">
              <w:marLeft w:val="0"/>
              <w:marRight w:val="0"/>
              <w:marTop w:val="0"/>
              <w:marBottom w:val="0"/>
              <w:divBdr>
                <w:top w:val="none" w:sz="0" w:space="0" w:color="auto"/>
                <w:left w:val="none" w:sz="0" w:space="0" w:color="auto"/>
                <w:bottom w:val="none" w:sz="0" w:space="0" w:color="auto"/>
                <w:right w:val="none" w:sz="0" w:space="0" w:color="auto"/>
              </w:divBdr>
            </w:div>
            <w:div w:id="1087845576">
              <w:marLeft w:val="0"/>
              <w:marRight w:val="0"/>
              <w:marTop w:val="0"/>
              <w:marBottom w:val="0"/>
              <w:divBdr>
                <w:top w:val="none" w:sz="0" w:space="0" w:color="auto"/>
                <w:left w:val="none" w:sz="0" w:space="0" w:color="auto"/>
                <w:bottom w:val="none" w:sz="0" w:space="0" w:color="auto"/>
                <w:right w:val="none" w:sz="0" w:space="0" w:color="auto"/>
              </w:divBdr>
            </w:div>
            <w:div w:id="17175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157">
      <w:bodyDiv w:val="1"/>
      <w:marLeft w:val="0"/>
      <w:marRight w:val="0"/>
      <w:marTop w:val="0"/>
      <w:marBottom w:val="0"/>
      <w:divBdr>
        <w:top w:val="none" w:sz="0" w:space="0" w:color="auto"/>
        <w:left w:val="none" w:sz="0" w:space="0" w:color="auto"/>
        <w:bottom w:val="none" w:sz="0" w:space="0" w:color="auto"/>
        <w:right w:val="none" w:sz="0" w:space="0" w:color="auto"/>
      </w:divBdr>
      <w:divsChild>
        <w:div w:id="1983459338">
          <w:marLeft w:val="0"/>
          <w:marRight w:val="0"/>
          <w:marTop w:val="0"/>
          <w:marBottom w:val="0"/>
          <w:divBdr>
            <w:top w:val="none" w:sz="0" w:space="0" w:color="auto"/>
            <w:left w:val="none" w:sz="0" w:space="0" w:color="auto"/>
            <w:bottom w:val="none" w:sz="0" w:space="0" w:color="auto"/>
            <w:right w:val="none" w:sz="0" w:space="0" w:color="auto"/>
          </w:divBdr>
          <w:divsChild>
            <w:div w:id="20543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6342">
      <w:bodyDiv w:val="1"/>
      <w:marLeft w:val="0"/>
      <w:marRight w:val="0"/>
      <w:marTop w:val="0"/>
      <w:marBottom w:val="0"/>
      <w:divBdr>
        <w:top w:val="none" w:sz="0" w:space="0" w:color="auto"/>
        <w:left w:val="none" w:sz="0" w:space="0" w:color="auto"/>
        <w:bottom w:val="none" w:sz="0" w:space="0" w:color="auto"/>
        <w:right w:val="none" w:sz="0" w:space="0" w:color="auto"/>
      </w:divBdr>
      <w:divsChild>
        <w:div w:id="195704485">
          <w:marLeft w:val="0"/>
          <w:marRight w:val="0"/>
          <w:marTop w:val="0"/>
          <w:marBottom w:val="0"/>
          <w:divBdr>
            <w:top w:val="none" w:sz="0" w:space="0" w:color="auto"/>
            <w:left w:val="none" w:sz="0" w:space="0" w:color="auto"/>
            <w:bottom w:val="none" w:sz="0" w:space="0" w:color="auto"/>
            <w:right w:val="none" w:sz="0" w:space="0" w:color="auto"/>
          </w:divBdr>
        </w:div>
        <w:div w:id="274337691">
          <w:marLeft w:val="0"/>
          <w:marRight w:val="0"/>
          <w:marTop w:val="0"/>
          <w:marBottom w:val="0"/>
          <w:divBdr>
            <w:top w:val="none" w:sz="0" w:space="0" w:color="auto"/>
            <w:left w:val="none" w:sz="0" w:space="0" w:color="auto"/>
            <w:bottom w:val="none" w:sz="0" w:space="0" w:color="auto"/>
            <w:right w:val="none" w:sz="0" w:space="0" w:color="auto"/>
          </w:divBdr>
        </w:div>
        <w:div w:id="431894731">
          <w:marLeft w:val="0"/>
          <w:marRight w:val="0"/>
          <w:marTop w:val="0"/>
          <w:marBottom w:val="0"/>
          <w:divBdr>
            <w:top w:val="none" w:sz="0" w:space="0" w:color="auto"/>
            <w:left w:val="none" w:sz="0" w:space="0" w:color="auto"/>
            <w:bottom w:val="none" w:sz="0" w:space="0" w:color="auto"/>
            <w:right w:val="none" w:sz="0" w:space="0" w:color="auto"/>
          </w:divBdr>
        </w:div>
        <w:div w:id="647784555">
          <w:marLeft w:val="0"/>
          <w:marRight w:val="0"/>
          <w:marTop w:val="0"/>
          <w:marBottom w:val="0"/>
          <w:divBdr>
            <w:top w:val="none" w:sz="0" w:space="0" w:color="auto"/>
            <w:left w:val="none" w:sz="0" w:space="0" w:color="auto"/>
            <w:bottom w:val="none" w:sz="0" w:space="0" w:color="auto"/>
            <w:right w:val="none" w:sz="0" w:space="0" w:color="auto"/>
          </w:divBdr>
        </w:div>
        <w:div w:id="878594053">
          <w:marLeft w:val="0"/>
          <w:marRight w:val="0"/>
          <w:marTop w:val="0"/>
          <w:marBottom w:val="0"/>
          <w:divBdr>
            <w:top w:val="none" w:sz="0" w:space="0" w:color="auto"/>
            <w:left w:val="none" w:sz="0" w:space="0" w:color="auto"/>
            <w:bottom w:val="none" w:sz="0" w:space="0" w:color="auto"/>
            <w:right w:val="none" w:sz="0" w:space="0" w:color="auto"/>
          </w:divBdr>
        </w:div>
        <w:div w:id="894127353">
          <w:marLeft w:val="0"/>
          <w:marRight w:val="0"/>
          <w:marTop w:val="0"/>
          <w:marBottom w:val="0"/>
          <w:divBdr>
            <w:top w:val="none" w:sz="0" w:space="0" w:color="auto"/>
            <w:left w:val="none" w:sz="0" w:space="0" w:color="auto"/>
            <w:bottom w:val="none" w:sz="0" w:space="0" w:color="auto"/>
            <w:right w:val="none" w:sz="0" w:space="0" w:color="auto"/>
          </w:divBdr>
        </w:div>
        <w:div w:id="1156068136">
          <w:marLeft w:val="0"/>
          <w:marRight w:val="0"/>
          <w:marTop w:val="0"/>
          <w:marBottom w:val="0"/>
          <w:divBdr>
            <w:top w:val="none" w:sz="0" w:space="0" w:color="auto"/>
            <w:left w:val="none" w:sz="0" w:space="0" w:color="auto"/>
            <w:bottom w:val="none" w:sz="0" w:space="0" w:color="auto"/>
            <w:right w:val="none" w:sz="0" w:space="0" w:color="auto"/>
          </w:divBdr>
        </w:div>
        <w:div w:id="1199316090">
          <w:marLeft w:val="0"/>
          <w:marRight w:val="0"/>
          <w:marTop w:val="0"/>
          <w:marBottom w:val="0"/>
          <w:divBdr>
            <w:top w:val="none" w:sz="0" w:space="0" w:color="auto"/>
            <w:left w:val="none" w:sz="0" w:space="0" w:color="auto"/>
            <w:bottom w:val="none" w:sz="0" w:space="0" w:color="auto"/>
            <w:right w:val="none" w:sz="0" w:space="0" w:color="auto"/>
          </w:divBdr>
        </w:div>
        <w:div w:id="1216694882">
          <w:marLeft w:val="0"/>
          <w:marRight w:val="0"/>
          <w:marTop w:val="0"/>
          <w:marBottom w:val="0"/>
          <w:divBdr>
            <w:top w:val="none" w:sz="0" w:space="0" w:color="auto"/>
            <w:left w:val="none" w:sz="0" w:space="0" w:color="auto"/>
            <w:bottom w:val="none" w:sz="0" w:space="0" w:color="auto"/>
            <w:right w:val="none" w:sz="0" w:space="0" w:color="auto"/>
          </w:divBdr>
        </w:div>
        <w:div w:id="1633367957">
          <w:marLeft w:val="0"/>
          <w:marRight w:val="0"/>
          <w:marTop w:val="0"/>
          <w:marBottom w:val="0"/>
          <w:divBdr>
            <w:top w:val="none" w:sz="0" w:space="0" w:color="auto"/>
            <w:left w:val="none" w:sz="0" w:space="0" w:color="auto"/>
            <w:bottom w:val="none" w:sz="0" w:space="0" w:color="auto"/>
            <w:right w:val="none" w:sz="0" w:space="0" w:color="auto"/>
          </w:divBdr>
        </w:div>
        <w:div w:id="1659577653">
          <w:marLeft w:val="0"/>
          <w:marRight w:val="0"/>
          <w:marTop w:val="0"/>
          <w:marBottom w:val="0"/>
          <w:divBdr>
            <w:top w:val="none" w:sz="0" w:space="0" w:color="auto"/>
            <w:left w:val="none" w:sz="0" w:space="0" w:color="auto"/>
            <w:bottom w:val="none" w:sz="0" w:space="0" w:color="auto"/>
            <w:right w:val="none" w:sz="0" w:space="0" w:color="auto"/>
          </w:divBdr>
        </w:div>
        <w:div w:id="201275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developers.google.com/chart/interactive/docs/gallery/linechar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HTF-2022/SetupFioriFrontend/blob/main/app/webapp/img/flexso_icon.ico" TargetMode="External"/><Relationship Id="rId32" Type="http://schemas.openxmlformats.org/officeDocument/2006/relationships/image" Target="media/image21.emf"/><Relationship Id="rId37" Type="http://schemas.openxmlformats.org/officeDocument/2006/relationships/hyperlink" Target="https://docs.appgyver.com/"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b65b981trial-dev-setupfiorifrontend-srv.cfapps.us10.hana.ondemand.com"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fae5cf0aa9b84de0" Type="http://schemas.microsoft.com/office/2019/09/relationships/intelligence" Target="intelligence.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oleObject" Target="embeddings/oleObject1.bin"/><Relationship Id="rId38" Type="http://schemas.openxmlformats.org/officeDocument/2006/relationships/hyperlink" Target="https://developers.google.com/chart/interactive/docs/gallery/linechar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NIGO\Downloads\Flexso_technical_doc.dotx" TargetMode="External"/></Relationships>
</file>

<file path=word/theme/theme1.xml><?xml version="1.0" encoding="utf-8"?>
<a:theme xmlns:a="http://schemas.openxmlformats.org/drawingml/2006/main" name="Office Theme">
  <a:themeElements>
    <a:clrScheme name="Custom 8">
      <a:dk1>
        <a:srgbClr val="413D3B"/>
      </a:dk1>
      <a:lt1>
        <a:srgbClr val="C5BDB5"/>
      </a:lt1>
      <a:dk2>
        <a:srgbClr val="978E88"/>
      </a:dk2>
      <a:lt2>
        <a:srgbClr val="00B2DD"/>
      </a:lt2>
      <a:accent1>
        <a:srgbClr val="9DF3FF"/>
      </a:accent1>
      <a:accent2>
        <a:srgbClr val="97A1B3"/>
      </a:accent2>
      <a:accent3>
        <a:srgbClr val="007287"/>
      </a:accent3>
      <a:accent4>
        <a:srgbClr val="F8763D"/>
      </a:accent4>
      <a:accent5>
        <a:srgbClr val="EFAF39"/>
      </a:accent5>
      <a:accent6>
        <a:srgbClr val="F2F0EA"/>
      </a:accent6>
      <a:hlink>
        <a:srgbClr val="00B2DD"/>
      </a:hlink>
      <a:folHlink>
        <a:srgbClr val="007287"/>
      </a:folHlink>
    </a:clrScheme>
    <a:fontScheme name="Custom 2">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737d1d149a242eb87a23e6c71c5b678 xmlns="733b0757-58ed-4a82-a8e1-9b8730918d99">
      <Terms xmlns="http://schemas.microsoft.com/office/infopath/2007/PartnerControls">
        <TermInfo xmlns="http://schemas.microsoft.com/office/infopath/2007/PartnerControls">
          <TermName xmlns="http://schemas.microsoft.com/office/infopath/2007/PartnerControls">Flexso</TermName>
          <TermId xmlns="http://schemas.microsoft.com/office/infopath/2007/PartnerControls">ede22322-ad2b-46ad-85e5-8876f4dbb5aa</TermId>
        </TermInfo>
      </Terms>
    </k737d1d149a242eb87a23e6c71c5b678>
    <e47a4cb557af45f98ef3c3d0a71ad5a1 xmlns="733b0757-58ed-4a82-a8e1-9b8730918d99">
      <Terms xmlns="http://schemas.microsoft.com/office/infopath/2007/PartnerControls">
        <TermInfo xmlns="http://schemas.microsoft.com/office/infopath/2007/PartnerControls">
          <TermName xmlns="http://schemas.microsoft.com/office/infopath/2007/PartnerControls">NW</TermName>
          <TermId xmlns="http://schemas.microsoft.com/office/infopath/2007/PartnerControls">b24add5e-e8e1-4b5d-98e4-e743f46aed68</TermId>
        </TermInfo>
      </Terms>
    </e47a4cb557af45f98ef3c3d0a71ad5a1>
    <p4d2735ba5f44d45baadc2bcf8ea4ad1 xmlns="c3df6006-b483-4b55-a9d1-7b95371d1ff4">
      <Terms xmlns="http://schemas.microsoft.com/office/infopath/2007/PartnerControls">
        <TermInfo xmlns="http://schemas.microsoft.com/office/infopath/2007/PartnerControls">
          <TermName xmlns="http://schemas.microsoft.com/office/infopath/2007/PartnerControls">Cloud Platform</TermName>
          <TermId xmlns="http://schemas.microsoft.com/office/infopath/2007/PartnerControls">63a77e83-470e-4525-b13b-8387b8b7ca9b</TermId>
        </TermInfo>
      </Terms>
    </p4d2735ba5f44d45baadc2bcf8ea4ad1>
    <TaxCatchAll xmlns="c3df6006-b483-4b55-a9d1-7b95371d1ff4">
      <Value>31</Value>
      <Value>58</Value>
      <Value>7</Value>
    </TaxCatchAll>
    <Year xmlns="733b0757-58ed-4a82-a8e1-9b8730918d99">2021</Year>
    <lcf76f155ced4ddcb4097134ff3c332f xmlns="733b0757-58ed-4a82-a8e1-9b8730918d9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724BE124CBB0458951211F6538E797" ma:contentTypeVersion="25" ma:contentTypeDescription="Create a new document." ma:contentTypeScope="" ma:versionID="ca399ebb937a79eff1293cb38c858974">
  <xsd:schema xmlns:xsd="http://www.w3.org/2001/XMLSchema" xmlns:xs="http://www.w3.org/2001/XMLSchema" xmlns:p="http://schemas.microsoft.com/office/2006/metadata/properties" xmlns:ns2="733b0757-58ed-4a82-a8e1-9b8730918d99" xmlns:ns3="c3df6006-b483-4b55-a9d1-7b95371d1ff4" xmlns:ns4="50b9bf65-a1ce-4a84-88fe-7cb1aaf5a656" targetNamespace="http://schemas.microsoft.com/office/2006/metadata/properties" ma:root="true" ma:fieldsID="c710889d6117aabb56819297df27ea91" ns2:_="" ns3:_="" ns4:_="">
    <xsd:import namespace="733b0757-58ed-4a82-a8e1-9b8730918d99"/>
    <xsd:import namespace="c3df6006-b483-4b55-a9d1-7b95371d1ff4"/>
    <xsd:import namespace="50b9bf65-a1ce-4a84-88fe-7cb1aaf5a656"/>
    <xsd:element name="properties">
      <xsd:complexType>
        <xsd:sequence>
          <xsd:element name="documentManagement">
            <xsd:complexType>
              <xsd:all>
                <xsd:element ref="ns2:MediaServiceMetadata" minOccurs="0"/>
                <xsd:element ref="ns2:MediaServiceFastMetadata" minOccurs="0"/>
                <xsd:element ref="ns2:e47a4cb557af45f98ef3c3d0a71ad5a1" minOccurs="0"/>
                <xsd:element ref="ns2:MediaServiceDateTaken" minOccurs="0"/>
                <xsd:element ref="ns2:MediaServiceAutoTags" minOccurs="0"/>
                <xsd:element ref="ns3:p4d2735ba5f44d45baadc2bcf8ea4ad1" minOccurs="0"/>
                <xsd:element ref="ns3:TaxCatchAll" minOccurs="0"/>
                <xsd:element ref="ns3:TaxCatchAllLabel" minOccurs="0"/>
                <xsd:element ref="ns2:MediaServiceLocation" minOccurs="0"/>
                <xsd:element ref="ns2:k737d1d149a242eb87a23e6c71c5b678" minOccurs="0"/>
                <xsd:element ref="ns2:Year" minOccurs="0"/>
                <xsd:element ref="ns4:SharedWithUsers" minOccurs="0"/>
                <xsd:element ref="ns4: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b0757-58ed-4a82-a8e1-9b8730918d9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e47a4cb557af45f98ef3c3d0a71ad5a1" ma:index="11" nillable="true" ma:taxonomy="true" ma:internalName="e47a4cb557af45f98ef3c3d0a71ad5a1" ma:taxonomyFieldName="Domain" ma:displayName="Domain" ma:indexed="true" ma:default="" ma:fieldId="{e47a4cb5-57af-45f9-8ef3-c3d0a71ad5a1}" ma:sspId="d2998bec-b809-4b7b-a52a-864659d8be85" ma:termSetId="98e3ff92-b94e-4354-a985-62001040a401" ma:anchorId="00000000-0000-0000-0000-000000000000" ma:open="true" ma:isKeyword="false">
      <xsd:complexType>
        <xsd:sequence>
          <xsd:element ref="pc:Terms" minOccurs="0" maxOccurs="1"/>
        </xsd:sequence>
      </xsd:complex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k737d1d149a242eb87a23e6c71c5b678" ma:index="20" nillable="true" ma:taxonomy="true" ma:internalName="k737d1d149a242eb87a23e6c71c5b678" ma:taxonomyFieldName="Customer" ma:displayName="Customer" ma:indexed="true" ma:default="" ma:fieldId="{4737d1d1-49a2-42eb-87a2-3e6c71c5b678}" ma:sspId="d2998bec-b809-4b7b-a52a-864659d8be85" ma:termSetId="c818a812-45db-439b-9249-d8509a37769a" ma:anchorId="00000000-0000-0000-0000-000000000000" ma:open="true" ma:isKeyword="false">
      <xsd:complexType>
        <xsd:sequence>
          <xsd:element ref="pc:Terms" minOccurs="0" maxOccurs="1"/>
        </xsd:sequence>
      </xsd:complexType>
    </xsd:element>
    <xsd:element name="Year" ma:index="21" nillable="true" ma:displayName="Year" ma:indexed="true" ma:internalName="Year">
      <xsd:simpleType>
        <xsd:restriction base="dms:Text">
          <xsd:maxLength value="4"/>
        </xsd:restriction>
      </xsd:simpleType>
    </xsd:element>
    <xsd:element name="MediaServiceOCR" ma:index="24" nillable="true" ma:displayName="MediaServiceOCR"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LengthInSeconds" ma:index="29" nillable="true" ma:displayName="Length (seconds)"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2998bec-b809-4b7b-a52a-864659d8be8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df6006-b483-4b55-a9d1-7b95371d1ff4" elementFormDefault="qualified">
    <xsd:import namespace="http://schemas.microsoft.com/office/2006/documentManagement/types"/>
    <xsd:import namespace="http://schemas.microsoft.com/office/infopath/2007/PartnerControls"/>
    <xsd:element name="p4d2735ba5f44d45baadc2bcf8ea4ad1" ma:index="14" nillable="true" ma:taxonomy="true" ma:internalName="p4d2735ba5f44d45baadc2bcf8ea4ad1" ma:taxonomyFieldName="Solution_x0020_Area" ma:displayName="Solution Area" ma:indexed="true" ma:default="" ma:fieldId="{94d2735b-a5f4-4d45-baad-c2bcf8ea4ad1}" ma:sspId="d2998bec-b809-4b7b-a52a-864659d8be85" ma:termSetId="d7a30e6e-aca7-4cd6-aba2-c481a26ac500" ma:anchorId="00000000-0000-0000-0000-000000000000" ma:open="true" ma:isKeyword="false">
      <xsd:complexType>
        <xsd:sequence>
          <xsd:element ref="pc:Terms" minOccurs="0" maxOccurs="1"/>
        </xsd:sequence>
      </xsd:complexType>
    </xsd:element>
    <xsd:element name="TaxCatchAll" ma:index="15" nillable="true" ma:displayName="Taxonomy Catch All Column" ma:description="" ma:hidden="true" ma:list="{083cbc9e-1886-4df3-8073-256852a9424f}" ma:internalName="TaxCatchAll" ma:showField="CatchAllData" ma:web="c3df6006-b483-4b55-a9d1-7b95371d1ff4">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hidden="true" ma:list="{083cbc9e-1886-4df3-8073-256852a9424f}" ma:internalName="TaxCatchAllLabel" ma:readOnly="true" ma:showField="CatchAllDataLabel" ma:web="c3df6006-b483-4b55-a9d1-7b95371d1f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0b9bf65-a1ce-4a84-88fe-7cb1aaf5a656"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8FC56B-38E6-45BE-B6EC-424932F58C4F}">
  <ds:schemaRefs>
    <ds:schemaRef ds:uri="http://schemas.microsoft.com/sharepoint/v3/contenttype/forms"/>
  </ds:schemaRefs>
</ds:datastoreItem>
</file>

<file path=customXml/itemProps2.xml><?xml version="1.0" encoding="utf-8"?>
<ds:datastoreItem xmlns:ds="http://schemas.openxmlformats.org/officeDocument/2006/customXml" ds:itemID="{70634B01-2DA3-4720-B67F-1B69AA3F5031}">
  <ds:schemaRefs>
    <ds:schemaRef ds:uri="http://schemas.microsoft.com/office/2006/metadata/properties"/>
    <ds:schemaRef ds:uri="http://schemas.microsoft.com/office/infopath/2007/PartnerControls"/>
    <ds:schemaRef ds:uri="733b0757-58ed-4a82-a8e1-9b8730918d99"/>
    <ds:schemaRef ds:uri="c3df6006-b483-4b55-a9d1-7b95371d1ff4"/>
  </ds:schemaRefs>
</ds:datastoreItem>
</file>

<file path=customXml/itemProps3.xml><?xml version="1.0" encoding="utf-8"?>
<ds:datastoreItem xmlns:ds="http://schemas.openxmlformats.org/officeDocument/2006/customXml" ds:itemID="{05C57231-9DD3-450C-BEB5-7397BD401497}">
  <ds:schemaRefs>
    <ds:schemaRef ds:uri="http://schemas.openxmlformats.org/officeDocument/2006/bibliography"/>
  </ds:schemaRefs>
</ds:datastoreItem>
</file>

<file path=customXml/itemProps4.xml><?xml version="1.0" encoding="utf-8"?>
<ds:datastoreItem xmlns:ds="http://schemas.openxmlformats.org/officeDocument/2006/customXml" ds:itemID="{D14BE2EF-09BC-47A0-AB13-8EA294B4F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b0757-58ed-4a82-a8e1-9b8730918d99"/>
    <ds:schemaRef ds:uri="c3df6006-b483-4b55-a9d1-7b95371d1ff4"/>
    <ds:schemaRef ds:uri="50b9bf65-a1ce-4a84-88fe-7cb1aaf5a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Flexso_technical_doc.dotx</Template>
  <TotalTime>836</TotalTime>
  <Pages>1</Pages>
  <Words>1971</Words>
  <Characters>11238</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Goris, Nicolas</dc:creator>
  <cp:keywords/>
  <cp:lastModifiedBy>Mathias Vansant</cp:lastModifiedBy>
  <cp:revision>703</cp:revision>
  <cp:lastPrinted>2020-11-25T11:16:00Z</cp:lastPrinted>
  <dcterms:created xsi:type="dcterms:W3CDTF">2021-10-19T11:52:00Z</dcterms:created>
  <dcterms:modified xsi:type="dcterms:W3CDTF">2022-11-09T19:27:00Z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0x01010093724BE124CBB0458951211F6538E797</vt:lpwstr>
  </property>
  <property fmtid="{D5CDD505-2E9C-101B-9397-08002B2CF9AE}" pid="3" name="Document Type">
    <vt:lpwstr>Word</vt:lpwstr>
  </property>
  <property fmtid="{D5CDD505-2E9C-101B-9397-08002B2CF9AE}" pid="4" name="Solution Area">
    <vt:lpwstr>7</vt:lpwstr>
  </property>
  <property fmtid="{D5CDD505-2E9C-101B-9397-08002B2CF9AE}" pid="5" name="Domain">
    <vt:lpwstr>31</vt:lpwstr>
  </property>
  <property fmtid="{D5CDD505-2E9C-101B-9397-08002B2CF9AE}" pid="6" name="Customer">
    <vt:lpwstr>58</vt:lpwstr>
  </property>
  <property fmtid="{D5CDD505-2E9C-101B-9397-08002B2CF9AE}" pid="7" name="MediaServiceImageTags">
    <vt:lpwstr/>
  </property>
  <property fmtid="{D5CDD505-2E9C-101B-9397-08002B2CF9AE}" pid="8" name="_docset_NoMedatataSyncRequired">
    <vt:lpwstr>False</vt:lpwstr>
  </property>
</Properties>
</file>