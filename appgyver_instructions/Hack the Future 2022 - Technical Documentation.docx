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E3F1" w14:textId="390EE3F5" w:rsidR="006238F7" w:rsidRPr="006A61F2" w:rsidRDefault="00B7772D" w:rsidP="007D394C">
      <w:pPr>
        <w:pStyle w:val="Title"/>
        <w:jc w:val="center"/>
        <w:rPr>
          <w:rFonts w:ascii="The Wild Breath of Zelda" w:hAnsi="The Wild Breath of Zelda" w:cstheme="minorBidi"/>
          <w:b/>
          <w:bCs/>
          <w:color w:val="CAA668"/>
          <w:sz w:val="96"/>
          <w:szCs w:val="96"/>
          <w:lang w:val="en-GB"/>
        </w:rPr>
      </w:pPr>
      <w:proofErr w:type="spellStart"/>
      <w:r w:rsidRPr="006A61F2">
        <w:rPr>
          <w:rFonts w:ascii="The Wild Breath of Zelda" w:hAnsi="The Wild Breath of Zelda" w:cstheme="minorBidi"/>
          <w:b/>
          <w:bCs/>
          <w:color w:val="CAA668"/>
          <w:sz w:val="96"/>
          <w:szCs w:val="96"/>
          <w:lang w:val="en-GB"/>
        </w:rPr>
        <w:t>Flexso</w:t>
      </w:r>
      <w:proofErr w:type="spellEnd"/>
      <w:r w:rsidRPr="006A61F2">
        <w:rPr>
          <w:rFonts w:ascii="The Wild Breath of Zelda" w:hAnsi="The Wild Breath of Zelda" w:cstheme="minorBidi"/>
          <w:b/>
          <w:bCs/>
          <w:color w:val="CAA668"/>
          <w:sz w:val="96"/>
          <w:szCs w:val="96"/>
          <w:lang w:val="en-GB"/>
        </w:rPr>
        <w:t xml:space="preserve"> </w:t>
      </w:r>
      <w:r w:rsidR="006D185D" w:rsidRPr="006A61F2">
        <w:rPr>
          <w:rFonts w:ascii="The Wild Breath of Zelda" w:hAnsi="The Wild Breath of Zelda" w:cstheme="minorBidi"/>
          <w:b/>
          <w:bCs/>
          <w:color w:val="CAA668"/>
          <w:sz w:val="96"/>
          <w:szCs w:val="96"/>
          <w:lang w:val="en-GB"/>
        </w:rPr>
        <w:t xml:space="preserve">Intelligent </w:t>
      </w:r>
      <w:r w:rsidR="00CD4A71" w:rsidRPr="006A61F2">
        <w:rPr>
          <w:rFonts w:ascii="The Wild Breath of Zelda" w:hAnsi="The Wild Breath of Zelda" w:cstheme="minorBidi"/>
          <w:b/>
          <w:bCs/>
          <w:color w:val="CAA668"/>
          <w:sz w:val="96"/>
          <w:szCs w:val="96"/>
          <w:lang w:val="en-GB"/>
        </w:rPr>
        <w:t xml:space="preserve">Water </w:t>
      </w:r>
      <w:r w:rsidR="00646335" w:rsidRPr="006A61F2">
        <w:rPr>
          <w:rFonts w:ascii="The Wild Breath of Zelda" w:hAnsi="The Wild Breath of Zelda" w:cstheme="minorBidi"/>
          <w:b/>
          <w:bCs/>
          <w:color w:val="CAA668"/>
          <w:sz w:val="96"/>
          <w:szCs w:val="96"/>
          <w:lang w:val="en-GB"/>
        </w:rPr>
        <w:t>Consumption</w:t>
      </w:r>
    </w:p>
    <w:p w14:paraId="7581470B" w14:textId="262C5D1D" w:rsidR="007D394C" w:rsidRDefault="007D394C" w:rsidP="007D394C">
      <w:pPr>
        <w:jc w:val="center"/>
        <w:rPr>
          <w:rStyle w:val="normaltextrun"/>
          <w:color w:val="413D3B"/>
          <w:position w:val="-2"/>
          <w:sz w:val="46"/>
          <w:szCs w:val="46"/>
          <w:bdr w:val="none" w:sz="0" w:space="0" w:color="auto" w:frame="1"/>
          <w:lang w:val="en-GB"/>
        </w:rPr>
      </w:pPr>
    </w:p>
    <w:p w14:paraId="5ED0A19A" w14:textId="19DAAF3C" w:rsidR="0026625D" w:rsidRDefault="00B7772D" w:rsidP="007D394C">
      <w:pPr>
        <w:jc w:val="center"/>
        <w:rPr>
          <w:rStyle w:val="normaltextrun"/>
          <w:color w:val="413D3B"/>
          <w:position w:val="-2"/>
          <w:sz w:val="46"/>
          <w:szCs w:val="46"/>
          <w:bdr w:val="none" w:sz="0" w:space="0" w:color="auto" w:frame="1"/>
          <w:lang w:val="en-GB"/>
        </w:rPr>
      </w:pPr>
      <w:r w:rsidRPr="00AD6B84">
        <w:rPr>
          <w:rStyle w:val="normaltextrun"/>
          <w:color w:val="413D3B"/>
          <w:position w:val="-2"/>
          <w:sz w:val="46"/>
          <w:szCs w:val="46"/>
          <w:bdr w:val="none" w:sz="0" w:space="0" w:color="auto" w:frame="1"/>
          <w:lang w:val="en-GB"/>
        </w:rPr>
        <w:t>SAP Challenge – Hack the Future 202</w:t>
      </w:r>
      <w:r w:rsidR="00956F11" w:rsidRPr="00AD6B84">
        <w:rPr>
          <w:rStyle w:val="normaltextrun"/>
          <w:color w:val="413D3B"/>
          <w:position w:val="-2"/>
          <w:sz w:val="46"/>
          <w:szCs w:val="46"/>
          <w:bdr w:val="none" w:sz="0" w:space="0" w:color="auto" w:frame="1"/>
          <w:lang w:val="en-GB"/>
        </w:rPr>
        <w:t>2</w:t>
      </w:r>
    </w:p>
    <w:p w14:paraId="71738019" w14:textId="264E65DC" w:rsidR="00253198" w:rsidRPr="006A61F2" w:rsidRDefault="00253198" w:rsidP="007D394C">
      <w:pPr>
        <w:jc w:val="center"/>
        <w:rPr>
          <w:rFonts w:asciiTheme="minorHAnsi" w:hAnsiTheme="minorHAnsi" w:cstheme="minorHAnsi"/>
          <w:u w:val="single" w:color="CAA668"/>
          <w:lang w:val="en-GB"/>
        </w:rPr>
      </w:pPr>
      <w:r w:rsidRPr="006A61F2">
        <w:rPr>
          <w:rStyle w:val="normaltextrun"/>
          <w:color w:val="413D3B"/>
          <w:position w:val="-2"/>
          <w:sz w:val="46"/>
          <w:szCs w:val="46"/>
          <w:u w:val="single" w:color="CAA668"/>
          <w:bdr w:val="none" w:sz="0" w:space="0" w:color="auto" w:frame="1"/>
          <w:lang w:val="en-GB"/>
        </w:rPr>
        <w:t>Technical Documentation</w:t>
      </w:r>
    </w:p>
    <w:p w14:paraId="04D487EF" w14:textId="77777777" w:rsidR="0026625D" w:rsidRPr="00AD6B84" w:rsidRDefault="0026625D" w:rsidP="00A91F50">
      <w:pPr>
        <w:rPr>
          <w:rFonts w:asciiTheme="minorHAnsi" w:hAnsiTheme="minorHAnsi" w:cstheme="minorHAnsi"/>
          <w:lang w:val="en-GB"/>
        </w:rPr>
        <w:sectPr w:rsidR="0026625D" w:rsidRPr="00AD6B84" w:rsidSect="0026625D">
          <w:headerReference w:type="default" r:id="rId11"/>
          <w:footerReference w:type="default" r:id="rId12"/>
          <w:pgSz w:w="11906" w:h="16838" w:code="9"/>
          <w:pgMar w:top="2381" w:right="1418" w:bottom="1418" w:left="1418" w:header="1134" w:footer="578" w:gutter="0"/>
          <w:cols w:space="708"/>
          <w:vAlign w:val="center"/>
          <w:docGrid w:linePitch="360"/>
        </w:sectPr>
      </w:pPr>
    </w:p>
    <w:p w14:paraId="61B78C24" w14:textId="0CB2C121" w:rsidR="0026625D" w:rsidRPr="00AD6B84" w:rsidRDefault="00F06086" w:rsidP="006B3462">
      <w:pPr>
        <w:pStyle w:val="Heading1"/>
      </w:pPr>
      <w:bookmarkStart w:id="0" w:name="_Toc531162110"/>
      <w:r w:rsidRPr="00AD6B84">
        <w:lastRenderedPageBreak/>
        <w:t xml:space="preserve"> </w:t>
      </w:r>
      <w:r w:rsidR="00386C09" w:rsidRPr="00AD6B84">
        <w:t>Introduction</w:t>
      </w:r>
      <w:bookmarkEnd w:id="0"/>
    </w:p>
    <w:p w14:paraId="50777561" w14:textId="77777777" w:rsidR="0088598B" w:rsidRPr="00AD6B84" w:rsidRDefault="0088598B" w:rsidP="0088598B">
      <w:pPr>
        <w:rPr>
          <w:rFonts w:asciiTheme="minorHAnsi" w:hAnsiTheme="minorHAnsi" w:cstheme="minorHAnsi"/>
          <w:lang w:val="en-GB"/>
        </w:rPr>
      </w:pPr>
      <w:proofErr w:type="spellStart"/>
      <w:r w:rsidRPr="00AD6B84">
        <w:rPr>
          <w:rFonts w:asciiTheme="minorHAnsi" w:hAnsiTheme="minorHAnsi" w:cstheme="minorHAnsi"/>
          <w:lang w:val="en-GB"/>
        </w:rPr>
        <w:t>Flexso</w:t>
      </w:r>
      <w:proofErr w:type="spellEnd"/>
      <w:r w:rsidRPr="00AD6B84">
        <w:rPr>
          <w:rFonts w:asciiTheme="minorHAnsi" w:hAnsiTheme="minorHAnsi" w:cstheme="minorHAnsi"/>
          <w:lang w:val="en-GB"/>
        </w:rPr>
        <w:t xml:space="preserve"> is a highly innovative company that makes use of the newest and finest hard- and software. They use sensors to monitor different processes to analyse and improve them. Almost everything is digitalized</w:t>
      </w:r>
      <w:r>
        <w:rPr>
          <w:rFonts w:asciiTheme="minorHAnsi" w:hAnsiTheme="minorHAnsi" w:cstheme="minorHAnsi"/>
          <w:lang w:val="en-GB"/>
        </w:rPr>
        <w:t>,</w:t>
      </w:r>
      <w:r w:rsidRPr="00AD6B84">
        <w:rPr>
          <w:rFonts w:asciiTheme="minorHAnsi" w:hAnsiTheme="minorHAnsi" w:cstheme="minorHAnsi"/>
          <w:lang w:val="en-GB"/>
        </w:rPr>
        <w:t xml:space="preserve"> and many processes are automized, such as starting the dishwasher </w:t>
      </w:r>
      <w:r>
        <w:rPr>
          <w:rFonts w:asciiTheme="minorHAnsi" w:hAnsiTheme="minorHAnsi" w:cstheme="minorHAnsi"/>
          <w:lang w:val="en-GB"/>
        </w:rPr>
        <w:t xml:space="preserve">remotely </w:t>
      </w:r>
      <w:r w:rsidRPr="00AD6B84">
        <w:rPr>
          <w:rFonts w:asciiTheme="minorHAnsi" w:hAnsiTheme="minorHAnsi" w:cstheme="minorHAnsi"/>
          <w:lang w:val="en-GB"/>
        </w:rPr>
        <w:t xml:space="preserve">and limiting the amount of water </w:t>
      </w:r>
      <w:r>
        <w:rPr>
          <w:rFonts w:asciiTheme="minorHAnsi" w:hAnsiTheme="minorHAnsi" w:cstheme="minorHAnsi"/>
          <w:lang w:val="en-GB"/>
        </w:rPr>
        <w:t>it uses</w:t>
      </w:r>
      <w:r w:rsidRPr="00AD6B84">
        <w:rPr>
          <w:rFonts w:asciiTheme="minorHAnsi" w:hAnsiTheme="minorHAnsi" w:cstheme="minorHAnsi"/>
          <w:lang w:val="en-GB"/>
        </w:rPr>
        <w:t>.</w:t>
      </w:r>
    </w:p>
    <w:p w14:paraId="11DEDADD" w14:textId="77777777" w:rsidR="0088598B" w:rsidRPr="00AD6B84" w:rsidRDefault="0088598B" w:rsidP="0088598B">
      <w:pPr>
        <w:rPr>
          <w:rFonts w:asciiTheme="minorHAnsi" w:hAnsiTheme="minorHAnsi" w:cstheme="minorBidi"/>
          <w:lang w:val="en-GB"/>
        </w:rPr>
      </w:pPr>
      <w:r w:rsidRPr="00AD6B84">
        <w:rPr>
          <w:rFonts w:asciiTheme="minorHAnsi" w:hAnsiTheme="minorHAnsi" w:cstheme="minorHAnsi"/>
          <w:lang w:val="en-GB"/>
        </w:rPr>
        <w:t xml:space="preserve">  </w:t>
      </w:r>
    </w:p>
    <w:p w14:paraId="2D7F14D9" w14:textId="77777777" w:rsidR="0088598B" w:rsidRPr="00AD6B84" w:rsidRDefault="0088598B" w:rsidP="0088598B">
      <w:pPr>
        <w:rPr>
          <w:rFonts w:asciiTheme="minorHAnsi" w:hAnsiTheme="minorHAnsi" w:cstheme="minorHAnsi"/>
          <w:lang w:val="en-GB"/>
        </w:rPr>
      </w:pPr>
      <w:r w:rsidRPr="00AD6B84">
        <w:rPr>
          <w:rFonts w:asciiTheme="minorHAnsi" w:hAnsiTheme="minorHAnsi" w:cstheme="minorHAnsi"/>
          <w:lang w:val="en-GB"/>
        </w:rPr>
        <w:t xml:space="preserve">Since </w:t>
      </w:r>
      <w:proofErr w:type="spellStart"/>
      <w:r w:rsidRPr="00AD6B84">
        <w:rPr>
          <w:rFonts w:asciiTheme="minorHAnsi" w:hAnsiTheme="minorHAnsi" w:cstheme="minorHAnsi"/>
          <w:lang w:val="en-GB"/>
        </w:rPr>
        <w:t>Flexso</w:t>
      </w:r>
      <w:proofErr w:type="spellEnd"/>
      <w:r w:rsidRPr="00AD6B84">
        <w:rPr>
          <w:rFonts w:asciiTheme="minorHAnsi" w:hAnsiTheme="minorHAnsi" w:cstheme="minorHAnsi"/>
          <w:lang w:val="en-GB"/>
        </w:rPr>
        <w:t xml:space="preserve"> really wants to focus on being a sustainable, eco-friendly company, they want us to develop an application to monitor their water consumption</w:t>
      </w:r>
      <w:r>
        <w:rPr>
          <w:rFonts w:asciiTheme="minorHAnsi" w:hAnsiTheme="minorHAnsi" w:cstheme="minorHAnsi"/>
          <w:lang w:val="en-GB"/>
        </w:rPr>
        <w:t xml:space="preserve"> using the magic of IoT</w:t>
      </w:r>
      <w:r w:rsidRPr="00AD6B84">
        <w:rPr>
          <w:rFonts w:asciiTheme="minorHAnsi" w:hAnsiTheme="minorHAnsi" w:cstheme="minorHAnsi"/>
          <w:lang w:val="en-GB"/>
        </w:rPr>
        <w:t xml:space="preserve">. It needs to </w:t>
      </w:r>
      <w:r>
        <w:rPr>
          <w:rFonts w:asciiTheme="minorHAnsi" w:hAnsiTheme="minorHAnsi" w:cstheme="minorHAnsi"/>
          <w:lang w:val="en-GB"/>
        </w:rPr>
        <w:t>include both</w:t>
      </w:r>
      <w:r w:rsidRPr="00AD6B84">
        <w:rPr>
          <w:rFonts w:asciiTheme="minorHAnsi" w:hAnsiTheme="minorHAnsi" w:cstheme="minorHAnsi"/>
          <w:lang w:val="en-GB"/>
        </w:rPr>
        <w:t xml:space="preserve"> real-time </w:t>
      </w:r>
      <w:r>
        <w:rPr>
          <w:rFonts w:asciiTheme="minorHAnsi" w:hAnsiTheme="minorHAnsi" w:cstheme="minorHAnsi"/>
          <w:lang w:val="en-GB"/>
        </w:rPr>
        <w:t xml:space="preserve">and historical </w:t>
      </w:r>
      <w:r w:rsidRPr="00AD6B84">
        <w:rPr>
          <w:rFonts w:asciiTheme="minorHAnsi" w:hAnsiTheme="minorHAnsi" w:cstheme="minorHAnsi"/>
          <w:lang w:val="en-GB"/>
        </w:rPr>
        <w:t xml:space="preserve">data, it needs different kinds of overviews </w:t>
      </w:r>
      <w:r>
        <w:rPr>
          <w:rFonts w:asciiTheme="minorHAnsi" w:hAnsiTheme="minorHAnsi" w:cstheme="minorHAnsi"/>
          <w:lang w:val="en-GB"/>
        </w:rPr>
        <w:t xml:space="preserve">to monitor the water consumption over the past months or weeks </w:t>
      </w:r>
      <w:r w:rsidRPr="00AD6B84">
        <w:rPr>
          <w:rFonts w:asciiTheme="minorHAnsi" w:hAnsiTheme="minorHAnsi" w:cstheme="minorHAnsi"/>
          <w:lang w:val="en-GB"/>
        </w:rPr>
        <w:t xml:space="preserve">and most importantly, </w:t>
      </w:r>
      <w:r>
        <w:rPr>
          <w:rFonts w:asciiTheme="minorHAnsi" w:hAnsiTheme="minorHAnsi" w:cstheme="minorHAnsi"/>
          <w:lang w:val="en-GB"/>
        </w:rPr>
        <w:t xml:space="preserve">and </w:t>
      </w:r>
      <w:r w:rsidRPr="00AD6B84">
        <w:rPr>
          <w:rFonts w:asciiTheme="minorHAnsi" w:hAnsiTheme="minorHAnsi" w:cstheme="minorHAnsi"/>
          <w:lang w:val="en-GB"/>
        </w:rPr>
        <w:t xml:space="preserve">it needs to </w:t>
      </w:r>
      <w:r>
        <w:rPr>
          <w:rFonts w:asciiTheme="minorHAnsi" w:hAnsiTheme="minorHAnsi" w:cstheme="minorHAnsi"/>
          <w:lang w:val="en-GB"/>
        </w:rPr>
        <w:t xml:space="preserve">be </w:t>
      </w:r>
      <w:r w:rsidRPr="00AD6B84">
        <w:rPr>
          <w:rFonts w:asciiTheme="minorHAnsi" w:hAnsiTheme="minorHAnsi" w:cstheme="minorHAnsi"/>
          <w:lang w:val="en-GB"/>
        </w:rPr>
        <w:t xml:space="preserve">user friendly so they can make </w:t>
      </w:r>
      <w:r>
        <w:rPr>
          <w:rFonts w:asciiTheme="minorHAnsi" w:hAnsiTheme="minorHAnsi" w:cstheme="minorHAnsi"/>
          <w:lang w:val="en-GB"/>
        </w:rPr>
        <w:t xml:space="preserve">data-comparisons and </w:t>
      </w:r>
      <w:r w:rsidRPr="00AD6B84">
        <w:rPr>
          <w:rFonts w:asciiTheme="minorHAnsi" w:hAnsiTheme="minorHAnsi" w:cstheme="minorHAnsi"/>
          <w:lang w:val="en-GB"/>
        </w:rPr>
        <w:t>conclusions very easil</w:t>
      </w:r>
      <w:r>
        <w:rPr>
          <w:rFonts w:asciiTheme="minorHAnsi" w:hAnsiTheme="minorHAnsi" w:cstheme="minorHAnsi"/>
          <w:lang w:val="en-GB"/>
        </w:rPr>
        <w:t>y.</w:t>
      </w:r>
    </w:p>
    <w:p w14:paraId="25A688B8" w14:textId="7215ED13" w:rsidR="00E76157" w:rsidRPr="00AD6B84" w:rsidRDefault="00F23416" w:rsidP="00E76157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C154D2">
        <w:rPr>
          <w:rFonts w:asciiTheme="minorHAnsi" w:hAnsiTheme="minorHAnsi"/>
        </w:rPr>
        <w:t>Technical Setup</w:t>
      </w:r>
    </w:p>
    <w:p w14:paraId="63B3BF1B" w14:textId="0EA13F2A" w:rsidR="2EA7C7E1" w:rsidRPr="00AD6B84" w:rsidRDefault="2EA7C7E1" w:rsidP="2EA7C7E1">
      <w:pPr>
        <w:rPr>
          <w:rFonts w:eastAsia="Calibri"/>
          <w:lang w:val="en-GB"/>
        </w:rPr>
      </w:pPr>
    </w:p>
    <w:p w14:paraId="1976D9A9" w14:textId="47F83A99" w:rsidR="00372777" w:rsidRPr="00AD6B84" w:rsidRDefault="00A234D9" w:rsidP="00E7441A">
      <w:pPr>
        <w:pStyle w:val="Heading2"/>
      </w:pPr>
      <w:r>
        <w:t>IOT Service</w:t>
      </w:r>
    </w:p>
    <w:p w14:paraId="00C6A55F" w14:textId="7B5ABE9D" w:rsidR="009564AC" w:rsidRPr="00AD6B84" w:rsidRDefault="17BA60C2" w:rsidP="00372777">
      <w:pPr>
        <w:rPr>
          <w:lang w:val="en-GB"/>
        </w:rPr>
      </w:pPr>
      <w:r w:rsidRPr="00AD6B84">
        <w:rPr>
          <w:lang w:val="en-GB"/>
        </w:rPr>
        <w:t xml:space="preserve">We will deliver </w:t>
      </w:r>
      <w:r w:rsidR="66E173F2" w:rsidRPr="00AD6B84">
        <w:rPr>
          <w:lang w:val="en-GB"/>
        </w:rPr>
        <w:t xml:space="preserve">a fully working </w:t>
      </w:r>
      <w:r w:rsidR="00A234D9">
        <w:rPr>
          <w:lang w:val="en-GB"/>
        </w:rPr>
        <w:t>I</w:t>
      </w:r>
      <w:r w:rsidR="003A63AF">
        <w:rPr>
          <w:lang w:val="en-GB"/>
        </w:rPr>
        <w:t>o</w:t>
      </w:r>
      <w:r w:rsidR="00A234D9">
        <w:rPr>
          <w:lang w:val="en-GB"/>
        </w:rPr>
        <w:t>T Service</w:t>
      </w:r>
      <w:r w:rsidR="00557030">
        <w:rPr>
          <w:lang w:val="en-GB"/>
        </w:rPr>
        <w:t xml:space="preserve"> that </w:t>
      </w:r>
      <w:r w:rsidR="00052BF8">
        <w:rPr>
          <w:lang w:val="en-GB"/>
        </w:rPr>
        <w:t xml:space="preserve">we integrate with the </w:t>
      </w:r>
      <w:r w:rsidR="00086567">
        <w:rPr>
          <w:lang w:val="en-GB"/>
        </w:rPr>
        <w:t xml:space="preserve">CAP middleware. </w:t>
      </w:r>
      <w:r w:rsidR="002E45A8">
        <w:rPr>
          <w:lang w:val="en-GB"/>
        </w:rPr>
        <w:t xml:space="preserve">To </w:t>
      </w:r>
      <w:r w:rsidR="003A63AF">
        <w:rPr>
          <w:lang w:val="en-GB"/>
        </w:rPr>
        <w:t xml:space="preserve">combine and </w:t>
      </w:r>
      <w:r w:rsidR="002E45A8">
        <w:rPr>
          <w:lang w:val="en-GB"/>
        </w:rPr>
        <w:t xml:space="preserve">deliver mocked </w:t>
      </w:r>
      <w:r w:rsidR="003A63AF">
        <w:rPr>
          <w:lang w:val="en-GB"/>
        </w:rPr>
        <w:t>historical data and live-data from the I</w:t>
      </w:r>
      <w:r w:rsidR="000048B5">
        <w:rPr>
          <w:lang w:val="en-GB"/>
        </w:rPr>
        <w:t xml:space="preserve">oT </w:t>
      </w:r>
      <w:r w:rsidR="00617D89">
        <w:rPr>
          <w:lang w:val="en-GB"/>
        </w:rPr>
        <w:t>device.</w:t>
      </w:r>
      <w:r w:rsidR="009564AC">
        <w:rPr>
          <w:lang w:val="en-GB"/>
        </w:rPr>
        <w:t xml:space="preserve"> The IoT </w:t>
      </w:r>
      <w:r w:rsidR="00845DA7">
        <w:rPr>
          <w:lang w:val="en-GB"/>
        </w:rPr>
        <w:t>service</w:t>
      </w:r>
      <w:r w:rsidR="00EE1ABC">
        <w:rPr>
          <w:lang w:val="en-GB"/>
        </w:rPr>
        <w:t xml:space="preserve"> uses the MQTT network protocol</w:t>
      </w:r>
      <w:r w:rsidR="006E1995">
        <w:rPr>
          <w:lang w:val="en-GB"/>
        </w:rPr>
        <w:t xml:space="preserve">, a lightweight </w:t>
      </w:r>
      <w:r w:rsidR="00542EAC">
        <w:rPr>
          <w:lang w:val="en-GB"/>
        </w:rPr>
        <w:t>and popular</w:t>
      </w:r>
      <w:r w:rsidR="006E1995">
        <w:rPr>
          <w:lang w:val="en-GB"/>
        </w:rPr>
        <w:t xml:space="preserve"> publish-subscribe protocol</w:t>
      </w:r>
      <w:r w:rsidR="00610829">
        <w:rPr>
          <w:lang w:val="en-GB"/>
        </w:rPr>
        <w:t xml:space="preserve"> that </w:t>
      </w:r>
      <w:r w:rsidR="00C21BB9">
        <w:rPr>
          <w:lang w:val="en-GB"/>
        </w:rPr>
        <w:t>is</w:t>
      </w:r>
      <w:r w:rsidR="00DF4D5C">
        <w:rPr>
          <w:lang w:val="en-GB"/>
        </w:rPr>
        <w:t xml:space="preserve"> commonly </w:t>
      </w:r>
      <w:r w:rsidR="00283D0C">
        <w:rPr>
          <w:lang w:val="en-GB"/>
        </w:rPr>
        <w:t xml:space="preserve">used for IoT </w:t>
      </w:r>
      <w:r w:rsidR="00734E99">
        <w:rPr>
          <w:lang w:val="en-GB"/>
        </w:rPr>
        <w:t>applications</w:t>
      </w:r>
      <w:r w:rsidR="001802EE">
        <w:rPr>
          <w:lang w:val="en-GB"/>
        </w:rPr>
        <w:t>.</w:t>
      </w:r>
      <w:r w:rsidR="00283D0C">
        <w:rPr>
          <w:lang w:val="en-GB"/>
        </w:rPr>
        <w:t xml:space="preserve"> </w:t>
      </w:r>
    </w:p>
    <w:p w14:paraId="30675DB7" w14:textId="5288E99D" w:rsidR="00C63CA7" w:rsidRDefault="00936E61" w:rsidP="0037277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1F0131DF" wp14:editId="2A5C94E8">
            <wp:simplePos x="0" y="0"/>
            <wp:positionH relativeFrom="page">
              <wp:align>center</wp:align>
            </wp:positionH>
            <wp:positionV relativeFrom="paragraph">
              <wp:posOffset>198120</wp:posOffset>
            </wp:positionV>
            <wp:extent cx="4762500" cy="3192780"/>
            <wp:effectExtent l="0" t="0" r="0" b="0"/>
            <wp:wrapTopAndBottom/>
            <wp:docPr id="8" name="Afbeelding 8" descr="MQTT Protocol | Message Queuing Telemetry Transport Protoco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 Protocol | Message Queuing Telemetry Transport Protocol - javat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0ABD7A" w14:textId="2D64DDB7" w:rsidR="00C63CA7" w:rsidRDefault="00C63CA7" w:rsidP="00372777">
      <w:pPr>
        <w:rPr>
          <w:lang w:val="en-GB"/>
        </w:rPr>
      </w:pPr>
    </w:p>
    <w:p w14:paraId="60C844D2" w14:textId="77777777" w:rsidR="00B44EAC" w:rsidRDefault="00B44EAC" w:rsidP="00372777">
      <w:pPr>
        <w:rPr>
          <w:lang w:val="en-GB"/>
        </w:rPr>
      </w:pPr>
    </w:p>
    <w:p w14:paraId="5C2CAE21" w14:textId="19021196" w:rsidR="00B44EAC" w:rsidRPr="00AD6B84" w:rsidRDefault="00B44EAC" w:rsidP="00372777">
      <w:pPr>
        <w:rPr>
          <w:lang w:val="en-GB"/>
        </w:rPr>
      </w:pPr>
      <w:r>
        <w:rPr>
          <w:lang w:val="en-GB"/>
        </w:rPr>
        <w:t xml:space="preserve">How does it work? </w:t>
      </w:r>
      <w:r w:rsidR="000338AE">
        <w:rPr>
          <w:lang w:val="en-GB"/>
        </w:rPr>
        <w:t>In an MQTT setup you have 2</w:t>
      </w:r>
      <w:r w:rsidR="006225D8">
        <w:rPr>
          <w:lang w:val="en-GB"/>
        </w:rPr>
        <w:t xml:space="preserve"> main</w:t>
      </w:r>
      <w:r w:rsidR="000338AE">
        <w:rPr>
          <w:lang w:val="en-GB"/>
        </w:rPr>
        <w:t xml:space="preserve"> components, a </w:t>
      </w:r>
      <w:proofErr w:type="gramStart"/>
      <w:r w:rsidR="000338AE">
        <w:rPr>
          <w:lang w:val="en-GB"/>
        </w:rPr>
        <w:t>broker</w:t>
      </w:r>
      <w:proofErr w:type="gramEnd"/>
      <w:r w:rsidR="000338AE">
        <w:rPr>
          <w:lang w:val="en-GB"/>
        </w:rPr>
        <w:t xml:space="preserve"> and client</w:t>
      </w:r>
      <w:r w:rsidR="00062214">
        <w:rPr>
          <w:lang w:val="en-GB"/>
        </w:rPr>
        <w:t>s</w:t>
      </w:r>
      <w:r w:rsidR="000338AE">
        <w:rPr>
          <w:lang w:val="en-GB"/>
        </w:rPr>
        <w:t xml:space="preserve">. The broker is the central </w:t>
      </w:r>
      <w:r w:rsidR="007F5CC5">
        <w:rPr>
          <w:lang w:val="en-GB"/>
        </w:rPr>
        <w:t>hub</w:t>
      </w:r>
      <w:r w:rsidR="00E65035">
        <w:rPr>
          <w:lang w:val="en-GB"/>
        </w:rPr>
        <w:t xml:space="preserve"> were all the messages </w:t>
      </w:r>
      <w:r w:rsidR="00DB5EA3">
        <w:rPr>
          <w:lang w:val="en-GB"/>
        </w:rPr>
        <w:t>pass through</w:t>
      </w:r>
      <w:r w:rsidR="00DA5E99">
        <w:rPr>
          <w:lang w:val="en-GB"/>
        </w:rPr>
        <w:t xml:space="preserve"> from clients</w:t>
      </w:r>
      <w:r w:rsidR="0047431D">
        <w:rPr>
          <w:lang w:val="en-GB"/>
        </w:rPr>
        <w:t xml:space="preserve"> and get</w:t>
      </w:r>
      <w:r w:rsidR="00C8468C">
        <w:rPr>
          <w:lang w:val="en-GB"/>
        </w:rPr>
        <w:t>s</w:t>
      </w:r>
      <w:r w:rsidR="0047431D">
        <w:rPr>
          <w:lang w:val="en-GB"/>
        </w:rPr>
        <w:t xml:space="preserve"> send out to </w:t>
      </w:r>
      <w:r w:rsidR="00FF6E9C">
        <w:rPr>
          <w:lang w:val="en-GB"/>
        </w:rPr>
        <w:t>clients</w:t>
      </w:r>
      <w:r w:rsidR="001B332A">
        <w:rPr>
          <w:lang w:val="en-GB"/>
        </w:rPr>
        <w:t>. We cho</w:t>
      </w:r>
      <w:r w:rsidR="006F6227">
        <w:rPr>
          <w:lang w:val="en-GB"/>
        </w:rPr>
        <w:t xml:space="preserve">se the </w:t>
      </w:r>
      <w:proofErr w:type="spellStart"/>
      <w:r w:rsidR="0004538A">
        <w:rPr>
          <w:lang w:val="en-GB"/>
        </w:rPr>
        <w:t>HiveMQ</w:t>
      </w:r>
      <w:proofErr w:type="spellEnd"/>
      <w:r w:rsidR="0004538A">
        <w:rPr>
          <w:lang w:val="en-GB"/>
        </w:rPr>
        <w:t xml:space="preserve"> cloud broker</w:t>
      </w:r>
      <w:r w:rsidR="007A4ECB">
        <w:rPr>
          <w:lang w:val="en-GB"/>
        </w:rPr>
        <w:t xml:space="preserve"> as </w:t>
      </w:r>
      <w:proofErr w:type="spellStart"/>
      <w:r w:rsidR="007A4ECB">
        <w:rPr>
          <w:lang w:val="en-GB"/>
        </w:rPr>
        <w:t>its</w:t>
      </w:r>
      <w:proofErr w:type="spellEnd"/>
      <w:r w:rsidR="007A4ECB">
        <w:rPr>
          <w:lang w:val="en-GB"/>
        </w:rPr>
        <w:t xml:space="preserve"> easy to setup without any cost or need to host the broker by yourself.</w:t>
      </w:r>
      <w:r w:rsidR="007E2E4D">
        <w:rPr>
          <w:lang w:val="en-GB"/>
        </w:rPr>
        <w:t xml:space="preserve"> </w:t>
      </w:r>
      <w:r w:rsidR="007E2E4D">
        <w:rPr>
          <w:lang w:val="en-GB"/>
        </w:rPr>
        <w:lastRenderedPageBreak/>
        <w:t>(</w:t>
      </w:r>
      <w:r w:rsidR="00C16965">
        <w:rPr>
          <w:lang w:val="en-GB"/>
        </w:rPr>
        <w:t xml:space="preserve"> </w:t>
      </w:r>
      <w:hyperlink r:id="rId14" w:history="1">
        <w:r w:rsidR="00910803" w:rsidRPr="00914EA4">
          <w:rPr>
            <w:rStyle w:val="Hyperlink"/>
            <w:lang w:val="en-GB"/>
          </w:rPr>
          <w:t>https://www.hivemq.com/mqtt-cloud-broker</w:t>
        </w:r>
      </w:hyperlink>
      <w:r w:rsidR="00910803">
        <w:rPr>
          <w:lang w:val="en-GB"/>
        </w:rPr>
        <w:t>)</w:t>
      </w:r>
      <w:r w:rsidR="00E47707">
        <w:rPr>
          <w:lang w:val="en-GB"/>
        </w:rPr>
        <w:t xml:space="preserve">. </w:t>
      </w:r>
      <w:r w:rsidR="001B1DC2">
        <w:rPr>
          <w:lang w:val="en-GB"/>
        </w:rPr>
        <w:t xml:space="preserve">We </w:t>
      </w:r>
      <w:r w:rsidR="005164EA">
        <w:rPr>
          <w:lang w:val="en-GB"/>
        </w:rPr>
        <w:t>have 2 clients in our setup</w:t>
      </w:r>
      <w:r w:rsidR="00686919">
        <w:rPr>
          <w:lang w:val="en-GB"/>
        </w:rPr>
        <w:t xml:space="preserve"> with different roles, a </w:t>
      </w:r>
      <w:proofErr w:type="gramStart"/>
      <w:r w:rsidR="00686919">
        <w:rPr>
          <w:lang w:val="en-GB"/>
        </w:rPr>
        <w:t>publisher</w:t>
      </w:r>
      <w:proofErr w:type="gramEnd"/>
      <w:r w:rsidR="00686919">
        <w:rPr>
          <w:lang w:val="en-GB"/>
        </w:rPr>
        <w:t xml:space="preserve"> and a subscriber</w:t>
      </w:r>
      <w:r w:rsidR="00573F5B">
        <w:rPr>
          <w:lang w:val="en-GB"/>
        </w:rPr>
        <w:t>, the IoT device that measure</w:t>
      </w:r>
      <w:r w:rsidR="00702967">
        <w:rPr>
          <w:lang w:val="en-GB"/>
        </w:rPr>
        <w:t>s our water consumption</w:t>
      </w:r>
      <w:r w:rsidR="00D32048">
        <w:rPr>
          <w:lang w:val="en-GB"/>
        </w:rPr>
        <w:t xml:space="preserve"> and the </w:t>
      </w:r>
      <w:r w:rsidR="006C2AB3">
        <w:rPr>
          <w:lang w:val="en-GB"/>
        </w:rPr>
        <w:t xml:space="preserve">UI5 app that </w:t>
      </w:r>
      <w:r w:rsidR="0090223A">
        <w:rPr>
          <w:lang w:val="en-GB"/>
        </w:rPr>
        <w:t xml:space="preserve">represents that consumption. </w:t>
      </w:r>
      <w:r w:rsidR="004A5C93">
        <w:rPr>
          <w:lang w:val="en-GB"/>
        </w:rPr>
        <w:t xml:space="preserve"> These two </w:t>
      </w:r>
      <w:proofErr w:type="gramStart"/>
      <w:r w:rsidR="004A5C93">
        <w:rPr>
          <w:lang w:val="en-GB"/>
        </w:rPr>
        <w:t>have to</w:t>
      </w:r>
      <w:proofErr w:type="gramEnd"/>
      <w:r w:rsidR="004A5C93">
        <w:rPr>
          <w:lang w:val="en-GB"/>
        </w:rPr>
        <w:t xml:space="preserve"> connect to the broker </w:t>
      </w:r>
      <w:r w:rsidR="00707F6A">
        <w:rPr>
          <w:lang w:val="en-GB"/>
        </w:rPr>
        <w:t xml:space="preserve">first before they could </w:t>
      </w:r>
      <w:r w:rsidR="00B8558A">
        <w:rPr>
          <w:lang w:val="en-GB"/>
        </w:rPr>
        <w:t xml:space="preserve">send or </w:t>
      </w:r>
      <w:r w:rsidR="008E4632">
        <w:rPr>
          <w:lang w:val="en-GB"/>
        </w:rPr>
        <w:t>subscribe</w:t>
      </w:r>
      <w:r w:rsidR="00B8558A">
        <w:rPr>
          <w:lang w:val="en-GB"/>
        </w:rPr>
        <w:t xml:space="preserve"> messages. </w:t>
      </w:r>
      <w:r w:rsidR="00712AE2">
        <w:rPr>
          <w:lang w:val="en-GB"/>
        </w:rPr>
        <w:t xml:space="preserve">To send data you need to publish </w:t>
      </w:r>
      <w:r w:rsidR="00CE1E77">
        <w:rPr>
          <w:lang w:val="en-GB"/>
        </w:rPr>
        <w:t>th</w:t>
      </w:r>
      <w:r w:rsidR="008E64EE">
        <w:rPr>
          <w:lang w:val="en-GB"/>
        </w:rPr>
        <w:t>at</w:t>
      </w:r>
      <w:r w:rsidR="00CE1E77">
        <w:rPr>
          <w:lang w:val="en-GB"/>
        </w:rPr>
        <w:t xml:space="preserve"> data u</w:t>
      </w:r>
      <w:r w:rsidR="00321BCD">
        <w:rPr>
          <w:lang w:val="en-GB"/>
        </w:rPr>
        <w:t xml:space="preserve">nder </w:t>
      </w:r>
      <w:r w:rsidR="00E64AC1">
        <w:rPr>
          <w:lang w:val="en-GB"/>
        </w:rPr>
        <w:t>a</w:t>
      </w:r>
      <w:r w:rsidR="00D80AFA">
        <w:rPr>
          <w:lang w:val="en-GB"/>
        </w:rPr>
        <w:t xml:space="preserve"> specific</w:t>
      </w:r>
      <w:r w:rsidR="00E73D54">
        <w:rPr>
          <w:lang w:val="en-GB"/>
        </w:rPr>
        <w:t xml:space="preserve"> subject </w:t>
      </w:r>
      <w:r w:rsidR="008E64EE">
        <w:rPr>
          <w:lang w:val="en-GB"/>
        </w:rPr>
        <w:t>and to receive that data you need to subscribe to that subject.</w:t>
      </w:r>
    </w:p>
    <w:p w14:paraId="7C0741EC" w14:textId="77777777" w:rsidR="00671E71" w:rsidRDefault="00671E71" w:rsidP="00671E71">
      <w:pPr>
        <w:jc w:val="left"/>
        <w:rPr>
          <w:lang w:val="en-GB"/>
        </w:rPr>
      </w:pPr>
    </w:p>
    <w:p w14:paraId="3F6CD55F" w14:textId="1FD24C7E" w:rsidR="005C731F" w:rsidRDefault="005C731F" w:rsidP="00671E71">
      <w:pPr>
        <w:jc w:val="left"/>
        <w:rPr>
          <w:lang w:val="en-GB"/>
        </w:rPr>
      </w:pPr>
      <w:r>
        <w:rPr>
          <w:lang w:val="en-GB"/>
        </w:rPr>
        <w:t xml:space="preserve">You will need to </w:t>
      </w:r>
      <w:r w:rsidR="00B10AAE">
        <w:rPr>
          <w:lang w:val="en-GB"/>
        </w:rPr>
        <w:t xml:space="preserve">complete some code </w:t>
      </w:r>
      <w:r w:rsidR="00C03145">
        <w:rPr>
          <w:lang w:val="en-GB"/>
        </w:rPr>
        <w:t xml:space="preserve">regarding the MQTT client </w:t>
      </w:r>
      <w:r w:rsidR="00DD7389">
        <w:rPr>
          <w:lang w:val="en-GB"/>
        </w:rPr>
        <w:t xml:space="preserve">of the </w:t>
      </w:r>
      <w:r w:rsidR="0037428C">
        <w:rPr>
          <w:lang w:val="en-GB"/>
        </w:rPr>
        <w:t>UI5 app</w:t>
      </w:r>
      <w:r w:rsidR="00DE54AF">
        <w:rPr>
          <w:lang w:val="en-GB"/>
        </w:rPr>
        <w:t xml:space="preserve"> so </w:t>
      </w:r>
      <w:r w:rsidR="00C02E52">
        <w:rPr>
          <w:lang w:val="en-GB"/>
        </w:rPr>
        <w:t>you can find a</w:t>
      </w:r>
      <w:r w:rsidR="00F2300B">
        <w:rPr>
          <w:lang w:val="en-GB"/>
        </w:rPr>
        <w:t xml:space="preserve"> basic code example </w:t>
      </w:r>
      <w:r w:rsidR="00C02E52">
        <w:rPr>
          <w:lang w:val="en-GB"/>
        </w:rPr>
        <w:t xml:space="preserve">in the </w:t>
      </w:r>
      <w:r w:rsidR="00213FB3">
        <w:rPr>
          <w:lang w:val="en-GB"/>
        </w:rPr>
        <w:t>README file</w:t>
      </w:r>
      <w:r w:rsidR="00490857">
        <w:rPr>
          <w:lang w:val="en-GB"/>
        </w:rPr>
        <w:t xml:space="preserve"> under ‘MQTT JS client example’.</w:t>
      </w:r>
    </w:p>
    <w:p w14:paraId="24EB54E9" w14:textId="3EF1DBDC" w:rsidR="0009393C" w:rsidRPr="00AD6B84" w:rsidRDefault="0009393C" w:rsidP="00671E71">
      <w:pPr>
        <w:jc w:val="left"/>
        <w:rPr>
          <w:rFonts w:ascii="Segoe UI" w:eastAsia="Segoe UI" w:hAnsi="Segoe UI" w:cs="Segoe UI"/>
          <w:sz w:val="21"/>
          <w:szCs w:val="21"/>
          <w:lang w:val="en-GB"/>
        </w:rPr>
      </w:pPr>
    </w:p>
    <w:p w14:paraId="2EDAF7CF" w14:textId="6026580E" w:rsidR="00EA3B4D" w:rsidRDefault="00E146C9" w:rsidP="00EA3B4D">
      <w:pPr>
        <w:pStyle w:val="Heading2"/>
      </w:pPr>
      <w:r>
        <w:t>The HTF</w:t>
      </w:r>
      <w:r w:rsidR="00EA3B4D">
        <w:t>-2022 application</w:t>
      </w:r>
    </w:p>
    <w:p w14:paraId="1EB6DF97" w14:textId="728909F1" w:rsidR="00EA3B4D" w:rsidRDefault="00895228" w:rsidP="00EA3B4D">
      <w:pPr>
        <w:rPr>
          <w:lang w:val="en-GB"/>
        </w:rPr>
      </w:pPr>
      <w:r>
        <w:rPr>
          <w:lang w:val="en-GB"/>
        </w:rPr>
        <w:t xml:space="preserve">The HTF-2022 application consists of a </w:t>
      </w:r>
      <w:r w:rsidR="00B929E9">
        <w:rPr>
          <w:lang w:val="en-GB"/>
        </w:rPr>
        <w:t xml:space="preserve">middleware </w:t>
      </w:r>
      <w:r w:rsidR="004214EB">
        <w:rPr>
          <w:lang w:val="en-GB"/>
        </w:rPr>
        <w:t>app</w:t>
      </w:r>
      <w:r w:rsidR="00B929E9">
        <w:rPr>
          <w:lang w:val="en-GB"/>
        </w:rPr>
        <w:t>lication built in Cloud Application Programming (CAP)</w:t>
      </w:r>
      <w:r w:rsidR="009922AC">
        <w:rPr>
          <w:lang w:val="en-GB"/>
        </w:rPr>
        <w:t xml:space="preserve"> model</w:t>
      </w:r>
      <w:r w:rsidR="00B929E9">
        <w:rPr>
          <w:lang w:val="en-GB"/>
        </w:rPr>
        <w:t xml:space="preserve">, and a Fiori </w:t>
      </w:r>
      <w:r w:rsidR="00D55E1F">
        <w:rPr>
          <w:lang w:val="en-GB"/>
        </w:rPr>
        <w:t>frontend application.</w:t>
      </w:r>
      <w:r w:rsidR="00E10B27">
        <w:rPr>
          <w:lang w:val="en-GB"/>
        </w:rPr>
        <w:t xml:space="preserve"> </w:t>
      </w:r>
      <w:r w:rsidR="00D9327A">
        <w:rPr>
          <w:lang w:val="en-GB"/>
        </w:rPr>
        <w:t>Here’s how it’s structured:</w:t>
      </w:r>
    </w:p>
    <w:p w14:paraId="05AC7C45" w14:textId="77777777" w:rsidR="00D9327A" w:rsidRDefault="00D9327A" w:rsidP="00EA3B4D">
      <w:pPr>
        <w:rPr>
          <w:lang w:val="en-GB"/>
        </w:rPr>
      </w:pPr>
    </w:p>
    <w:p w14:paraId="2B6641A8" w14:textId="2734590E" w:rsidR="00D9327A" w:rsidRDefault="00416525" w:rsidP="00416525">
      <w:pPr>
        <w:pStyle w:val="ListParagraph"/>
        <w:numPr>
          <w:ilvl w:val="0"/>
          <w:numId w:val="24"/>
        </w:numPr>
      </w:pPr>
      <w:r>
        <w:t>App</w:t>
      </w:r>
    </w:p>
    <w:p w14:paraId="0C1C91AE" w14:textId="31C4D6BF" w:rsidR="00416525" w:rsidRDefault="00416525" w:rsidP="00416525">
      <w:pPr>
        <w:pStyle w:val="ListParagraph"/>
        <w:numPr>
          <w:ilvl w:val="1"/>
          <w:numId w:val="24"/>
        </w:numPr>
      </w:pPr>
      <w:r>
        <w:t>Webapp</w:t>
      </w:r>
    </w:p>
    <w:p w14:paraId="1624EEEA" w14:textId="3FBC43E9" w:rsidR="00503E1D" w:rsidRDefault="00503E1D" w:rsidP="00503E1D">
      <w:pPr>
        <w:pStyle w:val="ListParagraph"/>
        <w:numPr>
          <w:ilvl w:val="2"/>
          <w:numId w:val="24"/>
        </w:numPr>
      </w:pPr>
      <w:r>
        <w:t>Controller</w:t>
      </w:r>
      <w:r w:rsidR="00562844">
        <w:t>s</w:t>
      </w:r>
      <w:r>
        <w:t xml:space="preserve"> -&gt; JavaScript </w:t>
      </w:r>
      <w:r w:rsidR="00562844">
        <w:t>c</w:t>
      </w:r>
      <w:r>
        <w:t>ode</w:t>
      </w:r>
      <w:r w:rsidR="00B81D56">
        <w:t xml:space="preserve"> &amp; </w:t>
      </w:r>
      <w:proofErr w:type="spellStart"/>
      <w:r w:rsidR="00B81D56">
        <w:t>eventhandlers</w:t>
      </w:r>
      <w:proofErr w:type="spellEnd"/>
      <w:r w:rsidR="00562844">
        <w:t xml:space="preserve"> behind the views</w:t>
      </w:r>
    </w:p>
    <w:p w14:paraId="4FE95FAD" w14:textId="005C418F" w:rsidR="008D4AC4" w:rsidRDefault="008D4AC4" w:rsidP="00503E1D">
      <w:pPr>
        <w:pStyle w:val="ListParagraph"/>
        <w:numPr>
          <w:ilvl w:val="2"/>
          <w:numId w:val="24"/>
        </w:numPr>
      </w:pPr>
      <w:r>
        <w:t>V</w:t>
      </w:r>
      <w:r w:rsidR="00562844">
        <w:t>iews -&gt; XML views</w:t>
      </w:r>
      <w:r w:rsidR="009922AC">
        <w:t xml:space="preserve"> &amp; frontend structure</w:t>
      </w:r>
    </w:p>
    <w:p w14:paraId="1898DA3B" w14:textId="0DC8419D" w:rsidR="0021495C" w:rsidRDefault="005E6A9E" w:rsidP="005701B8">
      <w:pPr>
        <w:pStyle w:val="ListParagraph"/>
        <w:numPr>
          <w:ilvl w:val="2"/>
          <w:numId w:val="24"/>
        </w:numPr>
      </w:pPr>
      <w:proofErr w:type="spellStart"/>
      <w:r>
        <w:t>Img</w:t>
      </w:r>
      <w:proofErr w:type="spellEnd"/>
      <w:r>
        <w:t xml:space="preserve"> -&gt; </w:t>
      </w:r>
      <w:r w:rsidR="0021495C">
        <w:t>all local images used in the application</w:t>
      </w:r>
    </w:p>
    <w:p w14:paraId="0037989D" w14:textId="0D2405A5" w:rsidR="005701B8" w:rsidRDefault="005701B8" w:rsidP="005701B8">
      <w:pPr>
        <w:pStyle w:val="ListParagraph"/>
        <w:numPr>
          <w:ilvl w:val="2"/>
          <w:numId w:val="24"/>
        </w:numPr>
      </w:pPr>
      <w:r>
        <w:t>Services -&gt; API-handling</w:t>
      </w:r>
    </w:p>
    <w:p w14:paraId="71272DCF" w14:textId="7BE32E8F" w:rsidR="00C6300C" w:rsidRDefault="00C6300C" w:rsidP="005701B8">
      <w:pPr>
        <w:pStyle w:val="ListParagraph"/>
        <w:numPr>
          <w:ilvl w:val="2"/>
          <w:numId w:val="24"/>
        </w:numPr>
      </w:pPr>
      <w:r>
        <w:t>State -&gt; Business logic</w:t>
      </w:r>
    </w:p>
    <w:p w14:paraId="28CB4CD5" w14:textId="2824862E" w:rsidR="005701B8" w:rsidRDefault="005701B8" w:rsidP="005701B8">
      <w:pPr>
        <w:pStyle w:val="ListParagraph"/>
        <w:numPr>
          <w:ilvl w:val="2"/>
          <w:numId w:val="24"/>
        </w:numPr>
      </w:pPr>
      <w:r>
        <w:t>Model</w:t>
      </w:r>
      <w:r w:rsidR="004511E1">
        <w:t xml:space="preserve"> -&gt; </w:t>
      </w:r>
      <w:r w:rsidR="00C4736F">
        <w:t xml:space="preserve">Object properties &amp; Object </w:t>
      </w:r>
      <w:r w:rsidR="00B0758E">
        <w:t xml:space="preserve">related </w:t>
      </w:r>
      <w:r w:rsidR="00C4736F">
        <w:t>functions</w:t>
      </w:r>
    </w:p>
    <w:p w14:paraId="20834834" w14:textId="69F2C5F8" w:rsidR="00416525" w:rsidRDefault="00416525" w:rsidP="00416525">
      <w:pPr>
        <w:pStyle w:val="ListParagraph"/>
        <w:numPr>
          <w:ilvl w:val="0"/>
          <w:numId w:val="24"/>
        </w:numPr>
      </w:pPr>
      <w:r>
        <w:t>Db</w:t>
      </w:r>
    </w:p>
    <w:p w14:paraId="20CDAF89" w14:textId="68CE957F" w:rsidR="00115BB3" w:rsidRDefault="002C0718" w:rsidP="00115BB3">
      <w:pPr>
        <w:pStyle w:val="ListParagraph"/>
        <w:numPr>
          <w:ilvl w:val="1"/>
          <w:numId w:val="24"/>
        </w:numPr>
      </w:pPr>
      <w:proofErr w:type="spellStart"/>
      <w:r>
        <w:t>Datamodel.cds</w:t>
      </w:r>
      <w:proofErr w:type="spellEnd"/>
      <w:r>
        <w:t xml:space="preserve"> -&gt; </w:t>
      </w:r>
      <w:r w:rsidR="00115BB3">
        <w:t>Database structure</w:t>
      </w:r>
    </w:p>
    <w:p w14:paraId="2B83556F" w14:textId="17EC5975" w:rsidR="002C0718" w:rsidRDefault="004B6898" w:rsidP="00115BB3">
      <w:pPr>
        <w:pStyle w:val="ListParagraph"/>
        <w:numPr>
          <w:ilvl w:val="1"/>
          <w:numId w:val="24"/>
        </w:numPr>
      </w:pPr>
      <w:r>
        <w:t>Data folder -&gt; test data</w:t>
      </w:r>
    </w:p>
    <w:p w14:paraId="6B5B7984" w14:textId="36013675" w:rsidR="00416525" w:rsidRDefault="00416525" w:rsidP="00416525">
      <w:pPr>
        <w:pStyle w:val="ListParagraph"/>
        <w:numPr>
          <w:ilvl w:val="0"/>
          <w:numId w:val="24"/>
        </w:numPr>
      </w:pPr>
      <w:proofErr w:type="spellStart"/>
      <w:r>
        <w:t>Srv</w:t>
      </w:r>
      <w:proofErr w:type="spellEnd"/>
    </w:p>
    <w:p w14:paraId="210B49C7" w14:textId="1C3C5CF8" w:rsidR="004B6898" w:rsidRDefault="00B9472B" w:rsidP="004B6898">
      <w:pPr>
        <w:pStyle w:val="ListParagraph"/>
        <w:numPr>
          <w:ilvl w:val="1"/>
          <w:numId w:val="24"/>
        </w:numPr>
      </w:pPr>
      <w:r>
        <w:t xml:space="preserve">Service.js -&gt; </w:t>
      </w:r>
      <w:r w:rsidR="006B0989">
        <w:t>API-handling</w:t>
      </w:r>
    </w:p>
    <w:p w14:paraId="55AF8FCE" w14:textId="77777777" w:rsidR="0070655A" w:rsidRPr="00830160" w:rsidRDefault="0070655A" w:rsidP="0070655A">
      <w:pPr>
        <w:rPr>
          <w:lang w:val="en-GB"/>
        </w:rPr>
      </w:pPr>
    </w:p>
    <w:p w14:paraId="2180E202" w14:textId="5FBA4B6D" w:rsidR="0070655A" w:rsidRDefault="0070655A" w:rsidP="0070655A">
      <w:pPr>
        <w:rPr>
          <w:lang w:val="en-GB"/>
        </w:rPr>
      </w:pPr>
      <w:r w:rsidRPr="0070655A">
        <w:rPr>
          <w:lang w:val="en-GB"/>
        </w:rPr>
        <w:t>You can find this s</w:t>
      </w:r>
      <w:r>
        <w:rPr>
          <w:lang w:val="en-GB"/>
        </w:rPr>
        <w:t>tructure in the README</w:t>
      </w:r>
      <w:r w:rsidR="00C851AA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aswell</w:t>
      </w:r>
      <w:proofErr w:type="spellEnd"/>
      <w:r w:rsidR="00C851AA">
        <w:rPr>
          <w:lang w:val="en-GB"/>
        </w:rPr>
        <w:t xml:space="preserve"> as </w:t>
      </w:r>
      <w:r w:rsidR="00371AEE">
        <w:rPr>
          <w:lang w:val="en-GB"/>
        </w:rPr>
        <w:t>how to run the application</w:t>
      </w:r>
      <w:r>
        <w:rPr>
          <w:lang w:val="en-GB"/>
        </w:rPr>
        <w:t>.</w:t>
      </w:r>
    </w:p>
    <w:p w14:paraId="08EC79E8" w14:textId="2B650060" w:rsidR="001131B5" w:rsidRDefault="001131B5" w:rsidP="0070655A">
      <w:pPr>
        <w:rPr>
          <w:lang w:val="en-GB"/>
        </w:rPr>
      </w:pPr>
      <w:r>
        <w:rPr>
          <w:lang w:val="en-GB"/>
        </w:rPr>
        <w:t>In short:</w:t>
      </w:r>
    </w:p>
    <w:p w14:paraId="1DF7FB8F" w14:textId="77777777" w:rsidR="001131B5" w:rsidRPr="00EB0AC6" w:rsidRDefault="001131B5" w:rsidP="001131B5">
      <w:pPr>
        <w:pStyle w:val="ListParagraph"/>
        <w:numPr>
          <w:ilvl w:val="0"/>
          <w:numId w:val="5"/>
        </w:numPr>
      </w:pPr>
      <w:r w:rsidRPr="00EB0AC6">
        <w:t>Open terminal and run following commands:</w:t>
      </w:r>
    </w:p>
    <w:p w14:paraId="4D7A5153" w14:textId="77777777" w:rsidR="001131B5" w:rsidRPr="00EB0AC6" w:rsidRDefault="001131B5" w:rsidP="001131B5">
      <w:pPr>
        <w:pStyle w:val="ListParagraph"/>
        <w:numPr>
          <w:ilvl w:val="1"/>
          <w:numId w:val="5"/>
        </w:numPr>
      </w:pPr>
      <w:r w:rsidRPr="00EB0AC6">
        <w:t xml:space="preserve">Run </w:t>
      </w:r>
      <w:proofErr w:type="spellStart"/>
      <w:r w:rsidRPr="00EB0AC6">
        <w:rPr>
          <w:rStyle w:val="codeChar"/>
          <w:lang w:val="en-GB"/>
        </w:rPr>
        <w:t>npm</w:t>
      </w:r>
      <w:proofErr w:type="spellEnd"/>
      <w:r w:rsidRPr="00EB0AC6">
        <w:rPr>
          <w:rStyle w:val="codeChar"/>
          <w:lang w:val="en-GB"/>
        </w:rPr>
        <w:t xml:space="preserve"> install</w:t>
      </w:r>
      <w:r w:rsidRPr="00EB0AC6">
        <w:t xml:space="preserve"> </w:t>
      </w:r>
    </w:p>
    <w:p w14:paraId="688EB5B7" w14:textId="77777777" w:rsidR="001131B5" w:rsidRPr="00EB0AC6" w:rsidRDefault="001131B5" w:rsidP="001131B5">
      <w:pPr>
        <w:pStyle w:val="ListParagraph"/>
        <w:numPr>
          <w:ilvl w:val="2"/>
          <w:numId w:val="5"/>
        </w:numPr>
      </w:pPr>
      <w:r w:rsidRPr="00EB0AC6">
        <w:t>This will add all necessary dependencies</w:t>
      </w:r>
    </w:p>
    <w:p w14:paraId="45DE2225" w14:textId="77777777" w:rsidR="001131B5" w:rsidRPr="00EB0AC6" w:rsidRDefault="001131B5" w:rsidP="001131B5">
      <w:pPr>
        <w:pStyle w:val="ListParagraph"/>
        <w:numPr>
          <w:ilvl w:val="1"/>
          <w:numId w:val="5"/>
        </w:numPr>
      </w:pPr>
      <w:r w:rsidRPr="00EB0AC6">
        <w:t xml:space="preserve">Run </w:t>
      </w:r>
      <w:proofErr w:type="spellStart"/>
      <w:r w:rsidRPr="00EB0AC6">
        <w:rPr>
          <w:rStyle w:val="codeChar"/>
          <w:lang w:val="en-GB"/>
        </w:rPr>
        <w:t>local:db</w:t>
      </w:r>
      <w:proofErr w:type="spellEnd"/>
      <w:r w:rsidRPr="00EB0AC6">
        <w:t xml:space="preserve"> </w:t>
      </w:r>
    </w:p>
    <w:p w14:paraId="75D0B829" w14:textId="77777777" w:rsidR="001131B5" w:rsidRPr="00EB0AC6" w:rsidRDefault="001131B5" w:rsidP="001131B5">
      <w:pPr>
        <w:pStyle w:val="ListParagraph"/>
        <w:numPr>
          <w:ilvl w:val="2"/>
          <w:numId w:val="5"/>
        </w:numPr>
      </w:pPr>
      <w:r w:rsidRPr="00EB0AC6">
        <w:t>This will start a local SQLite database and register test-data</w:t>
      </w:r>
    </w:p>
    <w:p w14:paraId="6335EB1D" w14:textId="77777777" w:rsidR="001131B5" w:rsidRPr="00EB0AC6" w:rsidRDefault="001131B5" w:rsidP="001131B5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color w:val="auto"/>
          <w:bdr w:val="none" w:sz="0" w:space="0" w:color="auto"/>
          <w:shd w:val="clear" w:color="auto" w:fill="auto"/>
          <w:lang w:val="en-GB"/>
        </w:rPr>
      </w:pPr>
      <w:r w:rsidRPr="00EB0AC6">
        <w:t xml:space="preserve">Start the app via </w:t>
      </w:r>
      <w:proofErr w:type="spellStart"/>
      <w:r w:rsidRPr="00EB0AC6">
        <w:rPr>
          <w:rStyle w:val="codeChar"/>
          <w:lang w:val="en-GB"/>
        </w:rPr>
        <w:t>npm</w:t>
      </w:r>
      <w:proofErr w:type="spellEnd"/>
      <w:r w:rsidRPr="00EB0AC6">
        <w:rPr>
          <w:rStyle w:val="codeChar"/>
          <w:lang w:val="en-GB"/>
        </w:rPr>
        <w:t xml:space="preserve"> run start</w:t>
      </w:r>
    </w:p>
    <w:p w14:paraId="268998DE" w14:textId="77777777" w:rsidR="001131B5" w:rsidRPr="00EB0AC6" w:rsidRDefault="001131B5" w:rsidP="001131B5">
      <w:pPr>
        <w:pStyle w:val="ListParagraph"/>
        <w:numPr>
          <w:ilvl w:val="2"/>
          <w:numId w:val="5"/>
        </w:numPr>
        <w:rPr>
          <w:rStyle w:val="codeChar"/>
          <w:rFonts w:asciiTheme="minorHAnsi" w:hAnsiTheme="minorHAnsi"/>
          <w:color w:val="auto"/>
          <w:bdr w:val="none" w:sz="0" w:space="0" w:color="auto"/>
          <w:shd w:val="clear" w:color="auto" w:fill="auto"/>
          <w:lang w:val="en-GB"/>
        </w:rPr>
      </w:pPr>
      <w:r w:rsidRPr="00EB0AC6">
        <w:rPr>
          <w:rStyle w:val="codeChar"/>
          <w:rFonts w:asciiTheme="minorHAnsi" w:hAnsiTheme="minorHAnsi"/>
          <w:color w:val="auto"/>
          <w:bdr w:val="none" w:sz="0" w:space="0" w:color="auto"/>
          <w:shd w:val="clear" w:color="auto" w:fill="auto"/>
          <w:lang w:val="en-GB"/>
        </w:rPr>
        <w:t xml:space="preserve">Or run the middleware in debug mode via </w:t>
      </w:r>
      <w:r w:rsidRPr="00EB0AC6">
        <w:rPr>
          <w:rStyle w:val="codeChar"/>
          <w:lang w:val="en-GB"/>
        </w:rPr>
        <w:t>F5</w:t>
      </w:r>
    </w:p>
    <w:p w14:paraId="5CCC2017" w14:textId="5FF4250B" w:rsidR="001131B5" w:rsidRPr="001131B5" w:rsidRDefault="001131B5" w:rsidP="0070655A">
      <w:pPr>
        <w:pStyle w:val="ListParagraph"/>
        <w:numPr>
          <w:ilvl w:val="2"/>
          <w:numId w:val="5"/>
        </w:numPr>
      </w:pPr>
      <w:r w:rsidRPr="00EB0AC6">
        <w:rPr>
          <w:rStyle w:val="codeChar"/>
          <w:rFonts w:asciiTheme="minorHAnsi" w:hAnsiTheme="minorHAnsi"/>
          <w:color w:val="auto"/>
          <w:bdr w:val="none" w:sz="0" w:space="0" w:color="auto"/>
          <w:shd w:val="clear" w:color="auto" w:fill="auto"/>
          <w:lang w:val="en-GB"/>
        </w:rPr>
        <w:t xml:space="preserve">To debug the frontend, use the developer tools via </w:t>
      </w:r>
      <w:r w:rsidRPr="00EB0AC6">
        <w:rPr>
          <w:rStyle w:val="codeChar"/>
          <w:lang w:val="en-GB"/>
        </w:rPr>
        <w:t>F12</w:t>
      </w:r>
    </w:p>
    <w:p w14:paraId="2A2BD616" w14:textId="77777777" w:rsidR="00D9327A" w:rsidRPr="00EA3B4D" w:rsidRDefault="00D9327A" w:rsidP="00EA3B4D">
      <w:pPr>
        <w:rPr>
          <w:lang w:val="en-GB"/>
        </w:rPr>
      </w:pPr>
    </w:p>
    <w:p w14:paraId="0955A58C" w14:textId="1345CB8C" w:rsidR="007F73CB" w:rsidRDefault="00B70706" w:rsidP="00E7441A">
      <w:pPr>
        <w:pStyle w:val="Heading2"/>
      </w:pPr>
      <w:r>
        <w:t xml:space="preserve">SAP </w:t>
      </w:r>
      <w:proofErr w:type="spellStart"/>
      <w:r>
        <w:t>AppGyver</w:t>
      </w:r>
      <w:proofErr w:type="spellEnd"/>
    </w:p>
    <w:p w14:paraId="0A159434" w14:textId="77777777" w:rsidR="00207E6A" w:rsidRDefault="009A3937">
      <w:pPr>
        <w:spacing w:after="200" w:line="276" w:lineRule="auto"/>
        <w:contextualSpacing w:val="0"/>
        <w:jc w:val="left"/>
        <w:rPr>
          <w:lang w:val="en-GB"/>
        </w:rPr>
      </w:pPr>
      <w:r>
        <w:rPr>
          <w:lang w:val="en-GB"/>
        </w:rPr>
        <w:t>If</w:t>
      </w:r>
      <w:r w:rsidR="00425FEC">
        <w:rPr>
          <w:lang w:val="en-GB"/>
        </w:rPr>
        <w:t xml:space="preserve"> you want to create a Low-Code / No-Code project, </w:t>
      </w:r>
      <w:r w:rsidR="002358E7">
        <w:rPr>
          <w:lang w:val="en-GB"/>
        </w:rPr>
        <w:t xml:space="preserve">we’ll recommend SAP </w:t>
      </w:r>
      <w:proofErr w:type="spellStart"/>
      <w:r w:rsidR="002358E7">
        <w:rPr>
          <w:lang w:val="en-GB"/>
        </w:rPr>
        <w:t>AppGyver</w:t>
      </w:r>
      <w:proofErr w:type="spellEnd"/>
      <w:r w:rsidR="002358E7">
        <w:rPr>
          <w:lang w:val="en-GB"/>
        </w:rPr>
        <w:t>!</w:t>
      </w:r>
    </w:p>
    <w:p w14:paraId="0CFDDA16" w14:textId="77777777" w:rsidR="0002065B" w:rsidRDefault="00207E6A">
      <w:pPr>
        <w:spacing w:after="200" w:line="276" w:lineRule="auto"/>
        <w:contextualSpacing w:val="0"/>
        <w:jc w:val="left"/>
        <w:rPr>
          <w:lang w:val="en-GB"/>
        </w:rPr>
      </w:pPr>
      <w:r>
        <w:rPr>
          <w:lang w:val="en-GB"/>
        </w:rPr>
        <w:t xml:space="preserve">In here, </w:t>
      </w:r>
      <w:r w:rsidR="00ED7222">
        <w:rPr>
          <w:lang w:val="en-GB"/>
        </w:rPr>
        <w:t>there</w:t>
      </w:r>
      <w:r>
        <w:rPr>
          <w:lang w:val="en-GB"/>
        </w:rPr>
        <w:t xml:space="preserve"> </w:t>
      </w:r>
      <w:r w:rsidR="00ED7222">
        <w:rPr>
          <w:lang w:val="en-GB"/>
        </w:rPr>
        <w:t>are</w:t>
      </w:r>
      <w:r w:rsidR="00064F6A">
        <w:rPr>
          <w:lang w:val="en-GB"/>
        </w:rPr>
        <w:t xml:space="preserve"> several drag &amp; drop options to create </w:t>
      </w:r>
      <w:r w:rsidR="00ED7222">
        <w:rPr>
          <w:lang w:val="en-GB"/>
        </w:rPr>
        <w:t xml:space="preserve">your </w:t>
      </w:r>
      <w:r w:rsidR="00526A52">
        <w:rPr>
          <w:lang w:val="en-GB"/>
        </w:rPr>
        <w:t>interface</w:t>
      </w:r>
      <w:r w:rsidR="00D919F6">
        <w:rPr>
          <w:lang w:val="en-GB"/>
        </w:rPr>
        <w:t>s</w:t>
      </w:r>
      <w:r w:rsidR="00526A52">
        <w:rPr>
          <w:lang w:val="en-GB"/>
        </w:rPr>
        <w:t xml:space="preserve"> </w:t>
      </w:r>
      <w:r w:rsidR="0027146E">
        <w:rPr>
          <w:lang w:val="en-GB"/>
        </w:rPr>
        <w:t>very quick</w:t>
      </w:r>
      <w:r w:rsidR="0047017F">
        <w:rPr>
          <w:lang w:val="en-GB"/>
        </w:rPr>
        <w:t xml:space="preserve"> &amp; easy</w:t>
      </w:r>
      <w:r w:rsidR="0027146E">
        <w:rPr>
          <w:lang w:val="en-GB"/>
        </w:rPr>
        <w:t>.</w:t>
      </w:r>
    </w:p>
    <w:p w14:paraId="3BF6CBCB" w14:textId="19A7F10E" w:rsidR="007C247C" w:rsidRDefault="0002065B">
      <w:pPr>
        <w:spacing w:after="200" w:line="276" w:lineRule="auto"/>
        <w:contextualSpacing w:val="0"/>
        <w:jc w:val="left"/>
        <w:rPr>
          <w:lang w:val="en-GB"/>
        </w:rPr>
      </w:pPr>
      <w:r>
        <w:rPr>
          <w:lang w:val="en-GB"/>
        </w:rPr>
        <w:lastRenderedPageBreak/>
        <w:t xml:space="preserve">Since this is an opportunity to show your creativity </w:t>
      </w:r>
      <w:r w:rsidR="00194770">
        <w:rPr>
          <w:lang w:val="en-GB"/>
        </w:rPr>
        <w:t xml:space="preserve">&amp; innovative ideas, we won’t be giving you a template, but we will provide you with </w:t>
      </w:r>
      <w:r w:rsidR="00510C9A">
        <w:rPr>
          <w:lang w:val="en-GB"/>
        </w:rPr>
        <w:t xml:space="preserve">a step-by-step </w:t>
      </w:r>
      <w:hyperlink r:id="rId15" w:history="1">
        <w:r w:rsidR="00106788" w:rsidRPr="00ED0F07">
          <w:rPr>
            <w:rStyle w:val="Hyperlink"/>
            <w:b/>
            <w:bCs/>
            <w:lang w:val="en-GB"/>
          </w:rPr>
          <w:t>roadmap</w:t>
        </w:r>
      </w:hyperlink>
      <w:r w:rsidR="00106788">
        <w:rPr>
          <w:lang w:val="en-GB"/>
        </w:rPr>
        <w:t xml:space="preserve"> towards an interesting </w:t>
      </w:r>
      <w:r w:rsidR="005958D7">
        <w:rPr>
          <w:lang w:val="en-GB"/>
        </w:rPr>
        <w:t>interface.</w:t>
      </w:r>
      <w:r w:rsidR="0026114A">
        <w:rPr>
          <w:lang w:val="en-GB"/>
        </w:rPr>
        <w:t xml:space="preserve"> We will also </w:t>
      </w:r>
      <w:r w:rsidR="00241011">
        <w:rPr>
          <w:lang w:val="en-GB"/>
        </w:rPr>
        <w:t xml:space="preserve">provide some demo </w:t>
      </w:r>
      <w:proofErr w:type="gramStart"/>
      <w:r w:rsidR="00241011">
        <w:rPr>
          <w:lang w:val="en-GB"/>
        </w:rPr>
        <w:t>API’s</w:t>
      </w:r>
      <w:proofErr w:type="gramEnd"/>
      <w:r w:rsidR="00241011">
        <w:rPr>
          <w:lang w:val="en-GB"/>
        </w:rPr>
        <w:t xml:space="preserve"> to help you on your way!</w:t>
      </w:r>
    </w:p>
    <w:p w14:paraId="73AE0868" w14:textId="77777777" w:rsidR="00575962" w:rsidRPr="003A090A" w:rsidRDefault="00575962" w:rsidP="00575962">
      <w:pPr>
        <w:rPr>
          <w:b/>
          <w:bCs/>
          <w:lang w:val="en-GB"/>
        </w:rPr>
      </w:pPr>
      <w:r w:rsidRPr="003A090A">
        <w:rPr>
          <w:b/>
          <w:bCs/>
          <w:lang w:val="en-GB"/>
        </w:rPr>
        <w:t xml:space="preserve">Demo API’s: </w:t>
      </w:r>
    </w:p>
    <w:p w14:paraId="76857F67" w14:textId="77777777" w:rsidR="00575962" w:rsidRDefault="00575962" w:rsidP="00575962">
      <w:pPr>
        <w:pStyle w:val="ListParagraph"/>
      </w:pPr>
      <w:hyperlink r:id="rId16" w:history="1">
        <w:r w:rsidRPr="00E45DB5">
          <w:rPr>
            <w:rStyle w:val="Hyperlink"/>
          </w:rPr>
          <w:t>https://fb65b981trial-dev-setupfiorifrontend-srv.cfapps.us10.hana.ondemand.com/v2/service/htf2022/FlowStream</w:t>
        </w:r>
      </w:hyperlink>
      <w:r>
        <w:t xml:space="preserve"> </w:t>
      </w:r>
    </w:p>
    <w:p w14:paraId="7A759BE8" w14:textId="77777777" w:rsidR="00575962" w:rsidRDefault="00575962" w:rsidP="00575962">
      <w:pPr>
        <w:pStyle w:val="ListParagraph"/>
      </w:pPr>
      <w:hyperlink r:id="rId17" w:history="1">
        <w:r w:rsidRPr="00E45DB5">
          <w:rPr>
            <w:rStyle w:val="Hyperlink"/>
          </w:rPr>
          <w:t>https://fb65b981trial-dev-setupfiorifrontend-srv.cfapps.us10.hana.ondemand.com/v2/service/htf2022/GandalfQuote</w:t>
        </w:r>
      </w:hyperlink>
    </w:p>
    <w:p w14:paraId="0CEB1F7A" w14:textId="77777777" w:rsidR="00575962" w:rsidRPr="00417B29" w:rsidRDefault="00575962" w:rsidP="00575962">
      <w:pPr>
        <w:pStyle w:val="ListParagraph"/>
        <w:rPr>
          <w:rStyle w:val="Hyperlink"/>
        </w:rPr>
      </w:pPr>
      <w:r>
        <w:rPr>
          <w:rStyle w:val="Hyperlink"/>
          <w:rFonts w:ascii="Helvetica" w:hAnsi="Helvetica"/>
          <w:b/>
          <w:bCs/>
          <w:sz w:val="18"/>
          <w:szCs w:val="18"/>
          <w:shd w:val="clear" w:color="auto" w:fill="FFFFFF"/>
        </w:rPr>
        <w:fldChar w:fldCharType="begin"/>
      </w:r>
      <w:r>
        <w:rPr>
          <w:rStyle w:val="Hyperlink"/>
        </w:rPr>
        <w:instrText xml:space="preserve"> HYPERLINK "</w:instrText>
      </w:r>
      <w:r w:rsidRPr="00417B29">
        <w:rPr>
          <w:rStyle w:val="Hyperlink"/>
        </w:rPr>
        <w:instrText>https://fb65b981trial-dev-setupfiorifrontend-srv.cfapps.us10.hana.ondemand.com/service/htf2022/FlowHint</w:instrText>
      </w:r>
    </w:p>
    <w:p w14:paraId="3323391A" w14:textId="77777777" w:rsidR="00575962" w:rsidRPr="00E45DB5" w:rsidRDefault="00575962" w:rsidP="00575962">
      <w:pPr>
        <w:pStyle w:val="ListParagraph"/>
        <w:rPr>
          <w:rStyle w:val="Hyperlink"/>
        </w:rPr>
      </w:pPr>
      <w:r>
        <w:rPr>
          <w:rStyle w:val="Hyperlink"/>
        </w:rPr>
        <w:instrText xml:space="preserve">" </w:instrText>
      </w:r>
      <w:r>
        <w:rPr>
          <w:rStyle w:val="Hyperlink"/>
          <w:rFonts w:ascii="Helvetica" w:hAnsi="Helvetica"/>
          <w:b/>
          <w:bCs/>
          <w:sz w:val="18"/>
          <w:szCs w:val="18"/>
          <w:shd w:val="clear" w:color="auto" w:fill="FFFFFF"/>
        </w:rPr>
        <w:fldChar w:fldCharType="separate"/>
      </w:r>
      <w:r w:rsidRPr="00E45DB5">
        <w:rPr>
          <w:rStyle w:val="Hyperlink"/>
        </w:rPr>
        <w:t>https://fb65b981trial-dev-setupfiorifrontend-srv.cfapps.us10.hana.ondemand.com/service/htf2022/FlowHint</w:t>
      </w:r>
    </w:p>
    <w:p w14:paraId="50C01337" w14:textId="6952739C" w:rsidR="00575962" w:rsidRDefault="00575962" w:rsidP="00575962">
      <w:pPr>
        <w:spacing w:after="200" w:line="276" w:lineRule="auto"/>
        <w:contextualSpacing w:val="0"/>
        <w:jc w:val="left"/>
        <w:rPr>
          <w:lang w:val="en-GB"/>
        </w:rPr>
      </w:pPr>
      <w:r>
        <w:rPr>
          <w:rStyle w:val="Hyperlink"/>
        </w:rPr>
        <w:fldChar w:fldCharType="end"/>
      </w:r>
    </w:p>
    <w:p w14:paraId="7FE968AD" w14:textId="15D4D002" w:rsidR="00A8202C" w:rsidRDefault="00A8202C">
      <w:pPr>
        <w:spacing w:after="200" w:line="276" w:lineRule="auto"/>
        <w:contextualSpacing w:val="0"/>
        <w:jc w:val="left"/>
        <w:rPr>
          <w:lang w:val="en-GB"/>
        </w:rPr>
      </w:pPr>
      <w:r>
        <w:rPr>
          <w:lang w:val="en-GB"/>
        </w:rPr>
        <w:br w:type="page"/>
      </w:r>
    </w:p>
    <w:p w14:paraId="15211FDB" w14:textId="646E2F35" w:rsidR="009C0A5B" w:rsidRDefault="00F23416" w:rsidP="00A8202C">
      <w:pPr>
        <w:pStyle w:val="Heading1"/>
        <w:spacing w:after="200"/>
      </w:pPr>
      <w:r>
        <w:lastRenderedPageBreak/>
        <w:t xml:space="preserve"> </w:t>
      </w:r>
      <w:r w:rsidR="00A8202C">
        <w:t>Deployment</w:t>
      </w:r>
    </w:p>
    <w:p w14:paraId="14402FA0" w14:textId="6C986729" w:rsidR="004702AF" w:rsidRDefault="00A8202C" w:rsidP="00A8202C">
      <w:pPr>
        <w:rPr>
          <w:lang w:val="en-GB"/>
        </w:rPr>
      </w:pPr>
      <w:r w:rsidRPr="00A8202C">
        <w:rPr>
          <w:lang w:val="en-GB"/>
        </w:rPr>
        <w:t>When you’re done pr</w:t>
      </w:r>
      <w:r>
        <w:rPr>
          <w:lang w:val="en-GB"/>
        </w:rPr>
        <w:t xml:space="preserve">ogramming, </w:t>
      </w:r>
      <w:r w:rsidRPr="00A8202C">
        <w:rPr>
          <w:lang w:val="en-GB"/>
        </w:rPr>
        <w:t xml:space="preserve">your application </w:t>
      </w:r>
      <w:r>
        <w:rPr>
          <w:lang w:val="en-GB"/>
        </w:rPr>
        <w:t xml:space="preserve">can be deployed </w:t>
      </w:r>
      <w:r w:rsidRPr="00A8202C">
        <w:rPr>
          <w:lang w:val="en-GB"/>
        </w:rPr>
        <w:t>to the cloud</w:t>
      </w:r>
      <w:r w:rsidR="004702AF">
        <w:rPr>
          <w:lang w:val="en-GB"/>
        </w:rPr>
        <w:t xml:space="preserve"> using </w:t>
      </w:r>
      <w:r w:rsidR="00F818B8">
        <w:rPr>
          <w:lang w:val="en-GB"/>
        </w:rPr>
        <w:t xml:space="preserve">SAP </w:t>
      </w:r>
      <w:r w:rsidR="004702AF">
        <w:rPr>
          <w:lang w:val="en-GB"/>
        </w:rPr>
        <w:t>B</w:t>
      </w:r>
      <w:r w:rsidR="00F818B8">
        <w:rPr>
          <w:lang w:val="en-GB"/>
        </w:rPr>
        <w:t xml:space="preserve">usiness </w:t>
      </w:r>
      <w:r w:rsidR="004702AF">
        <w:rPr>
          <w:lang w:val="en-GB"/>
        </w:rPr>
        <w:t>T</w:t>
      </w:r>
      <w:r w:rsidR="00F818B8">
        <w:rPr>
          <w:lang w:val="en-GB"/>
        </w:rPr>
        <w:t xml:space="preserve">echnology </w:t>
      </w:r>
      <w:r w:rsidR="004702AF">
        <w:rPr>
          <w:lang w:val="en-GB"/>
        </w:rPr>
        <w:t>P</w:t>
      </w:r>
      <w:r w:rsidR="00F818B8">
        <w:rPr>
          <w:lang w:val="en-GB"/>
        </w:rPr>
        <w:t>latform (BTP)</w:t>
      </w:r>
      <w:r>
        <w:rPr>
          <w:lang w:val="en-GB"/>
        </w:rPr>
        <w:t xml:space="preserve">. </w:t>
      </w:r>
    </w:p>
    <w:p w14:paraId="0E8327FC" w14:textId="41BAB1A0" w:rsidR="00A8202C" w:rsidRPr="00A8202C" w:rsidRDefault="00A8202C" w:rsidP="00A8202C">
      <w:pPr>
        <w:rPr>
          <w:b/>
          <w:bCs/>
          <w:lang w:val="en-GB"/>
        </w:rPr>
      </w:pPr>
      <w:r>
        <w:rPr>
          <w:lang w:val="en-GB"/>
        </w:rPr>
        <w:t xml:space="preserve">Follow these steps to get </w:t>
      </w:r>
      <w:r w:rsidR="004702AF">
        <w:rPr>
          <w:lang w:val="en-GB"/>
        </w:rPr>
        <w:t xml:space="preserve">your app up and running in </w:t>
      </w:r>
      <w:r w:rsidR="00280160">
        <w:rPr>
          <w:lang w:val="en-GB"/>
        </w:rPr>
        <w:t xml:space="preserve">the cloud in </w:t>
      </w:r>
      <w:r w:rsidR="004702AF">
        <w:rPr>
          <w:lang w:val="en-GB"/>
        </w:rPr>
        <w:t>no time!</w:t>
      </w:r>
    </w:p>
    <w:p w14:paraId="58A1A95D" w14:textId="6D6E7DAD" w:rsidR="00A8202C" w:rsidRPr="00280160" w:rsidRDefault="00A8202C" w:rsidP="00A8202C">
      <w:pPr>
        <w:pStyle w:val="ListParagraph"/>
        <w:rPr>
          <w:b/>
          <w:bCs/>
        </w:rPr>
      </w:pPr>
      <w:r w:rsidRPr="003A090A">
        <w:rPr>
          <w:rFonts w:ascii="Calibri" w:hAnsi="Calibri" w:cs="Calibri"/>
        </w:rPr>
        <w:t xml:space="preserve">Setup a free </w:t>
      </w:r>
      <w:hyperlink r:id="rId18" w:history="1">
        <w:r w:rsidRPr="003A090A">
          <w:rPr>
            <w:rStyle w:val="Hyperlink"/>
            <w:rFonts w:ascii="Calibri" w:hAnsi="Calibri" w:cs="Calibri"/>
          </w:rPr>
          <w:t>BTP-Trial account</w:t>
        </w:r>
      </w:hyperlink>
      <w:r w:rsidRPr="003A090A">
        <w:rPr>
          <w:rFonts w:ascii="Calibri" w:hAnsi="Calibri" w:cs="Calibri"/>
        </w:rPr>
        <w:t xml:space="preserve">. </w:t>
      </w:r>
    </w:p>
    <w:p w14:paraId="42D850CE" w14:textId="072787FA" w:rsidR="00280160" w:rsidRPr="003A090A" w:rsidRDefault="00280160" w:rsidP="00280160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rFonts w:ascii="Calibri" w:hAnsi="Calibri" w:cs="Calibri"/>
        </w:rPr>
        <w:t xml:space="preserve">Be sure to select US as </w:t>
      </w:r>
      <w:r w:rsidR="003B5C0F">
        <w:rPr>
          <w:rFonts w:ascii="Calibri" w:hAnsi="Calibri" w:cs="Calibri"/>
        </w:rPr>
        <w:t>region</w:t>
      </w:r>
      <w:r>
        <w:rPr>
          <w:rFonts w:ascii="Calibri" w:hAnsi="Calibri" w:cs="Calibri"/>
        </w:rPr>
        <w:t>.</w:t>
      </w:r>
    </w:p>
    <w:p w14:paraId="4CEB452D" w14:textId="6CBB036A" w:rsidR="00A8202C" w:rsidRPr="003A090A" w:rsidRDefault="00A8202C" w:rsidP="00A8202C">
      <w:pPr>
        <w:pStyle w:val="ListParagraph"/>
        <w:rPr>
          <w:rFonts w:cs="Calibri"/>
          <w:b/>
          <w:bCs/>
        </w:rPr>
      </w:pPr>
      <w:r w:rsidRPr="003A090A">
        <w:rPr>
          <w:rFonts w:cs="Calibri"/>
        </w:rPr>
        <w:t xml:space="preserve">Run </w:t>
      </w:r>
      <w:proofErr w:type="spellStart"/>
      <w:r w:rsidRPr="003A090A">
        <w:rPr>
          <w:rStyle w:val="codeChar"/>
          <w:lang w:val="en-GB"/>
        </w:rPr>
        <w:t>cf</w:t>
      </w:r>
      <w:proofErr w:type="spellEnd"/>
      <w:r w:rsidRPr="003A090A">
        <w:rPr>
          <w:rStyle w:val="codeChar"/>
          <w:lang w:val="en-GB"/>
        </w:rPr>
        <w:t xml:space="preserve"> login</w:t>
      </w:r>
      <w:r w:rsidR="00170FB7">
        <w:rPr>
          <w:rStyle w:val="codeChar"/>
          <w:lang w:val="en-GB"/>
        </w:rPr>
        <w:t xml:space="preserve"> -a ht</w:t>
      </w:r>
      <w:r w:rsidR="00CC3937">
        <w:rPr>
          <w:rStyle w:val="codeChar"/>
          <w:lang w:val="en-GB"/>
        </w:rPr>
        <w:t>t</w:t>
      </w:r>
      <w:r w:rsidR="00170FB7">
        <w:rPr>
          <w:rStyle w:val="codeChar"/>
          <w:lang w:val="en-GB"/>
        </w:rPr>
        <w:t>ps://api.cf.us10.hana.ondemand.com</w:t>
      </w:r>
      <w:r w:rsidR="00280160" w:rsidRPr="00CC3937">
        <w:rPr>
          <w:rFonts w:cs="Calibri"/>
        </w:rPr>
        <w:t xml:space="preserve"> </w:t>
      </w:r>
      <w:r w:rsidRPr="003A090A">
        <w:rPr>
          <w:rFonts w:cs="Calibri"/>
        </w:rPr>
        <w:t>and follow the process</w:t>
      </w:r>
    </w:p>
    <w:p w14:paraId="78C9BADE" w14:textId="40837F81" w:rsidR="00A8202C" w:rsidRPr="003A090A" w:rsidRDefault="00A8202C" w:rsidP="0060428E">
      <w:pPr>
        <w:pStyle w:val="ListParagraph"/>
        <w:numPr>
          <w:ilvl w:val="1"/>
          <w:numId w:val="13"/>
        </w:numPr>
        <w:rPr>
          <w:b/>
          <w:bCs/>
        </w:rPr>
      </w:pPr>
      <w:r w:rsidRPr="003A090A">
        <w:t>This will log you in to SAP BTP</w:t>
      </w:r>
      <w:r w:rsidR="008829BF">
        <w:t xml:space="preserve"> Trial</w:t>
      </w:r>
    </w:p>
    <w:p w14:paraId="6E12C996" w14:textId="5FC7A9B3" w:rsidR="00A8202C" w:rsidRPr="003A090A" w:rsidRDefault="00A8202C" w:rsidP="00A8202C">
      <w:pPr>
        <w:pStyle w:val="ListParagraph"/>
        <w:rPr>
          <w:b/>
          <w:bCs/>
        </w:rPr>
      </w:pPr>
      <w:r w:rsidRPr="003A090A">
        <w:rPr>
          <w:rFonts w:cs="Calibri"/>
        </w:rPr>
        <w:t xml:space="preserve">Run </w:t>
      </w:r>
      <w:proofErr w:type="spellStart"/>
      <w:r w:rsidRPr="003A090A">
        <w:rPr>
          <w:rStyle w:val="codeChar"/>
          <w:lang w:val="en-GB"/>
        </w:rPr>
        <w:t>npm</w:t>
      </w:r>
      <w:proofErr w:type="spellEnd"/>
      <w:r w:rsidRPr="003A090A">
        <w:rPr>
          <w:rStyle w:val="codeChar"/>
          <w:lang w:val="en-GB"/>
        </w:rPr>
        <w:t xml:space="preserve"> run </w:t>
      </w:r>
      <w:proofErr w:type="spellStart"/>
      <w:proofErr w:type="gramStart"/>
      <w:r w:rsidRPr="003A090A">
        <w:rPr>
          <w:rStyle w:val="codeChar"/>
          <w:lang w:val="en-GB"/>
        </w:rPr>
        <w:t>deploy:de</w:t>
      </w:r>
      <w:r w:rsidR="00CC3937">
        <w:rPr>
          <w:rStyle w:val="codeChar"/>
          <w:lang w:val="en-GB"/>
        </w:rPr>
        <w:t>v</w:t>
      </w:r>
      <w:proofErr w:type="spellEnd"/>
      <w:proofErr w:type="gramEnd"/>
    </w:p>
    <w:p w14:paraId="61CC71E8" w14:textId="73C8F237" w:rsidR="00A8202C" w:rsidRPr="0060428E" w:rsidRDefault="00A8202C" w:rsidP="0060428E">
      <w:pPr>
        <w:pStyle w:val="ListParagraph"/>
        <w:numPr>
          <w:ilvl w:val="1"/>
          <w:numId w:val="13"/>
        </w:numPr>
        <w:rPr>
          <w:b/>
          <w:bCs/>
        </w:rPr>
      </w:pPr>
      <w:r w:rsidRPr="003A090A">
        <w:t>This will deploy your app to the cloud!</w:t>
      </w:r>
    </w:p>
    <w:p w14:paraId="12697ED0" w14:textId="7F518057" w:rsidR="00B40A54" w:rsidRDefault="0060428E" w:rsidP="00A8202C">
      <w:pPr>
        <w:pStyle w:val="ListParagraph"/>
      </w:pPr>
      <w:r w:rsidRPr="0060428E">
        <w:rPr>
          <w:rFonts w:cs="Calibri"/>
        </w:rPr>
        <w:t>Setup</w:t>
      </w:r>
      <w:r>
        <w:rPr>
          <w:b/>
          <w:bCs/>
        </w:rPr>
        <w:t xml:space="preserve"> </w:t>
      </w:r>
      <w:hyperlink r:id="rId19" w:history="1">
        <w:r w:rsidR="007C1609" w:rsidRPr="007C1609">
          <w:rPr>
            <w:rStyle w:val="Hyperlink"/>
          </w:rPr>
          <w:t>SAP HANA Cloud</w:t>
        </w:r>
      </w:hyperlink>
    </w:p>
    <w:p w14:paraId="7F011526" w14:textId="74B579B2" w:rsidR="0060428E" w:rsidRDefault="00B40A54" w:rsidP="00B40A54">
      <w:pPr>
        <w:pStyle w:val="ListParagraph"/>
        <w:numPr>
          <w:ilvl w:val="1"/>
          <w:numId w:val="13"/>
        </w:numPr>
      </w:pPr>
      <w:r>
        <w:t>O</w:t>
      </w:r>
      <w:r w:rsidR="007C1609">
        <w:t xml:space="preserve">nly </w:t>
      </w:r>
      <w:r w:rsidR="007C1609" w:rsidRPr="00B40A54">
        <w:rPr>
          <w:b/>
          <w:bCs/>
        </w:rPr>
        <w:t>Step 3</w:t>
      </w:r>
      <w:r w:rsidR="007C1609">
        <w:t xml:space="preserve"> is necessary!</w:t>
      </w:r>
    </w:p>
    <w:p w14:paraId="710A97AC" w14:textId="307AC10F" w:rsidR="00B40A54" w:rsidRPr="007C1609" w:rsidRDefault="00B40A54" w:rsidP="00B40A54">
      <w:pPr>
        <w:pStyle w:val="ListParagraph"/>
        <w:numPr>
          <w:ilvl w:val="1"/>
          <w:numId w:val="13"/>
        </w:numPr>
      </w:pPr>
      <w:r>
        <w:t xml:space="preserve">Use </w:t>
      </w:r>
      <w:proofErr w:type="spellStart"/>
      <w:r w:rsidRPr="00B40A54">
        <w:rPr>
          <w:b/>
          <w:bCs/>
        </w:rPr>
        <w:t>SetupFioriFrontend</w:t>
      </w:r>
      <w:proofErr w:type="spellEnd"/>
      <w:r>
        <w:t xml:space="preserve"> as name</w:t>
      </w:r>
    </w:p>
    <w:p w14:paraId="19A5019D" w14:textId="516FCE39" w:rsidR="00A8202C" w:rsidRPr="00A8202C" w:rsidRDefault="00A8202C" w:rsidP="00A8202C">
      <w:pPr>
        <w:rPr>
          <w:lang w:val="en-GB"/>
        </w:rPr>
      </w:pPr>
    </w:p>
    <w:sectPr w:rsidR="00A8202C" w:rsidRPr="00A8202C" w:rsidSect="00A91F50">
      <w:pgSz w:w="11906" w:h="16838" w:code="9"/>
      <w:pgMar w:top="1701" w:right="1134" w:bottom="1134" w:left="1701" w:header="568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1ED9" w14:textId="77777777" w:rsidR="00286C44" w:rsidRPr="00642A79" w:rsidRDefault="00286C44" w:rsidP="00B7016D">
      <w:r>
        <w:separator/>
      </w:r>
    </w:p>
  </w:endnote>
  <w:endnote w:type="continuationSeparator" w:id="0">
    <w:p w14:paraId="4D34908E" w14:textId="77777777" w:rsidR="00286C44" w:rsidRPr="00642A79" w:rsidRDefault="00286C44" w:rsidP="00B7016D">
      <w:r>
        <w:continuationSeparator/>
      </w:r>
    </w:p>
  </w:endnote>
  <w:endnote w:type="continuationNotice" w:id="1">
    <w:p w14:paraId="61ED4C10" w14:textId="77777777" w:rsidR="00286C44" w:rsidRDefault="00286C4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he Wild Breath of Zelda">
    <w:altName w:val="Calibri"/>
    <w:charset w:val="00"/>
    <w:family w:val="auto"/>
    <w:pitch w:val="variable"/>
    <w:sig w:usb0="0000008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31F6" w14:textId="07D3B3CA" w:rsidR="00D94AFE" w:rsidRDefault="00ED0F07" w:rsidP="00A91F50">
    <w:pPr>
      <w:tabs>
        <w:tab w:val="right" w:pos="9070"/>
      </w:tabs>
    </w:pPr>
    <w:r>
      <w:rPr>
        <w:noProof/>
        <w:lang w:val="nl-BE" w:eastAsia="nl-BE"/>
      </w:rPr>
      <w:pict w14:anchorId="60960A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style="position:absolute;left:0;text-align:left;margin-left:71pt;margin-top:798pt;width:63.9pt;height:20.2pt;z-index:-251658752;mso-wrap-edited:f;mso-position-horizontal-relative:page;mso-position-vertical-relative:page" wrapcoords="4257 19887 4218 20274 4452 20384 4218 20384 4257 20798 18358 20798 19842 20798 19959 20633 19725 20605 10780 20329 13827 20301 13866 20163 13084 19887 4257 19887">
          <v:imagedata r:id="rId1" o:title="flexso footer" croptop="62054f" cropbottom="1910f" cropleft="53921f" cropright="4583f"/>
          <w10:wrap anchorx="page" anchory="page"/>
          <w10:anchorlock/>
        </v:shape>
      </w:pict>
    </w:r>
    <w:r w:rsidR="00D94AFE" w:rsidRPr="00642A79">
      <w:fldChar w:fldCharType="begin"/>
    </w:r>
    <w:r w:rsidR="00D94AFE" w:rsidRPr="00642A79">
      <w:instrText xml:space="preserve"> SUBJECT  \* FirstCap  \* MERGEFORMAT </w:instrText>
    </w:r>
    <w:r w:rsidR="00D94AFE" w:rsidRPr="00642A79">
      <w:fldChar w:fldCharType="end"/>
    </w:r>
    <w:r w:rsidR="00FB07CD">
      <w:rPr>
        <w:noProof/>
        <w:lang w:val="en-US"/>
      </w:rPr>
      <w:tab/>
    </w:r>
    <w:r w:rsidR="00D94AFE" w:rsidRPr="00A513A2">
      <w:rPr>
        <w:color w:val="CAA668"/>
      </w:rPr>
      <w:fldChar w:fldCharType="begin"/>
    </w:r>
    <w:r w:rsidR="00D94AFE" w:rsidRPr="00A513A2">
      <w:rPr>
        <w:color w:val="CAA668"/>
      </w:rPr>
      <w:instrText xml:space="preserve"> PAGE   \* MERGEFORMAT </w:instrText>
    </w:r>
    <w:r w:rsidR="00D94AFE" w:rsidRPr="00A513A2">
      <w:rPr>
        <w:color w:val="CAA668"/>
      </w:rPr>
      <w:fldChar w:fldCharType="separate"/>
    </w:r>
    <w:r w:rsidR="004756DE" w:rsidRPr="00A513A2">
      <w:rPr>
        <w:noProof/>
        <w:color w:val="CAA668"/>
      </w:rPr>
      <w:t>4</w:t>
    </w:r>
    <w:r w:rsidR="00D94AFE" w:rsidRPr="00A513A2">
      <w:rPr>
        <w:color w:val="CAA66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9ACB" w14:textId="77777777" w:rsidR="00286C44" w:rsidRPr="00642A79" w:rsidRDefault="00286C44" w:rsidP="00B7016D">
      <w:r>
        <w:separator/>
      </w:r>
    </w:p>
  </w:footnote>
  <w:footnote w:type="continuationSeparator" w:id="0">
    <w:p w14:paraId="543857B8" w14:textId="77777777" w:rsidR="00286C44" w:rsidRPr="00642A79" w:rsidRDefault="00286C44" w:rsidP="00B7016D">
      <w:r>
        <w:continuationSeparator/>
      </w:r>
    </w:p>
  </w:footnote>
  <w:footnote w:type="continuationNotice" w:id="1">
    <w:p w14:paraId="18D46794" w14:textId="77777777" w:rsidR="00286C44" w:rsidRDefault="00286C4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55E5" w14:textId="55A50748" w:rsidR="00EC19DF" w:rsidRPr="00D07FEA" w:rsidRDefault="00293A05" w:rsidP="00900739">
    <w:pPr>
      <w:pStyle w:val="Header"/>
      <w:jc w:val="left"/>
    </w:pPr>
    <w:r w:rsidRPr="00293A05">
      <w:rPr>
        <w:noProof/>
      </w:rPr>
      <w:drawing>
        <wp:inline distT="0" distB="0" distL="0" distR="0" wp14:anchorId="371537FD" wp14:editId="28C40730">
          <wp:extent cx="1699450" cy="568795"/>
          <wp:effectExtent l="0" t="0" r="0" b="3175"/>
          <wp:docPr id="1" name="Picture 1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158" cy="5757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00739">
      <w:tab/>
    </w:r>
    <w:r w:rsidR="00900739">
      <w:tab/>
      <w:t> </w:t>
    </w:r>
    <w:r w:rsidR="007325E4">
      <w:rPr>
        <w:noProof/>
      </w:rPr>
      <w:drawing>
        <wp:inline distT="0" distB="0" distL="0" distR="0" wp14:anchorId="47D2FA44" wp14:editId="22D6DB1F">
          <wp:extent cx="1176793" cy="525340"/>
          <wp:effectExtent l="0" t="0" r="4445" b="8255"/>
          <wp:docPr id="7" name="Picture 7" descr="Flexso Belux: Accelerators for SuccessFactors | Partner Packages | S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exso Belux: Accelerators for SuccessFactors | Partner Packages | SA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837" cy="544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WordHash hashCode="9gEijFd+ArDuQZ" id="eV7B9DVy"/>
    <int:WordHash hashCode="ZgBR0VrGTOxwTP" id="qelBjYP1"/>
    <int:WordHash hashCode="sdYfRUiYIDvIc4" id="krgy2sV4"/>
    <int:WordHash hashCode="5urSYhHVjUeNjg" id="JIlA5zR/"/>
    <int:WordHash hashCode="MW3nraxFjwvNFk" id="/OA6d1Pj"/>
    <int:WordHash hashCode="x64Ad/iXWBmdLE" id="lJpjp/U0"/>
    <int:WordHash hashCode="z6VXDgGyPleklm" id="4fjQtldS"/>
    <int:WordHash hashCode="k+IC5yYAL4/Yex" id="1tQJW40y"/>
    <int:WordHash hashCode="0FVgUpN/9ATnw8" id="FySODYP6"/>
    <int:WordHash hashCode="JLSVZ2cSBoT03t" id="nc+35lCn"/>
    <int:WordHash hashCode="xiO8h8b5zxsqcX" id="62PZ1uKb"/>
    <int:WordHash hashCode="LHTmc/vbI0luiv" id="bp/KUQ9L"/>
    <int:WordHash hashCode="9XtZEzGlRo+qim" id="nxSbqq65"/>
    <int:WordHash hashCode="jI2dZKd8NRxqr/" id="yV94SMfx"/>
  </int:Manifest>
  <int:Observations>
    <int:Content id="eV7B9DVy">
      <int:Rejection type="LegacyProofing"/>
    </int:Content>
    <int:Content id="qelBjYP1">
      <int:Rejection type="LegacyProofing"/>
    </int:Content>
    <int:Content id="krgy2sV4">
      <int:Rejection type="LegacyProofing"/>
    </int:Content>
    <int:Content id="JIlA5zR/">
      <int:Rejection type="LegacyProofing"/>
    </int:Content>
    <int:Content id="/OA6d1Pj">
      <int:Rejection type="LegacyProofing"/>
    </int:Content>
    <int:Content id="lJpjp/U0">
      <int:Rejection type="LegacyProofing"/>
    </int:Content>
    <int:Content id="4fjQtldS">
      <int:Rejection type="LegacyProofing"/>
    </int:Content>
    <int:Content id="1tQJW40y">
      <int:Rejection type="LegacyProofing"/>
    </int:Content>
    <int:Content id="FySODYP6">
      <int:Rejection type="LegacyProofing"/>
    </int:Content>
    <int:Content id="nc+35lCn">
      <int:Rejection type="LegacyProofing"/>
    </int:Content>
    <int:Content id="62PZ1uKb">
      <int:Rejection type="LegacyProofing"/>
    </int:Content>
    <int:Content id="bp/KUQ9L">
      <int:Rejection type="LegacyProofing"/>
    </int:Content>
    <int:Content id="nxSbqq65">
      <int:Rejection type="LegacyProofing"/>
    </int:Content>
    <int:Content id="yV94SMf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6EE"/>
    <w:multiLevelType w:val="hybridMultilevel"/>
    <w:tmpl w:val="B7A6DF0A"/>
    <w:lvl w:ilvl="0" w:tplc="558A2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DDA"/>
    <w:multiLevelType w:val="hybridMultilevel"/>
    <w:tmpl w:val="459E535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A809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60E"/>
    <w:multiLevelType w:val="multilevel"/>
    <w:tmpl w:val="594E57F8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2%1..%3."/>
      <w:lvlJc w:val="left"/>
      <w:pPr>
        <w:ind w:left="1224" w:hanging="504"/>
      </w:pPr>
    </w:lvl>
    <w:lvl w:ilvl="3">
      <w:start w:val="1"/>
      <w:numFmt w:val="decimal"/>
      <w:pStyle w:val="Heading4"/>
      <w:lvlText w:val="%3%1.%2.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C34AAD"/>
    <w:multiLevelType w:val="hybridMultilevel"/>
    <w:tmpl w:val="304406C4"/>
    <w:lvl w:ilvl="0" w:tplc="FF02A3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504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43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9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A1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C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A6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00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A3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1850"/>
    <w:multiLevelType w:val="hybridMultilevel"/>
    <w:tmpl w:val="F7C03268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A809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0105D"/>
    <w:multiLevelType w:val="hybridMultilevel"/>
    <w:tmpl w:val="DB6C7B82"/>
    <w:lvl w:ilvl="0" w:tplc="AE764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678DD"/>
    <w:multiLevelType w:val="hybridMultilevel"/>
    <w:tmpl w:val="2698128E"/>
    <w:lvl w:ilvl="0" w:tplc="2C702D7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BB02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4C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EE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27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E7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84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C4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C2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1645"/>
    <w:multiLevelType w:val="hybridMultilevel"/>
    <w:tmpl w:val="160E98CA"/>
    <w:lvl w:ilvl="0" w:tplc="66B82A78">
      <w:start w:val="1"/>
      <w:numFmt w:val="decimal"/>
      <w:pStyle w:val="Numbering"/>
      <w:lvlText w:val="%1."/>
      <w:lvlJc w:val="left"/>
      <w:pPr>
        <w:ind w:left="1080" w:hanging="360"/>
      </w:pPr>
    </w:lvl>
    <w:lvl w:ilvl="1" w:tplc="0C000019">
      <w:start w:val="1"/>
      <w:numFmt w:val="lowerLetter"/>
      <w:pStyle w:val="Numbering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BB693C"/>
    <w:multiLevelType w:val="hybridMultilevel"/>
    <w:tmpl w:val="04E2D2C4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D7111"/>
    <w:multiLevelType w:val="hybridMultilevel"/>
    <w:tmpl w:val="B3646FD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06899"/>
    <w:multiLevelType w:val="hybridMultilevel"/>
    <w:tmpl w:val="F36E5B36"/>
    <w:lvl w:ilvl="0" w:tplc="9EDCD2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961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4E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C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4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A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2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EC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69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105F"/>
    <w:multiLevelType w:val="hybridMultilevel"/>
    <w:tmpl w:val="39B07136"/>
    <w:lvl w:ilvl="0" w:tplc="71D09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63535"/>
    <w:multiLevelType w:val="hybridMultilevel"/>
    <w:tmpl w:val="7BA84DF2"/>
    <w:lvl w:ilvl="0" w:tplc="D40E9338">
      <w:start w:val="1"/>
      <w:numFmt w:val="bullet"/>
      <w:pStyle w:val="ListParagraph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A0E8B"/>
    <w:multiLevelType w:val="hybridMultilevel"/>
    <w:tmpl w:val="D30AE50C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0F">
      <w:start w:val="1"/>
      <w:numFmt w:val="decimal"/>
      <w:lvlText w:val="%3."/>
      <w:lvlJc w:val="left"/>
      <w:pPr>
        <w:ind w:left="2160" w:hanging="180"/>
      </w:pPr>
    </w:lvl>
    <w:lvl w:ilvl="3" w:tplc="A5DEB84C">
      <w:start w:val="1"/>
      <w:numFmt w:val="bullet"/>
      <w:lvlText w:val="-"/>
      <w:lvlJc w:val="left"/>
      <w:pPr>
        <w:ind w:left="2880" w:hanging="360"/>
      </w:pPr>
      <w:rPr>
        <w:rFonts w:ascii="Calibri" w:eastAsia="Tw Cen MT" w:hAnsi="Calibri" w:cs="Calibri" w:hint="default"/>
      </w:r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31547">
    <w:abstractNumId w:val="7"/>
  </w:num>
  <w:num w:numId="2" w16cid:durableId="1103110114">
    <w:abstractNumId w:val="8"/>
  </w:num>
  <w:num w:numId="3" w16cid:durableId="890264138">
    <w:abstractNumId w:val="13"/>
  </w:num>
  <w:num w:numId="4" w16cid:durableId="929432966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CAA668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color w:val="CAA668"/>
        </w:rPr>
      </w:lvl>
    </w:lvlOverride>
  </w:num>
  <w:num w:numId="5" w16cid:durableId="379131330">
    <w:abstractNumId w:val="4"/>
  </w:num>
  <w:num w:numId="6" w16cid:durableId="1446388764">
    <w:abstractNumId w:val="1"/>
  </w:num>
  <w:num w:numId="7" w16cid:durableId="55982884">
    <w:abstractNumId w:val="9"/>
  </w:num>
  <w:num w:numId="8" w16cid:durableId="1514300457">
    <w:abstractNumId w:val="6"/>
  </w:num>
  <w:num w:numId="9" w16cid:durableId="1228493690">
    <w:abstractNumId w:val="10"/>
  </w:num>
  <w:num w:numId="10" w16cid:durableId="1733775787">
    <w:abstractNumId w:val="3"/>
  </w:num>
  <w:num w:numId="11" w16cid:durableId="660041222">
    <w:abstractNumId w:val="5"/>
  </w:num>
  <w:num w:numId="12" w16cid:durableId="692918017">
    <w:abstractNumId w:val="11"/>
  </w:num>
  <w:num w:numId="13" w16cid:durableId="1171914925">
    <w:abstractNumId w:val="12"/>
  </w:num>
  <w:num w:numId="14" w16cid:durableId="1533111264">
    <w:abstractNumId w:val="12"/>
  </w:num>
  <w:num w:numId="15" w16cid:durableId="1444494399">
    <w:abstractNumId w:val="12"/>
  </w:num>
  <w:num w:numId="16" w16cid:durableId="332488740">
    <w:abstractNumId w:val="12"/>
  </w:num>
  <w:num w:numId="17" w16cid:durableId="287709589">
    <w:abstractNumId w:val="12"/>
  </w:num>
  <w:num w:numId="18" w16cid:durableId="305476417">
    <w:abstractNumId w:val="12"/>
  </w:num>
  <w:num w:numId="19" w16cid:durableId="670136113">
    <w:abstractNumId w:val="12"/>
  </w:num>
  <w:num w:numId="20" w16cid:durableId="1298879227">
    <w:abstractNumId w:val="12"/>
  </w:num>
  <w:num w:numId="21" w16cid:durableId="21789260">
    <w:abstractNumId w:val="12"/>
  </w:num>
  <w:num w:numId="22" w16cid:durableId="864638833">
    <w:abstractNumId w:val="12"/>
  </w:num>
  <w:num w:numId="23" w16cid:durableId="53166680">
    <w:abstractNumId w:val="12"/>
  </w:num>
  <w:num w:numId="24" w16cid:durableId="327175257">
    <w:abstractNumId w:val="0"/>
  </w:num>
  <w:num w:numId="25" w16cid:durableId="748695105">
    <w:abstractNumId w:val="2"/>
  </w:num>
  <w:num w:numId="26" w16cid:durableId="1848326046">
    <w:abstractNumId w:val="12"/>
  </w:num>
  <w:num w:numId="27" w16cid:durableId="15527652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attachedTemplate r:id="rId1"/>
  <w:styleLockTheme/>
  <w:styleLockQFSet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5D"/>
    <w:rsid w:val="00000680"/>
    <w:rsid w:val="00000BBA"/>
    <w:rsid w:val="0000380B"/>
    <w:rsid w:val="00003DDC"/>
    <w:rsid w:val="000048B5"/>
    <w:rsid w:val="00004DFE"/>
    <w:rsid w:val="00005242"/>
    <w:rsid w:val="00005DA4"/>
    <w:rsid w:val="00011CB7"/>
    <w:rsid w:val="00012B22"/>
    <w:rsid w:val="00015865"/>
    <w:rsid w:val="00017474"/>
    <w:rsid w:val="0002065B"/>
    <w:rsid w:val="000206EE"/>
    <w:rsid w:val="0002082A"/>
    <w:rsid w:val="0002169A"/>
    <w:rsid w:val="000228EC"/>
    <w:rsid w:val="00022D68"/>
    <w:rsid w:val="0002504F"/>
    <w:rsid w:val="00025992"/>
    <w:rsid w:val="00026B31"/>
    <w:rsid w:val="00027393"/>
    <w:rsid w:val="0003142F"/>
    <w:rsid w:val="000324E2"/>
    <w:rsid w:val="000334EC"/>
    <w:rsid w:val="000338AE"/>
    <w:rsid w:val="00033A3D"/>
    <w:rsid w:val="00034736"/>
    <w:rsid w:val="000347B8"/>
    <w:rsid w:val="00036EF4"/>
    <w:rsid w:val="00036F67"/>
    <w:rsid w:val="000371D1"/>
    <w:rsid w:val="00041779"/>
    <w:rsid w:val="00043B45"/>
    <w:rsid w:val="00044051"/>
    <w:rsid w:val="00044420"/>
    <w:rsid w:val="00044A7B"/>
    <w:rsid w:val="0004538A"/>
    <w:rsid w:val="000461CD"/>
    <w:rsid w:val="000462AC"/>
    <w:rsid w:val="00047247"/>
    <w:rsid w:val="00051E9E"/>
    <w:rsid w:val="00052BF8"/>
    <w:rsid w:val="00053388"/>
    <w:rsid w:val="00053A23"/>
    <w:rsid w:val="00056AFC"/>
    <w:rsid w:val="000611CF"/>
    <w:rsid w:val="00061B06"/>
    <w:rsid w:val="00061F2F"/>
    <w:rsid w:val="00062214"/>
    <w:rsid w:val="00063638"/>
    <w:rsid w:val="00064F6A"/>
    <w:rsid w:val="0006621A"/>
    <w:rsid w:val="000668E8"/>
    <w:rsid w:val="00067C0B"/>
    <w:rsid w:val="00067C4B"/>
    <w:rsid w:val="000718C0"/>
    <w:rsid w:val="00071F0A"/>
    <w:rsid w:val="0007247E"/>
    <w:rsid w:val="000725FD"/>
    <w:rsid w:val="000728AE"/>
    <w:rsid w:val="00073CAD"/>
    <w:rsid w:val="0007431F"/>
    <w:rsid w:val="0007640D"/>
    <w:rsid w:val="000779A0"/>
    <w:rsid w:val="000816EA"/>
    <w:rsid w:val="00081B70"/>
    <w:rsid w:val="00083661"/>
    <w:rsid w:val="000837CF"/>
    <w:rsid w:val="0008383A"/>
    <w:rsid w:val="00086567"/>
    <w:rsid w:val="00086AF2"/>
    <w:rsid w:val="00086C22"/>
    <w:rsid w:val="00087A52"/>
    <w:rsid w:val="00091AB7"/>
    <w:rsid w:val="000921B8"/>
    <w:rsid w:val="000926B9"/>
    <w:rsid w:val="0009393C"/>
    <w:rsid w:val="00093B75"/>
    <w:rsid w:val="00093FAD"/>
    <w:rsid w:val="00094236"/>
    <w:rsid w:val="00095CE2"/>
    <w:rsid w:val="000A0037"/>
    <w:rsid w:val="000A2B9B"/>
    <w:rsid w:val="000A42F8"/>
    <w:rsid w:val="000A52C5"/>
    <w:rsid w:val="000A5F7D"/>
    <w:rsid w:val="000A61F0"/>
    <w:rsid w:val="000B476A"/>
    <w:rsid w:val="000B556C"/>
    <w:rsid w:val="000B5F13"/>
    <w:rsid w:val="000B6247"/>
    <w:rsid w:val="000B6FA8"/>
    <w:rsid w:val="000C0550"/>
    <w:rsid w:val="000C0939"/>
    <w:rsid w:val="000C3D9F"/>
    <w:rsid w:val="000C5075"/>
    <w:rsid w:val="000C7438"/>
    <w:rsid w:val="000C74F3"/>
    <w:rsid w:val="000D1601"/>
    <w:rsid w:val="000D16D0"/>
    <w:rsid w:val="000D2B07"/>
    <w:rsid w:val="000D2F09"/>
    <w:rsid w:val="000D34C6"/>
    <w:rsid w:val="000D505E"/>
    <w:rsid w:val="000D539B"/>
    <w:rsid w:val="000D53F6"/>
    <w:rsid w:val="000D60E6"/>
    <w:rsid w:val="000D62B4"/>
    <w:rsid w:val="000D6673"/>
    <w:rsid w:val="000D6CAA"/>
    <w:rsid w:val="000D6EB7"/>
    <w:rsid w:val="000D786C"/>
    <w:rsid w:val="000E09EB"/>
    <w:rsid w:val="000E0E90"/>
    <w:rsid w:val="000E142B"/>
    <w:rsid w:val="000E2E49"/>
    <w:rsid w:val="000E48AC"/>
    <w:rsid w:val="000E5253"/>
    <w:rsid w:val="000E67DB"/>
    <w:rsid w:val="000E6CDC"/>
    <w:rsid w:val="000E765E"/>
    <w:rsid w:val="000F296F"/>
    <w:rsid w:val="000F35A4"/>
    <w:rsid w:val="000F3B87"/>
    <w:rsid w:val="000F67FE"/>
    <w:rsid w:val="000F7248"/>
    <w:rsid w:val="00100966"/>
    <w:rsid w:val="0010110E"/>
    <w:rsid w:val="001018F0"/>
    <w:rsid w:val="001019BE"/>
    <w:rsid w:val="00101F60"/>
    <w:rsid w:val="00102160"/>
    <w:rsid w:val="001023BE"/>
    <w:rsid w:val="0010488A"/>
    <w:rsid w:val="00106788"/>
    <w:rsid w:val="001112CB"/>
    <w:rsid w:val="0011235F"/>
    <w:rsid w:val="00112480"/>
    <w:rsid w:val="00112F94"/>
    <w:rsid w:val="001131B5"/>
    <w:rsid w:val="00115597"/>
    <w:rsid w:val="00115BB3"/>
    <w:rsid w:val="0011673B"/>
    <w:rsid w:val="00116BB1"/>
    <w:rsid w:val="001224EA"/>
    <w:rsid w:val="00124567"/>
    <w:rsid w:val="00124BDA"/>
    <w:rsid w:val="00125B59"/>
    <w:rsid w:val="001277DF"/>
    <w:rsid w:val="00127DED"/>
    <w:rsid w:val="00127F81"/>
    <w:rsid w:val="00130610"/>
    <w:rsid w:val="00131738"/>
    <w:rsid w:val="0013293C"/>
    <w:rsid w:val="00133398"/>
    <w:rsid w:val="00134247"/>
    <w:rsid w:val="0013552A"/>
    <w:rsid w:val="00137269"/>
    <w:rsid w:val="0013783A"/>
    <w:rsid w:val="00137917"/>
    <w:rsid w:val="00140C29"/>
    <w:rsid w:val="001424AB"/>
    <w:rsid w:val="00143F53"/>
    <w:rsid w:val="00145AF4"/>
    <w:rsid w:val="00145F20"/>
    <w:rsid w:val="00150E6F"/>
    <w:rsid w:val="00151659"/>
    <w:rsid w:val="00153A95"/>
    <w:rsid w:val="001546C1"/>
    <w:rsid w:val="00157712"/>
    <w:rsid w:val="001618F3"/>
    <w:rsid w:val="00164357"/>
    <w:rsid w:val="00165766"/>
    <w:rsid w:val="00165E7E"/>
    <w:rsid w:val="00166145"/>
    <w:rsid w:val="00166AB3"/>
    <w:rsid w:val="00167368"/>
    <w:rsid w:val="0016765A"/>
    <w:rsid w:val="00167A43"/>
    <w:rsid w:val="00170FB7"/>
    <w:rsid w:val="001711CD"/>
    <w:rsid w:val="001711F2"/>
    <w:rsid w:val="00172FED"/>
    <w:rsid w:val="0017328A"/>
    <w:rsid w:val="00176D4C"/>
    <w:rsid w:val="001802EE"/>
    <w:rsid w:val="00181082"/>
    <w:rsid w:val="001829A4"/>
    <w:rsid w:val="00183189"/>
    <w:rsid w:val="001831D4"/>
    <w:rsid w:val="0018452C"/>
    <w:rsid w:val="001860ED"/>
    <w:rsid w:val="00186B2C"/>
    <w:rsid w:val="001904AC"/>
    <w:rsid w:val="00192C3B"/>
    <w:rsid w:val="00194770"/>
    <w:rsid w:val="00194EE3"/>
    <w:rsid w:val="001965D5"/>
    <w:rsid w:val="001A1E3C"/>
    <w:rsid w:val="001A2F82"/>
    <w:rsid w:val="001A499F"/>
    <w:rsid w:val="001A582F"/>
    <w:rsid w:val="001A614A"/>
    <w:rsid w:val="001A6D48"/>
    <w:rsid w:val="001A723B"/>
    <w:rsid w:val="001B10B2"/>
    <w:rsid w:val="001B1DC2"/>
    <w:rsid w:val="001B332A"/>
    <w:rsid w:val="001B4C00"/>
    <w:rsid w:val="001C0869"/>
    <w:rsid w:val="001C26DC"/>
    <w:rsid w:val="001C27D0"/>
    <w:rsid w:val="001C2C18"/>
    <w:rsid w:val="001C428F"/>
    <w:rsid w:val="001C4689"/>
    <w:rsid w:val="001C50A3"/>
    <w:rsid w:val="001C61A4"/>
    <w:rsid w:val="001C6A36"/>
    <w:rsid w:val="001C702C"/>
    <w:rsid w:val="001D2A12"/>
    <w:rsid w:val="001D2A25"/>
    <w:rsid w:val="001D52FA"/>
    <w:rsid w:val="001D547B"/>
    <w:rsid w:val="001D57B0"/>
    <w:rsid w:val="001D57BF"/>
    <w:rsid w:val="001D6446"/>
    <w:rsid w:val="001D780C"/>
    <w:rsid w:val="001E039D"/>
    <w:rsid w:val="001E0828"/>
    <w:rsid w:val="001E1781"/>
    <w:rsid w:val="001E2360"/>
    <w:rsid w:val="001E2788"/>
    <w:rsid w:val="001E3D3C"/>
    <w:rsid w:val="001E3DE6"/>
    <w:rsid w:val="001E3E34"/>
    <w:rsid w:val="001E3F7A"/>
    <w:rsid w:val="001E58FA"/>
    <w:rsid w:val="001E5C77"/>
    <w:rsid w:val="001E6047"/>
    <w:rsid w:val="001E6F67"/>
    <w:rsid w:val="001E7260"/>
    <w:rsid w:val="001E7633"/>
    <w:rsid w:val="001F11C5"/>
    <w:rsid w:val="001F12E9"/>
    <w:rsid w:val="001F38A1"/>
    <w:rsid w:val="001F60B3"/>
    <w:rsid w:val="001F6ECB"/>
    <w:rsid w:val="001F7407"/>
    <w:rsid w:val="00200B7A"/>
    <w:rsid w:val="00201058"/>
    <w:rsid w:val="002017AB"/>
    <w:rsid w:val="00201F22"/>
    <w:rsid w:val="00203565"/>
    <w:rsid w:val="00203B5D"/>
    <w:rsid w:val="002041F3"/>
    <w:rsid w:val="00205E30"/>
    <w:rsid w:val="00205E89"/>
    <w:rsid w:val="00206508"/>
    <w:rsid w:val="002072AB"/>
    <w:rsid w:val="00207E6A"/>
    <w:rsid w:val="00211968"/>
    <w:rsid w:val="00213FB3"/>
    <w:rsid w:val="0021495C"/>
    <w:rsid w:val="0021495F"/>
    <w:rsid w:val="00216D46"/>
    <w:rsid w:val="00217A9C"/>
    <w:rsid w:val="00220749"/>
    <w:rsid w:val="00222456"/>
    <w:rsid w:val="00223F81"/>
    <w:rsid w:val="00224094"/>
    <w:rsid w:val="0022551C"/>
    <w:rsid w:val="002279CA"/>
    <w:rsid w:val="00227C6F"/>
    <w:rsid w:val="0023035F"/>
    <w:rsid w:val="00231B06"/>
    <w:rsid w:val="00233ADF"/>
    <w:rsid w:val="002358E7"/>
    <w:rsid w:val="002369FA"/>
    <w:rsid w:val="00237291"/>
    <w:rsid w:val="00241011"/>
    <w:rsid w:val="002423D0"/>
    <w:rsid w:val="00243370"/>
    <w:rsid w:val="00243395"/>
    <w:rsid w:val="0024485B"/>
    <w:rsid w:val="002451DF"/>
    <w:rsid w:val="002459A3"/>
    <w:rsid w:val="002474DA"/>
    <w:rsid w:val="00247D06"/>
    <w:rsid w:val="002502B6"/>
    <w:rsid w:val="002514E6"/>
    <w:rsid w:val="00251837"/>
    <w:rsid w:val="0025267F"/>
    <w:rsid w:val="00252F1C"/>
    <w:rsid w:val="00253198"/>
    <w:rsid w:val="0025457B"/>
    <w:rsid w:val="00255ACF"/>
    <w:rsid w:val="0026114A"/>
    <w:rsid w:val="00261D3E"/>
    <w:rsid w:val="00261E2A"/>
    <w:rsid w:val="0026286B"/>
    <w:rsid w:val="00263856"/>
    <w:rsid w:val="00263C22"/>
    <w:rsid w:val="002649CC"/>
    <w:rsid w:val="0026625D"/>
    <w:rsid w:val="002671FE"/>
    <w:rsid w:val="0027146E"/>
    <w:rsid w:val="00271DC8"/>
    <w:rsid w:val="002743B5"/>
    <w:rsid w:val="00274729"/>
    <w:rsid w:val="002747C8"/>
    <w:rsid w:val="00280160"/>
    <w:rsid w:val="00281DB5"/>
    <w:rsid w:val="00281E2A"/>
    <w:rsid w:val="002836C5"/>
    <w:rsid w:val="00283D0C"/>
    <w:rsid w:val="00286C44"/>
    <w:rsid w:val="00287617"/>
    <w:rsid w:val="002877FB"/>
    <w:rsid w:val="00287E7D"/>
    <w:rsid w:val="00290CA4"/>
    <w:rsid w:val="002912C2"/>
    <w:rsid w:val="002914D7"/>
    <w:rsid w:val="00291C4C"/>
    <w:rsid w:val="00291EC1"/>
    <w:rsid w:val="00293A05"/>
    <w:rsid w:val="00293C9F"/>
    <w:rsid w:val="002959FA"/>
    <w:rsid w:val="00296893"/>
    <w:rsid w:val="002A0463"/>
    <w:rsid w:val="002A0E61"/>
    <w:rsid w:val="002A19E2"/>
    <w:rsid w:val="002A2390"/>
    <w:rsid w:val="002A2BF7"/>
    <w:rsid w:val="002A369D"/>
    <w:rsid w:val="002A3BF0"/>
    <w:rsid w:val="002A4863"/>
    <w:rsid w:val="002A6707"/>
    <w:rsid w:val="002A6ED2"/>
    <w:rsid w:val="002A714F"/>
    <w:rsid w:val="002A77AC"/>
    <w:rsid w:val="002B2CE3"/>
    <w:rsid w:val="002B2E69"/>
    <w:rsid w:val="002B34BA"/>
    <w:rsid w:val="002B3E5E"/>
    <w:rsid w:val="002B5418"/>
    <w:rsid w:val="002C0718"/>
    <w:rsid w:val="002C0C46"/>
    <w:rsid w:val="002C0CFC"/>
    <w:rsid w:val="002C1395"/>
    <w:rsid w:val="002C595E"/>
    <w:rsid w:val="002C706E"/>
    <w:rsid w:val="002C784C"/>
    <w:rsid w:val="002D16E6"/>
    <w:rsid w:val="002D29A9"/>
    <w:rsid w:val="002D2B40"/>
    <w:rsid w:val="002D3BEE"/>
    <w:rsid w:val="002D435E"/>
    <w:rsid w:val="002D630A"/>
    <w:rsid w:val="002D6CFA"/>
    <w:rsid w:val="002D6D69"/>
    <w:rsid w:val="002E0023"/>
    <w:rsid w:val="002E15BD"/>
    <w:rsid w:val="002E261C"/>
    <w:rsid w:val="002E33F6"/>
    <w:rsid w:val="002E45A8"/>
    <w:rsid w:val="002E4C0E"/>
    <w:rsid w:val="002E6103"/>
    <w:rsid w:val="002E66EE"/>
    <w:rsid w:val="002E7212"/>
    <w:rsid w:val="002F026D"/>
    <w:rsid w:val="002F087F"/>
    <w:rsid w:val="002F161B"/>
    <w:rsid w:val="002F2BDD"/>
    <w:rsid w:val="002F394A"/>
    <w:rsid w:val="002F6489"/>
    <w:rsid w:val="00301B62"/>
    <w:rsid w:val="00303423"/>
    <w:rsid w:val="00304340"/>
    <w:rsid w:val="00304DF0"/>
    <w:rsid w:val="003061C5"/>
    <w:rsid w:val="00306910"/>
    <w:rsid w:val="00310056"/>
    <w:rsid w:val="0031085C"/>
    <w:rsid w:val="00310890"/>
    <w:rsid w:val="00310B0C"/>
    <w:rsid w:val="00311F04"/>
    <w:rsid w:val="00314298"/>
    <w:rsid w:val="00314654"/>
    <w:rsid w:val="00315208"/>
    <w:rsid w:val="003156B9"/>
    <w:rsid w:val="0031733C"/>
    <w:rsid w:val="00321BCD"/>
    <w:rsid w:val="003223A7"/>
    <w:rsid w:val="003230BD"/>
    <w:rsid w:val="003270A9"/>
    <w:rsid w:val="00330062"/>
    <w:rsid w:val="00332D33"/>
    <w:rsid w:val="00333055"/>
    <w:rsid w:val="00333C01"/>
    <w:rsid w:val="00334570"/>
    <w:rsid w:val="00335DC0"/>
    <w:rsid w:val="00336266"/>
    <w:rsid w:val="00336A3B"/>
    <w:rsid w:val="00336A58"/>
    <w:rsid w:val="00336DB9"/>
    <w:rsid w:val="00337FDA"/>
    <w:rsid w:val="00341165"/>
    <w:rsid w:val="003415F8"/>
    <w:rsid w:val="003428D0"/>
    <w:rsid w:val="00343333"/>
    <w:rsid w:val="00343AFC"/>
    <w:rsid w:val="003463C8"/>
    <w:rsid w:val="00346B89"/>
    <w:rsid w:val="00347C92"/>
    <w:rsid w:val="00351532"/>
    <w:rsid w:val="00351644"/>
    <w:rsid w:val="003545F0"/>
    <w:rsid w:val="00356013"/>
    <w:rsid w:val="003561CD"/>
    <w:rsid w:val="00360C83"/>
    <w:rsid w:val="0036131A"/>
    <w:rsid w:val="003617BC"/>
    <w:rsid w:val="0036246C"/>
    <w:rsid w:val="00363440"/>
    <w:rsid w:val="00363C7E"/>
    <w:rsid w:val="00365AA8"/>
    <w:rsid w:val="00365B43"/>
    <w:rsid w:val="00366633"/>
    <w:rsid w:val="00366A42"/>
    <w:rsid w:val="00366A6F"/>
    <w:rsid w:val="00367C14"/>
    <w:rsid w:val="00371AEE"/>
    <w:rsid w:val="00372777"/>
    <w:rsid w:val="0037384D"/>
    <w:rsid w:val="003741F7"/>
    <w:rsid w:val="0037428C"/>
    <w:rsid w:val="00380E7C"/>
    <w:rsid w:val="0038241C"/>
    <w:rsid w:val="0038497F"/>
    <w:rsid w:val="0038513A"/>
    <w:rsid w:val="00386943"/>
    <w:rsid w:val="00386C09"/>
    <w:rsid w:val="00387413"/>
    <w:rsid w:val="003907DF"/>
    <w:rsid w:val="00391E31"/>
    <w:rsid w:val="003925ED"/>
    <w:rsid w:val="00393080"/>
    <w:rsid w:val="003943C5"/>
    <w:rsid w:val="003945B5"/>
    <w:rsid w:val="00395175"/>
    <w:rsid w:val="00397A64"/>
    <w:rsid w:val="00397D12"/>
    <w:rsid w:val="003A081A"/>
    <w:rsid w:val="003A0B86"/>
    <w:rsid w:val="003A1CF3"/>
    <w:rsid w:val="003A1EBF"/>
    <w:rsid w:val="003A2673"/>
    <w:rsid w:val="003A2E33"/>
    <w:rsid w:val="003A63AF"/>
    <w:rsid w:val="003A6740"/>
    <w:rsid w:val="003B1857"/>
    <w:rsid w:val="003B35E1"/>
    <w:rsid w:val="003B5C0F"/>
    <w:rsid w:val="003B60BA"/>
    <w:rsid w:val="003C0A0C"/>
    <w:rsid w:val="003C150E"/>
    <w:rsid w:val="003C2478"/>
    <w:rsid w:val="003C67BF"/>
    <w:rsid w:val="003C7554"/>
    <w:rsid w:val="003D27B7"/>
    <w:rsid w:val="003D28AB"/>
    <w:rsid w:val="003D365E"/>
    <w:rsid w:val="003D3D13"/>
    <w:rsid w:val="003D4D1A"/>
    <w:rsid w:val="003D72D5"/>
    <w:rsid w:val="003E1845"/>
    <w:rsid w:val="003E20CF"/>
    <w:rsid w:val="003E2F15"/>
    <w:rsid w:val="003E2F20"/>
    <w:rsid w:val="003E3C29"/>
    <w:rsid w:val="003E3F6A"/>
    <w:rsid w:val="003E438D"/>
    <w:rsid w:val="003E4936"/>
    <w:rsid w:val="003E5391"/>
    <w:rsid w:val="003F14BB"/>
    <w:rsid w:val="003F1B75"/>
    <w:rsid w:val="003F228A"/>
    <w:rsid w:val="003F2694"/>
    <w:rsid w:val="003F271D"/>
    <w:rsid w:val="003F2831"/>
    <w:rsid w:val="003F4A29"/>
    <w:rsid w:val="003F7CFF"/>
    <w:rsid w:val="00402FEC"/>
    <w:rsid w:val="00403E7C"/>
    <w:rsid w:val="00404B74"/>
    <w:rsid w:val="00404EEA"/>
    <w:rsid w:val="00405C32"/>
    <w:rsid w:val="00407B0F"/>
    <w:rsid w:val="00407CCE"/>
    <w:rsid w:val="004119FD"/>
    <w:rsid w:val="004134D6"/>
    <w:rsid w:val="00413DE1"/>
    <w:rsid w:val="00414C9B"/>
    <w:rsid w:val="0041575F"/>
    <w:rsid w:val="00416525"/>
    <w:rsid w:val="00421093"/>
    <w:rsid w:val="004214EB"/>
    <w:rsid w:val="00422827"/>
    <w:rsid w:val="00422FF1"/>
    <w:rsid w:val="00424F1A"/>
    <w:rsid w:val="00425560"/>
    <w:rsid w:val="004259AD"/>
    <w:rsid w:val="00425C8F"/>
    <w:rsid w:val="00425FEC"/>
    <w:rsid w:val="0042669D"/>
    <w:rsid w:val="00430835"/>
    <w:rsid w:val="004316E7"/>
    <w:rsid w:val="004327F0"/>
    <w:rsid w:val="00432C4A"/>
    <w:rsid w:val="0043512F"/>
    <w:rsid w:val="004359BF"/>
    <w:rsid w:val="00435D98"/>
    <w:rsid w:val="004361DF"/>
    <w:rsid w:val="00436331"/>
    <w:rsid w:val="0044080E"/>
    <w:rsid w:val="00441337"/>
    <w:rsid w:val="00441B6F"/>
    <w:rsid w:val="00442786"/>
    <w:rsid w:val="00444643"/>
    <w:rsid w:val="004464B8"/>
    <w:rsid w:val="004507C6"/>
    <w:rsid w:val="004511A5"/>
    <w:rsid w:val="004511E1"/>
    <w:rsid w:val="00451678"/>
    <w:rsid w:val="00451B86"/>
    <w:rsid w:val="004551F6"/>
    <w:rsid w:val="004557CB"/>
    <w:rsid w:val="00456146"/>
    <w:rsid w:val="00456322"/>
    <w:rsid w:val="00456ACC"/>
    <w:rsid w:val="00457C16"/>
    <w:rsid w:val="0046033E"/>
    <w:rsid w:val="00460899"/>
    <w:rsid w:val="00460CCB"/>
    <w:rsid w:val="00461A64"/>
    <w:rsid w:val="00461B0C"/>
    <w:rsid w:val="004636A0"/>
    <w:rsid w:val="00463843"/>
    <w:rsid w:val="00463C59"/>
    <w:rsid w:val="00465797"/>
    <w:rsid w:val="0047017F"/>
    <w:rsid w:val="004702AF"/>
    <w:rsid w:val="004710BB"/>
    <w:rsid w:val="0047170E"/>
    <w:rsid w:val="0047431D"/>
    <w:rsid w:val="004745EB"/>
    <w:rsid w:val="004756DE"/>
    <w:rsid w:val="00477931"/>
    <w:rsid w:val="00480C5E"/>
    <w:rsid w:val="00480EA5"/>
    <w:rsid w:val="0048106B"/>
    <w:rsid w:val="00481587"/>
    <w:rsid w:val="00481B1F"/>
    <w:rsid w:val="00481EB3"/>
    <w:rsid w:val="00481F92"/>
    <w:rsid w:val="004863C6"/>
    <w:rsid w:val="004866D8"/>
    <w:rsid w:val="00490162"/>
    <w:rsid w:val="00490857"/>
    <w:rsid w:val="00491A6B"/>
    <w:rsid w:val="0049342B"/>
    <w:rsid w:val="004968F9"/>
    <w:rsid w:val="00496C63"/>
    <w:rsid w:val="00497185"/>
    <w:rsid w:val="00497D4B"/>
    <w:rsid w:val="004A0DAE"/>
    <w:rsid w:val="004A1668"/>
    <w:rsid w:val="004A1825"/>
    <w:rsid w:val="004A190C"/>
    <w:rsid w:val="004A57BB"/>
    <w:rsid w:val="004A5817"/>
    <w:rsid w:val="004A5C93"/>
    <w:rsid w:val="004B292D"/>
    <w:rsid w:val="004B2AB5"/>
    <w:rsid w:val="004B3F8F"/>
    <w:rsid w:val="004B4AA0"/>
    <w:rsid w:val="004B6898"/>
    <w:rsid w:val="004B72AC"/>
    <w:rsid w:val="004C15E6"/>
    <w:rsid w:val="004C30AA"/>
    <w:rsid w:val="004C3A8F"/>
    <w:rsid w:val="004C5C1E"/>
    <w:rsid w:val="004C6317"/>
    <w:rsid w:val="004D0EC0"/>
    <w:rsid w:val="004D12AA"/>
    <w:rsid w:val="004D1DAE"/>
    <w:rsid w:val="004D266E"/>
    <w:rsid w:val="004D2A44"/>
    <w:rsid w:val="004D3236"/>
    <w:rsid w:val="004D38EF"/>
    <w:rsid w:val="004D6B5C"/>
    <w:rsid w:val="004D7AE0"/>
    <w:rsid w:val="004E00BB"/>
    <w:rsid w:val="004E0D4D"/>
    <w:rsid w:val="004E1D40"/>
    <w:rsid w:val="004E2088"/>
    <w:rsid w:val="004E2958"/>
    <w:rsid w:val="004E2CDA"/>
    <w:rsid w:val="004E5555"/>
    <w:rsid w:val="004E5B2D"/>
    <w:rsid w:val="004E66CD"/>
    <w:rsid w:val="004E7398"/>
    <w:rsid w:val="004F0685"/>
    <w:rsid w:val="004F1FE7"/>
    <w:rsid w:val="004F31C4"/>
    <w:rsid w:val="004F46CC"/>
    <w:rsid w:val="004F5D79"/>
    <w:rsid w:val="004F5FAA"/>
    <w:rsid w:val="004F6F5E"/>
    <w:rsid w:val="00500820"/>
    <w:rsid w:val="005022E8"/>
    <w:rsid w:val="00502D34"/>
    <w:rsid w:val="00503B0C"/>
    <w:rsid w:val="00503D88"/>
    <w:rsid w:val="00503E1D"/>
    <w:rsid w:val="00507F4F"/>
    <w:rsid w:val="00510C9A"/>
    <w:rsid w:val="00511BC8"/>
    <w:rsid w:val="00512860"/>
    <w:rsid w:val="00512FAF"/>
    <w:rsid w:val="0051451E"/>
    <w:rsid w:val="005164EA"/>
    <w:rsid w:val="0051680E"/>
    <w:rsid w:val="00516C55"/>
    <w:rsid w:val="00521553"/>
    <w:rsid w:val="00522D11"/>
    <w:rsid w:val="00523814"/>
    <w:rsid w:val="0052391E"/>
    <w:rsid w:val="00526A52"/>
    <w:rsid w:val="005310B6"/>
    <w:rsid w:val="00531548"/>
    <w:rsid w:val="005328F7"/>
    <w:rsid w:val="00533ACF"/>
    <w:rsid w:val="00533BE6"/>
    <w:rsid w:val="00534472"/>
    <w:rsid w:val="00535032"/>
    <w:rsid w:val="00536130"/>
    <w:rsid w:val="005368C3"/>
    <w:rsid w:val="00536F9F"/>
    <w:rsid w:val="00540B5F"/>
    <w:rsid w:val="00542EAC"/>
    <w:rsid w:val="0054361C"/>
    <w:rsid w:val="00543963"/>
    <w:rsid w:val="00546060"/>
    <w:rsid w:val="005474A3"/>
    <w:rsid w:val="0055051B"/>
    <w:rsid w:val="00552CC4"/>
    <w:rsid w:val="00552FE2"/>
    <w:rsid w:val="0055320D"/>
    <w:rsid w:val="00553572"/>
    <w:rsid w:val="00553852"/>
    <w:rsid w:val="00553AF3"/>
    <w:rsid w:val="00554C26"/>
    <w:rsid w:val="00557030"/>
    <w:rsid w:val="00560C24"/>
    <w:rsid w:val="00562844"/>
    <w:rsid w:val="0056291E"/>
    <w:rsid w:val="005666BC"/>
    <w:rsid w:val="005701B8"/>
    <w:rsid w:val="00572BF2"/>
    <w:rsid w:val="00573F5B"/>
    <w:rsid w:val="00574F60"/>
    <w:rsid w:val="00575118"/>
    <w:rsid w:val="00575962"/>
    <w:rsid w:val="00575BD9"/>
    <w:rsid w:val="0057609C"/>
    <w:rsid w:val="00576458"/>
    <w:rsid w:val="00577BA2"/>
    <w:rsid w:val="00584629"/>
    <w:rsid w:val="00584CCE"/>
    <w:rsid w:val="00585FE5"/>
    <w:rsid w:val="00586025"/>
    <w:rsid w:val="005907BA"/>
    <w:rsid w:val="005913E7"/>
    <w:rsid w:val="00591BE5"/>
    <w:rsid w:val="005928FA"/>
    <w:rsid w:val="00592D1A"/>
    <w:rsid w:val="00593D7E"/>
    <w:rsid w:val="00595723"/>
    <w:rsid w:val="005958D7"/>
    <w:rsid w:val="00595CBF"/>
    <w:rsid w:val="005970C5"/>
    <w:rsid w:val="005972D7"/>
    <w:rsid w:val="005A3D9B"/>
    <w:rsid w:val="005A4BAB"/>
    <w:rsid w:val="005A4D1F"/>
    <w:rsid w:val="005A5176"/>
    <w:rsid w:val="005A51A6"/>
    <w:rsid w:val="005A666E"/>
    <w:rsid w:val="005A7562"/>
    <w:rsid w:val="005A7A0F"/>
    <w:rsid w:val="005B1260"/>
    <w:rsid w:val="005B2690"/>
    <w:rsid w:val="005B28DC"/>
    <w:rsid w:val="005B361E"/>
    <w:rsid w:val="005B4F9C"/>
    <w:rsid w:val="005B54BF"/>
    <w:rsid w:val="005B623E"/>
    <w:rsid w:val="005B73C3"/>
    <w:rsid w:val="005C1C92"/>
    <w:rsid w:val="005C605D"/>
    <w:rsid w:val="005C655E"/>
    <w:rsid w:val="005C6E59"/>
    <w:rsid w:val="005C731F"/>
    <w:rsid w:val="005C74DD"/>
    <w:rsid w:val="005C790C"/>
    <w:rsid w:val="005D0965"/>
    <w:rsid w:val="005D18AF"/>
    <w:rsid w:val="005D453C"/>
    <w:rsid w:val="005D5FE9"/>
    <w:rsid w:val="005D6630"/>
    <w:rsid w:val="005D798D"/>
    <w:rsid w:val="005D7B22"/>
    <w:rsid w:val="005D7B7D"/>
    <w:rsid w:val="005E0513"/>
    <w:rsid w:val="005E17F0"/>
    <w:rsid w:val="005E1CEE"/>
    <w:rsid w:val="005E3239"/>
    <w:rsid w:val="005E4336"/>
    <w:rsid w:val="005E485B"/>
    <w:rsid w:val="005E4A69"/>
    <w:rsid w:val="005E4E53"/>
    <w:rsid w:val="005E6A9E"/>
    <w:rsid w:val="005E6F92"/>
    <w:rsid w:val="005F164A"/>
    <w:rsid w:val="005F18A6"/>
    <w:rsid w:val="005F1C40"/>
    <w:rsid w:val="005F34E8"/>
    <w:rsid w:val="005F35B3"/>
    <w:rsid w:val="005F3851"/>
    <w:rsid w:val="005F4642"/>
    <w:rsid w:val="005F6D13"/>
    <w:rsid w:val="00602E65"/>
    <w:rsid w:val="006032F7"/>
    <w:rsid w:val="0060428E"/>
    <w:rsid w:val="00607394"/>
    <w:rsid w:val="00607566"/>
    <w:rsid w:val="006079BE"/>
    <w:rsid w:val="006079D0"/>
    <w:rsid w:val="0061058F"/>
    <w:rsid w:val="00610829"/>
    <w:rsid w:val="0061192A"/>
    <w:rsid w:val="00611FEC"/>
    <w:rsid w:val="0061303F"/>
    <w:rsid w:val="00613174"/>
    <w:rsid w:val="006133AF"/>
    <w:rsid w:val="00613A80"/>
    <w:rsid w:val="00613BD3"/>
    <w:rsid w:val="006149F7"/>
    <w:rsid w:val="00614AF9"/>
    <w:rsid w:val="00615058"/>
    <w:rsid w:val="0061560A"/>
    <w:rsid w:val="00617350"/>
    <w:rsid w:val="0061799D"/>
    <w:rsid w:val="00617D89"/>
    <w:rsid w:val="0062044A"/>
    <w:rsid w:val="0062069D"/>
    <w:rsid w:val="00620EBF"/>
    <w:rsid w:val="00621DD8"/>
    <w:rsid w:val="006223A2"/>
    <w:rsid w:val="006225D8"/>
    <w:rsid w:val="006238F7"/>
    <w:rsid w:val="00624259"/>
    <w:rsid w:val="00631C7E"/>
    <w:rsid w:val="0063253C"/>
    <w:rsid w:val="00633A83"/>
    <w:rsid w:val="00633D1C"/>
    <w:rsid w:val="00634747"/>
    <w:rsid w:val="00634D7B"/>
    <w:rsid w:val="0064094E"/>
    <w:rsid w:val="00641F93"/>
    <w:rsid w:val="00642A79"/>
    <w:rsid w:val="00643CE8"/>
    <w:rsid w:val="00644640"/>
    <w:rsid w:val="006449F1"/>
    <w:rsid w:val="00644F98"/>
    <w:rsid w:val="00645900"/>
    <w:rsid w:val="00646335"/>
    <w:rsid w:val="00650882"/>
    <w:rsid w:val="00653C5B"/>
    <w:rsid w:val="006559DC"/>
    <w:rsid w:val="0065677D"/>
    <w:rsid w:val="00662004"/>
    <w:rsid w:val="0066366F"/>
    <w:rsid w:val="00665497"/>
    <w:rsid w:val="006663E5"/>
    <w:rsid w:val="006663F6"/>
    <w:rsid w:val="0066751A"/>
    <w:rsid w:val="00670C79"/>
    <w:rsid w:val="00671E71"/>
    <w:rsid w:val="006745EE"/>
    <w:rsid w:val="006776CF"/>
    <w:rsid w:val="0068007C"/>
    <w:rsid w:val="00681F3F"/>
    <w:rsid w:val="00681F58"/>
    <w:rsid w:val="00684BCA"/>
    <w:rsid w:val="0068592B"/>
    <w:rsid w:val="00686919"/>
    <w:rsid w:val="006873D9"/>
    <w:rsid w:val="00687AA3"/>
    <w:rsid w:val="00692C01"/>
    <w:rsid w:val="00697400"/>
    <w:rsid w:val="006A08C3"/>
    <w:rsid w:val="006A25EF"/>
    <w:rsid w:val="006A26DF"/>
    <w:rsid w:val="006A3CC6"/>
    <w:rsid w:val="006A3EE3"/>
    <w:rsid w:val="006A4454"/>
    <w:rsid w:val="006A46DA"/>
    <w:rsid w:val="006A58F8"/>
    <w:rsid w:val="006A6076"/>
    <w:rsid w:val="006A61F2"/>
    <w:rsid w:val="006A7930"/>
    <w:rsid w:val="006B0989"/>
    <w:rsid w:val="006B0FC1"/>
    <w:rsid w:val="006B1771"/>
    <w:rsid w:val="006B179A"/>
    <w:rsid w:val="006B18F4"/>
    <w:rsid w:val="006B2AE8"/>
    <w:rsid w:val="006B2EE7"/>
    <w:rsid w:val="006B3462"/>
    <w:rsid w:val="006B454C"/>
    <w:rsid w:val="006B493E"/>
    <w:rsid w:val="006B54CB"/>
    <w:rsid w:val="006B5BCB"/>
    <w:rsid w:val="006B7ACE"/>
    <w:rsid w:val="006B7C77"/>
    <w:rsid w:val="006C0958"/>
    <w:rsid w:val="006C2AB3"/>
    <w:rsid w:val="006C3CF5"/>
    <w:rsid w:val="006C421D"/>
    <w:rsid w:val="006C44EE"/>
    <w:rsid w:val="006C5B2C"/>
    <w:rsid w:val="006C63CA"/>
    <w:rsid w:val="006C6FCE"/>
    <w:rsid w:val="006C78E5"/>
    <w:rsid w:val="006C7E9B"/>
    <w:rsid w:val="006D0DF5"/>
    <w:rsid w:val="006D185D"/>
    <w:rsid w:val="006D1C96"/>
    <w:rsid w:val="006D2045"/>
    <w:rsid w:val="006D2D96"/>
    <w:rsid w:val="006D2F72"/>
    <w:rsid w:val="006D321A"/>
    <w:rsid w:val="006D37EA"/>
    <w:rsid w:val="006D3A2D"/>
    <w:rsid w:val="006D4935"/>
    <w:rsid w:val="006D50B4"/>
    <w:rsid w:val="006D5289"/>
    <w:rsid w:val="006D670B"/>
    <w:rsid w:val="006D6845"/>
    <w:rsid w:val="006E175F"/>
    <w:rsid w:val="006E1995"/>
    <w:rsid w:val="006E4B98"/>
    <w:rsid w:val="006E4D75"/>
    <w:rsid w:val="006E5E37"/>
    <w:rsid w:val="006F2B04"/>
    <w:rsid w:val="006F586C"/>
    <w:rsid w:val="006F6227"/>
    <w:rsid w:val="00700913"/>
    <w:rsid w:val="0070105E"/>
    <w:rsid w:val="00702967"/>
    <w:rsid w:val="00704BE2"/>
    <w:rsid w:val="007055B7"/>
    <w:rsid w:val="007058FB"/>
    <w:rsid w:val="00705B91"/>
    <w:rsid w:val="0070655A"/>
    <w:rsid w:val="00707F6A"/>
    <w:rsid w:val="007107DE"/>
    <w:rsid w:val="0071194B"/>
    <w:rsid w:val="00712AE2"/>
    <w:rsid w:val="00713820"/>
    <w:rsid w:val="00713DF8"/>
    <w:rsid w:val="007147A3"/>
    <w:rsid w:val="00714F93"/>
    <w:rsid w:val="00715077"/>
    <w:rsid w:val="00715CF5"/>
    <w:rsid w:val="00716CE6"/>
    <w:rsid w:val="00717A03"/>
    <w:rsid w:val="00717F09"/>
    <w:rsid w:val="007203CE"/>
    <w:rsid w:val="00720578"/>
    <w:rsid w:val="007211C4"/>
    <w:rsid w:val="00721D9C"/>
    <w:rsid w:val="00724EAA"/>
    <w:rsid w:val="0072717A"/>
    <w:rsid w:val="007276A9"/>
    <w:rsid w:val="00730D14"/>
    <w:rsid w:val="00731250"/>
    <w:rsid w:val="0073230B"/>
    <w:rsid w:val="0073232E"/>
    <w:rsid w:val="007325E4"/>
    <w:rsid w:val="00733C6A"/>
    <w:rsid w:val="00733D68"/>
    <w:rsid w:val="00734E5D"/>
    <w:rsid w:val="00734E99"/>
    <w:rsid w:val="00735597"/>
    <w:rsid w:val="00736A1F"/>
    <w:rsid w:val="00737C0D"/>
    <w:rsid w:val="00740EE0"/>
    <w:rsid w:val="0074201A"/>
    <w:rsid w:val="00742372"/>
    <w:rsid w:val="007439DC"/>
    <w:rsid w:val="00747DBA"/>
    <w:rsid w:val="00747DC6"/>
    <w:rsid w:val="00750522"/>
    <w:rsid w:val="00751A34"/>
    <w:rsid w:val="00752167"/>
    <w:rsid w:val="0075227E"/>
    <w:rsid w:val="00753F96"/>
    <w:rsid w:val="0075445C"/>
    <w:rsid w:val="00755A35"/>
    <w:rsid w:val="007579D8"/>
    <w:rsid w:val="007632CD"/>
    <w:rsid w:val="00764317"/>
    <w:rsid w:val="0076464F"/>
    <w:rsid w:val="00765D2E"/>
    <w:rsid w:val="00767C55"/>
    <w:rsid w:val="007716AA"/>
    <w:rsid w:val="007724F3"/>
    <w:rsid w:val="0077334B"/>
    <w:rsid w:val="00773960"/>
    <w:rsid w:val="00775257"/>
    <w:rsid w:val="007760E9"/>
    <w:rsid w:val="00780CC5"/>
    <w:rsid w:val="00782317"/>
    <w:rsid w:val="00782530"/>
    <w:rsid w:val="007832B8"/>
    <w:rsid w:val="007837BF"/>
    <w:rsid w:val="0078601F"/>
    <w:rsid w:val="007869F6"/>
    <w:rsid w:val="00787E66"/>
    <w:rsid w:val="0079187A"/>
    <w:rsid w:val="007918A7"/>
    <w:rsid w:val="00793F06"/>
    <w:rsid w:val="0079515A"/>
    <w:rsid w:val="00796C45"/>
    <w:rsid w:val="00797D32"/>
    <w:rsid w:val="00797D8E"/>
    <w:rsid w:val="00797FE6"/>
    <w:rsid w:val="007A0060"/>
    <w:rsid w:val="007A018C"/>
    <w:rsid w:val="007A0931"/>
    <w:rsid w:val="007A3C8B"/>
    <w:rsid w:val="007A4ECB"/>
    <w:rsid w:val="007A5186"/>
    <w:rsid w:val="007A6EFF"/>
    <w:rsid w:val="007A7108"/>
    <w:rsid w:val="007A7206"/>
    <w:rsid w:val="007B07A2"/>
    <w:rsid w:val="007B1E8F"/>
    <w:rsid w:val="007B20F7"/>
    <w:rsid w:val="007B2E49"/>
    <w:rsid w:val="007B39A0"/>
    <w:rsid w:val="007B3B53"/>
    <w:rsid w:val="007B3CF4"/>
    <w:rsid w:val="007B4372"/>
    <w:rsid w:val="007B45BB"/>
    <w:rsid w:val="007B65EB"/>
    <w:rsid w:val="007C0145"/>
    <w:rsid w:val="007C1413"/>
    <w:rsid w:val="007C1609"/>
    <w:rsid w:val="007C247C"/>
    <w:rsid w:val="007C31E6"/>
    <w:rsid w:val="007C36DB"/>
    <w:rsid w:val="007C3C54"/>
    <w:rsid w:val="007C4BCD"/>
    <w:rsid w:val="007C5E6F"/>
    <w:rsid w:val="007C7B0D"/>
    <w:rsid w:val="007C7F5E"/>
    <w:rsid w:val="007D04DF"/>
    <w:rsid w:val="007D080E"/>
    <w:rsid w:val="007D3129"/>
    <w:rsid w:val="007D394C"/>
    <w:rsid w:val="007D4341"/>
    <w:rsid w:val="007D4981"/>
    <w:rsid w:val="007D77FB"/>
    <w:rsid w:val="007D7840"/>
    <w:rsid w:val="007E0963"/>
    <w:rsid w:val="007E0BF6"/>
    <w:rsid w:val="007E294E"/>
    <w:rsid w:val="007E2E4D"/>
    <w:rsid w:val="007E3617"/>
    <w:rsid w:val="007E61AB"/>
    <w:rsid w:val="007E6D45"/>
    <w:rsid w:val="007F169F"/>
    <w:rsid w:val="007F1E4B"/>
    <w:rsid w:val="007F46D0"/>
    <w:rsid w:val="007F49A8"/>
    <w:rsid w:val="007F4AB7"/>
    <w:rsid w:val="007F571A"/>
    <w:rsid w:val="007F5BB5"/>
    <w:rsid w:val="007F5CC5"/>
    <w:rsid w:val="007F73CB"/>
    <w:rsid w:val="00800D2B"/>
    <w:rsid w:val="00801318"/>
    <w:rsid w:val="00803EE4"/>
    <w:rsid w:val="00804BBA"/>
    <w:rsid w:val="0080523B"/>
    <w:rsid w:val="008052EE"/>
    <w:rsid w:val="00805E40"/>
    <w:rsid w:val="00805FCB"/>
    <w:rsid w:val="008073E1"/>
    <w:rsid w:val="00810D55"/>
    <w:rsid w:val="00811623"/>
    <w:rsid w:val="00811BD7"/>
    <w:rsid w:val="0081217B"/>
    <w:rsid w:val="00812495"/>
    <w:rsid w:val="00813121"/>
    <w:rsid w:val="00814955"/>
    <w:rsid w:val="008157B2"/>
    <w:rsid w:val="00817A74"/>
    <w:rsid w:val="00820874"/>
    <w:rsid w:val="0082199A"/>
    <w:rsid w:val="00822784"/>
    <w:rsid w:val="00823329"/>
    <w:rsid w:val="00823A27"/>
    <w:rsid w:val="008249C6"/>
    <w:rsid w:val="00825478"/>
    <w:rsid w:val="00825E1F"/>
    <w:rsid w:val="00827F88"/>
    <w:rsid w:val="00830160"/>
    <w:rsid w:val="00831CEE"/>
    <w:rsid w:val="00832A50"/>
    <w:rsid w:val="00833B35"/>
    <w:rsid w:val="0083517B"/>
    <w:rsid w:val="00836217"/>
    <w:rsid w:val="0083745E"/>
    <w:rsid w:val="00841A27"/>
    <w:rsid w:val="0084274B"/>
    <w:rsid w:val="008434EA"/>
    <w:rsid w:val="00844511"/>
    <w:rsid w:val="00844F49"/>
    <w:rsid w:val="008453A9"/>
    <w:rsid w:val="00845DA7"/>
    <w:rsid w:val="00846E52"/>
    <w:rsid w:val="00850A09"/>
    <w:rsid w:val="00851DA8"/>
    <w:rsid w:val="00851E46"/>
    <w:rsid w:val="00854F33"/>
    <w:rsid w:val="008560E1"/>
    <w:rsid w:val="00857998"/>
    <w:rsid w:val="00860086"/>
    <w:rsid w:val="008600F2"/>
    <w:rsid w:val="00861895"/>
    <w:rsid w:val="00863187"/>
    <w:rsid w:val="008644E4"/>
    <w:rsid w:val="008647FA"/>
    <w:rsid w:val="00865866"/>
    <w:rsid w:val="008675F4"/>
    <w:rsid w:val="00867C63"/>
    <w:rsid w:val="008728A3"/>
    <w:rsid w:val="00876257"/>
    <w:rsid w:val="0088064F"/>
    <w:rsid w:val="00881099"/>
    <w:rsid w:val="008829BF"/>
    <w:rsid w:val="00884D65"/>
    <w:rsid w:val="0088598B"/>
    <w:rsid w:val="0088631C"/>
    <w:rsid w:val="008866D5"/>
    <w:rsid w:val="00886D0A"/>
    <w:rsid w:val="00890422"/>
    <w:rsid w:val="00891D2E"/>
    <w:rsid w:val="00893152"/>
    <w:rsid w:val="0089331E"/>
    <w:rsid w:val="00894225"/>
    <w:rsid w:val="00894A7F"/>
    <w:rsid w:val="00895086"/>
    <w:rsid w:val="00895228"/>
    <w:rsid w:val="00895551"/>
    <w:rsid w:val="008A0A8E"/>
    <w:rsid w:val="008A0FE3"/>
    <w:rsid w:val="008A13D1"/>
    <w:rsid w:val="008A181F"/>
    <w:rsid w:val="008A339D"/>
    <w:rsid w:val="008A3D14"/>
    <w:rsid w:val="008A49F0"/>
    <w:rsid w:val="008A568B"/>
    <w:rsid w:val="008A575F"/>
    <w:rsid w:val="008B2899"/>
    <w:rsid w:val="008B3390"/>
    <w:rsid w:val="008B366F"/>
    <w:rsid w:val="008B6D9B"/>
    <w:rsid w:val="008B7AD3"/>
    <w:rsid w:val="008C0861"/>
    <w:rsid w:val="008C0B91"/>
    <w:rsid w:val="008C5A07"/>
    <w:rsid w:val="008C70B9"/>
    <w:rsid w:val="008C789D"/>
    <w:rsid w:val="008D05E5"/>
    <w:rsid w:val="008D1250"/>
    <w:rsid w:val="008D295E"/>
    <w:rsid w:val="008D2E9F"/>
    <w:rsid w:val="008D4AC4"/>
    <w:rsid w:val="008D71B1"/>
    <w:rsid w:val="008E1B66"/>
    <w:rsid w:val="008E382A"/>
    <w:rsid w:val="008E3E4F"/>
    <w:rsid w:val="008E4017"/>
    <w:rsid w:val="008E4632"/>
    <w:rsid w:val="008E4BD0"/>
    <w:rsid w:val="008E64EE"/>
    <w:rsid w:val="008E65E3"/>
    <w:rsid w:val="008E6D66"/>
    <w:rsid w:val="008E7CC4"/>
    <w:rsid w:val="008F1019"/>
    <w:rsid w:val="008F1099"/>
    <w:rsid w:val="008F3416"/>
    <w:rsid w:val="008F4516"/>
    <w:rsid w:val="008F64AC"/>
    <w:rsid w:val="008F6524"/>
    <w:rsid w:val="008F6C40"/>
    <w:rsid w:val="008F6E32"/>
    <w:rsid w:val="00900739"/>
    <w:rsid w:val="009007BE"/>
    <w:rsid w:val="0090223A"/>
    <w:rsid w:val="00903DAE"/>
    <w:rsid w:val="009047A9"/>
    <w:rsid w:val="0090593E"/>
    <w:rsid w:val="00906359"/>
    <w:rsid w:val="00906DB5"/>
    <w:rsid w:val="009075DB"/>
    <w:rsid w:val="00907A24"/>
    <w:rsid w:val="00907FB1"/>
    <w:rsid w:val="00910803"/>
    <w:rsid w:val="00912983"/>
    <w:rsid w:val="00915B67"/>
    <w:rsid w:val="00917B80"/>
    <w:rsid w:val="00920063"/>
    <w:rsid w:val="00921845"/>
    <w:rsid w:val="00921D32"/>
    <w:rsid w:val="00921E9E"/>
    <w:rsid w:val="00924182"/>
    <w:rsid w:val="0092590A"/>
    <w:rsid w:val="00926E87"/>
    <w:rsid w:val="0092767A"/>
    <w:rsid w:val="009303DC"/>
    <w:rsid w:val="00931A55"/>
    <w:rsid w:val="00933956"/>
    <w:rsid w:val="00933B76"/>
    <w:rsid w:val="00936508"/>
    <w:rsid w:val="00936E61"/>
    <w:rsid w:val="009371FB"/>
    <w:rsid w:val="00940C70"/>
    <w:rsid w:val="0094314D"/>
    <w:rsid w:val="0094583F"/>
    <w:rsid w:val="00945E75"/>
    <w:rsid w:val="00946C4B"/>
    <w:rsid w:val="00946CE8"/>
    <w:rsid w:val="00946F03"/>
    <w:rsid w:val="0095091C"/>
    <w:rsid w:val="009549D8"/>
    <w:rsid w:val="0095523E"/>
    <w:rsid w:val="00956176"/>
    <w:rsid w:val="009564AC"/>
    <w:rsid w:val="00956859"/>
    <w:rsid w:val="00956F11"/>
    <w:rsid w:val="00960EF8"/>
    <w:rsid w:val="00961640"/>
    <w:rsid w:val="00962592"/>
    <w:rsid w:val="00962D2D"/>
    <w:rsid w:val="00963DFF"/>
    <w:rsid w:val="00965381"/>
    <w:rsid w:val="00965C5F"/>
    <w:rsid w:val="009721D1"/>
    <w:rsid w:val="00974C2E"/>
    <w:rsid w:val="00976382"/>
    <w:rsid w:val="00977513"/>
    <w:rsid w:val="009804B7"/>
    <w:rsid w:val="00982099"/>
    <w:rsid w:val="00982D80"/>
    <w:rsid w:val="009849CA"/>
    <w:rsid w:val="00984A5B"/>
    <w:rsid w:val="00985083"/>
    <w:rsid w:val="00985AD6"/>
    <w:rsid w:val="009864D2"/>
    <w:rsid w:val="00990F02"/>
    <w:rsid w:val="00991FC4"/>
    <w:rsid w:val="009922AC"/>
    <w:rsid w:val="00992F6E"/>
    <w:rsid w:val="00995B6E"/>
    <w:rsid w:val="00996909"/>
    <w:rsid w:val="00996E37"/>
    <w:rsid w:val="009A0EB2"/>
    <w:rsid w:val="009A3534"/>
    <w:rsid w:val="009A3783"/>
    <w:rsid w:val="009A3937"/>
    <w:rsid w:val="009A44C4"/>
    <w:rsid w:val="009A4502"/>
    <w:rsid w:val="009A5372"/>
    <w:rsid w:val="009A54CA"/>
    <w:rsid w:val="009A5632"/>
    <w:rsid w:val="009A5708"/>
    <w:rsid w:val="009A60E5"/>
    <w:rsid w:val="009A651E"/>
    <w:rsid w:val="009A7616"/>
    <w:rsid w:val="009A7B25"/>
    <w:rsid w:val="009A7BA8"/>
    <w:rsid w:val="009B1A50"/>
    <w:rsid w:val="009B24FF"/>
    <w:rsid w:val="009C0A5B"/>
    <w:rsid w:val="009C1C06"/>
    <w:rsid w:val="009C302F"/>
    <w:rsid w:val="009C42C8"/>
    <w:rsid w:val="009C6A08"/>
    <w:rsid w:val="009C7C13"/>
    <w:rsid w:val="009D2E4B"/>
    <w:rsid w:val="009E124F"/>
    <w:rsid w:val="009E1557"/>
    <w:rsid w:val="009E4414"/>
    <w:rsid w:val="009E531B"/>
    <w:rsid w:val="009E54B0"/>
    <w:rsid w:val="009E6352"/>
    <w:rsid w:val="009F058B"/>
    <w:rsid w:val="009F0B4F"/>
    <w:rsid w:val="009F293C"/>
    <w:rsid w:val="009F2A88"/>
    <w:rsid w:val="009F4069"/>
    <w:rsid w:val="009F4D66"/>
    <w:rsid w:val="009F53E8"/>
    <w:rsid w:val="009F59FB"/>
    <w:rsid w:val="009F6085"/>
    <w:rsid w:val="009F62EF"/>
    <w:rsid w:val="009F6BB8"/>
    <w:rsid w:val="009F6F12"/>
    <w:rsid w:val="00A0156B"/>
    <w:rsid w:val="00A05544"/>
    <w:rsid w:val="00A12183"/>
    <w:rsid w:val="00A124F8"/>
    <w:rsid w:val="00A1303A"/>
    <w:rsid w:val="00A13D1A"/>
    <w:rsid w:val="00A14558"/>
    <w:rsid w:val="00A14F44"/>
    <w:rsid w:val="00A14FA5"/>
    <w:rsid w:val="00A15FFC"/>
    <w:rsid w:val="00A16CC1"/>
    <w:rsid w:val="00A17091"/>
    <w:rsid w:val="00A17A71"/>
    <w:rsid w:val="00A2049D"/>
    <w:rsid w:val="00A22063"/>
    <w:rsid w:val="00A2270B"/>
    <w:rsid w:val="00A234D9"/>
    <w:rsid w:val="00A23957"/>
    <w:rsid w:val="00A240DC"/>
    <w:rsid w:val="00A24108"/>
    <w:rsid w:val="00A27A44"/>
    <w:rsid w:val="00A32B9B"/>
    <w:rsid w:val="00A35CFE"/>
    <w:rsid w:val="00A3605F"/>
    <w:rsid w:val="00A369EC"/>
    <w:rsid w:val="00A37612"/>
    <w:rsid w:val="00A3793C"/>
    <w:rsid w:val="00A40098"/>
    <w:rsid w:val="00A4037C"/>
    <w:rsid w:val="00A45389"/>
    <w:rsid w:val="00A46EEF"/>
    <w:rsid w:val="00A47A32"/>
    <w:rsid w:val="00A504EC"/>
    <w:rsid w:val="00A5097F"/>
    <w:rsid w:val="00A51003"/>
    <w:rsid w:val="00A513A2"/>
    <w:rsid w:val="00A517EF"/>
    <w:rsid w:val="00A51F18"/>
    <w:rsid w:val="00A52AEA"/>
    <w:rsid w:val="00A538BA"/>
    <w:rsid w:val="00A60901"/>
    <w:rsid w:val="00A61017"/>
    <w:rsid w:val="00A6232D"/>
    <w:rsid w:val="00A625E1"/>
    <w:rsid w:val="00A62DE8"/>
    <w:rsid w:val="00A6328A"/>
    <w:rsid w:val="00A649AA"/>
    <w:rsid w:val="00A6530E"/>
    <w:rsid w:val="00A66A8D"/>
    <w:rsid w:val="00A66A91"/>
    <w:rsid w:val="00A66D68"/>
    <w:rsid w:val="00A6785B"/>
    <w:rsid w:val="00A70948"/>
    <w:rsid w:val="00A746BA"/>
    <w:rsid w:val="00A750BF"/>
    <w:rsid w:val="00A758CD"/>
    <w:rsid w:val="00A76FC7"/>
    <w:rsid w:val="00A7715E"/>
    <w:rsid w:val="00A810FE"/>
    <w:rsid w:val="00A8202C"/>
    <w:rsid w:val="00A825E0"/>
    <w:rsid w:val="00A83107"/>
    <w:rsid w:val="00A84519"/>
    <w:rsid w:val="00A91F50"/>
    <w:rsid w:val="00A948CC"/>
    <w:rsid w:val="00A94F74"/>
    <w:rsid w:val="00AA1EDE"/>
    <w:rsid w:val="00AA495E"/>
    <w:rsid w:val="00AB2B8E"/>
    <w:rsid w:val="00AB3008"/>
    <w:rsid w:val="00AB3854"/>
    <w:rsid w:val="00AB3E2E"/>
    <w:rsid w:val="00AB5708"/>
    <w:rsid w:val="00AC1D91"/>
    <w:rsid w:val="00AC20B6"/>
    <w:rsid w:val="00AC2E58"/>
    <w:rsid w:val="00AC341B"/>
    <w:rsid w:val="00AC39FE"/>
    <w:rsid w:val="00AC43F0"/>
    <w:rsid w:val="00AC4B77"/>
    <w:rsid w:val="00AC5147"/>
    <w:rsid w:val="00AD0CCE"/>
    <w:rsid w:val="00AD2299"/>
    <w:rsid w:val="00AD237A"/>
    <w:rsid w:val="00AD2B18"/>
    <w:rsid w:val="00AD59B9"/>
    <w:rsid w:val="00AD5C5E"/>
    <w:rsid w:val="00AD6675"/>
    <w:rsid w:val="00AD6B84"/>
    <w:rsid w:val="00AD6BDF"/>
    <w:rsid w:val="00AD6FC5"/>
    <w:rsid w:val="00AD74AB"/>
    <w:rsid w:val="00AD7AE4"/>
    <w:rsid w:val="00AE1C93"/>
    <w:rsid w:val="00AE2B0A"/>
    <w:rsid w:val="00AE4C2B"/>
    <w:rsid w:val="00AE5345"/>
    <w:rsid w:val="00AE56F2"/>
    <w:rsid w:val="00AE57BC"/>
    <w:rsid w:val="00AE57D3"/>
    <w:rsid w:val="00AE6365"/>
    <w:rsid w:val="00AE68D2"/>
    <w:rsid w:val="00AE7BF4"/>
    <w:rsid w:val="00AF059E"/>
    <w:rsid w:val="00AF1EFB"/>
    <w:rsid w:val="00AF2FFE"/>
    <w:rsid w:val="00AF3C82"/>
    <w:rsid w:val="00AF449B"/>
    <w:rsid w:val="00B02360"/>
    <w:rsid w:val="00B0261D"/>
    <w:rsid w:val="00B02FD0"/>
    <w:rsid w:val="00B032A5"/>
    <w:rsid w:val="00B03F0A"/>
    <w:rsid w:val="00B07450"/>
    <w:rsid w:val="00B0758E"/>
    <w:rsid w:val="00B077F0"/>
    <w:rsid w:val="00B10AAE"/>
    <w:rsid w:val="00B1100D"/>
    <w:rsid w:val="00B11FE1"/>
    <w:rsid w:val="00B12363"/>
    <w:rsid w:val="00B13A1A"/>
    <w:rsid w:val="00B1535D"/>
    <w:rsid w:val="00B159FB"/>
    <w:rsid w:val="00B1625E"/>
    <w:rsid w:val="00B175D7"/>
    <w:rsid w:val="00B203CF"/>
    <w:rsid w:val="00B21634"/>
    <w:rsid w:val="00B21AE9"/>
    <w:rsid w:val="00B237DC"/>
    <w:rsid w:val="00B24362"/>
    <w:rsid w:val="00B2452E"/>
    <w:rsid w:val="00B24865"/>
    <w:rsid w:val="00B258D7"/>
    <w:rsid w:val="00B25F4D"/>
    <w:rsid w:val="00B26125"/>
    <w:rsid w:val="00B26276"/>
    <w:rsid w:val="00B26748"/>
    <w:rsid w:val="00B2789E"/>
    <w:rsid w:val="00B31328"/>
    <w:rsid w:val="00B31810"/>
    <w:rsid w:val="00B331D0"/>
    <w:rsid w:val="00B35366"/>
    <w:rsid w:val="00B35CAD"/>
    <w:rsid w:val="00B37EFD"/>
    <w:rsid w:val="00B40A54"/>
    <w:rsid w:val="00B40AF9"/>
    <w:rsid w:val="00B40F1A"/>
    <w:rsid w:val="00B4268C"/>
    <w:rsid w:val="00B449C2"/>
    <w:rsid w:val="00B44EAC"/>
    <w:rsid w:val="00B45BED"/>
    <w:rsid w:val="00B45C1B"/>
    <w:rsid w:val="00B469CE"/>
    <w:rsid w:val="00B46BEE"/>
    <w:rsid w:val="00B46DA5"/>
    <w:rsid w:val="00B46E9B"/>
    <w:rsid w:val="00B51094"/>
    <w:rsid w:val="00B51257"/>
    <w:rsid w:val="00B51B54"/>
    <w:rsid w:val="00B51FF8"/>
    <w:rsid w:val="00B53803"/>
    <w:rsid w:val="00B53A71"/>
    <w:rsid w:val="00B54E87"/>
    <w:rsid w:val="00B55879"/>
    <w:rsid w:val="00B559BA"/>
    <w:rsid w:val="00B55BBA"/>
    <w:rsid w:val="00B562C7"/>
    <w:rsid w:val="00B56E1E"/>
    <w:rsid w:val="00B60522"/>
    <w:rsid w:val="00B60679"/>
    <w:rsid w:val="00B61780"/>
    <w:rsid w:val="00B634F5"/>
    <w:rsid w:val="00B643AD"/>
    <w:rsid w:val="00B645B8"/>
    <w:rsid w:val="00B649A1"/>
    <w:rsid w:val="00B6655E"/>
    <w:rsid w:val="00B67106"/>
    <w:rsid w:val="00B67D1E"/>
    <w:rsid w:val="00B7016D"/>
    <w:rsid w:val="00B701C4"/>
    <w:rsid w:val="00B70706"/>
    <w:rsid w:val="00B70B7B"/>
    <w:rsid w:val="00B71AC3"/>
    <w:rsid w:val="00B749B9"/>
    <w:rsid w:val="00B76D1E"/>
    <w:rsid w:val="00B7754D"/>
    <w:rsid w:val="00B7772D"/>
    <w:rsid w:val="00B77758"/>
    <w:rsid w:val="00B80E19"/>
    <w:rsid w:val="00B819C2"/>
    <w:rsid w:val="00B819CF"/>
    <w:rsid w:val="00B81D56"/>
    <w:rsid w:val="00B820C5"/>
    <w:rsid w:val="00B83EE8"/>
    <w:rsid w:val="00B84684"/>
    <w:rsid w:val="00B84E0C"/>
    <w:rsid w:val="00B8558A"/>
    <w:rsid w:val="00B864FC"/>
    <w:rsid w:val="00B86B83"/>
    <w:rsid w:val="00B875D5"/>
    <w:rsid w:val="00B9042F"/>
    <w:rsid w:val="00B90BFE"/>
    <w:rsid w:val="00B91B55"/>
    <w:rsid w:val="00B929E9"/>
    <w:rsid w:val="00B9408F"/>
    <w:rsid w:val="00B94378"/>
    <w:rsid w:val="00B9472B"/>
    <w:rsid w:val="00B94BCA"/>
    <w:rsid w:val="00B95960"/>
    <w:rsid w:val="00B96500"/>
    <w:rsid w:val="00B966FD"/>
    <w:rsid w:val="00BA0D23"/>
    <w:rsid w:val="00BA2B7C"/>
    <w:rsid w:val="00BA514E"/>
    <w:rsid w:val="00BA59B2"/>
    <w:rsid w:val="00BA6CCF"/>
    <w:rsid w:val="00BA6DB1"/>
    <w:rsid w:val="00BA6EC5"/>
    <w:rsid w:val="00BB0124"/>
    <w:rsid w:val="00BB0436"/>
    <w:rsid w:val="00BB2770"/>
    <w:rsid w:val="00BB3BEE"/>
    <w:rsid w:val="00BB480E"/>
    <w:rsid w:val="00BB4E42"/>
    <w:rsid w:val="00BB5187"/>
    <w:rsid w:val="00BB6B7A"/>
    <w:rsid w:val="00BB6E6B"/>
    <w:rsid w:val="00BB7CA9"/>
    <w:rsid w:val="00BC5F00"/>
    <w:rsid w:val="00BD1182"/>
    <w:rsid w:val="00BD1877"/>
    <w:rsid w:val="00BD357E"/>
    <w:rsid w:val="00BD423E"/>
    <w:rsid w:val="00BD4274"/>
    <w:rsid w:val="00BD57B4"/>
    <w:rsid w:val="00BD7E81"/>
    <w:rsid w:val="00BE011D"/>
    <w:rsid w:val="00BE0805"/>
    <w:rsid w:val="00BE214E"/>
    <w:rsid w:val="00BE2FF8"/>
    <w:rsid w:val="00BE313D"/>
    <w:rsid w:val="00BE5101"/>
    <w:rsid w:val="00BE6808"/>
    <w:rsid w:val="00BE6C73"/>
    <w:rsid w:val="00BE7370"/>
    <w:rsid w:val="00BE799C"/>
    <w:rsid w:val="00BF416A"/>
    <w:rsid w:val="00BF5A87"/>
    <w:rsid w:val="00BF64F7"/>
    <w:rsid w:val="00BF6DDB"/>
    <w:rsid w:val="00BF7FD0"/>
    <w:rsid w:val="00C00657"/>
    <w:rsid w:val="00C022F7"/>
    <w:rsid w:val="00C02DD9"/>
    <w:rsid w:val="00C02E52"/>
    <w:rsid w:val="00C03145"/>
    <w:rsid w:val="00C03F72"/>
    <w:rsid w:val="00C07030"/>
    <w:rsid w:val="00C12650"/>
    <w:rsid w:val="00C1379D"/>
    <w:rsid w:val="00C13DAC"/>
    <w:rsid w:val="00C14A68"/>
    <w:rsid w:val="00C1513D"/>
    <w:rsid w:val="00C154D2"/>
    <w:rsid w:val="00C16965"/>
    <w:rsid w:val="00C169AC"/>
    <w:rsid w:val="00C17F94"/>
    <w:rsid w:val="00C20368"/>
    <w:rsid w:val="00C20FD3"/>
    <w:rsid w:val="00C21BB9"/>
    <w:rsid w:val="00C22B3B"/>
    <w:rsid w:val="00C22CC1"/>
    <w:rsid w:val="00C25972"/>
    <w:rsid w:val="00C25F8E"/>
    <w:rsid w:val="00C26812"/>
    <w:rsid w:val="00C30582"/>
    <w:rsid w:val="00C30893"/>
    <w:rsid w:val="00C30C64"/>
    <w:rsid w:val="00C31B3D"/>
    <w:rsid w:val="00C33B59"/>
    <w:rsid w:val="00C34140"/>
    <w:rsid w:val="00C348F4"/>
    <w:rsid w:val="00C34A82"/>
    <w:rsid w:val="00C34F0E"/>
    <w:rsid w:val="00C35CB1"/>
    <w:rsid w:val="00C36954"/>
    <w:rsid w:val="00C36C89"/>
    <w:rsid w:val="00C37A29"/>
    <w:rsid w:val="00C37EB0"/>
    <w:rsid w:val="00C40C70"/>
    <w:rsid w:val="00C40F22"/>
    <w:rsid w:val="00C415AF"/>
    <w:rsid w:val="00C41C5E"/>
    <w:rsid w:val="00C4224D"/>
    <w:rsid w:val="00C42B01"/>
    <w:rsid w:val="00C43457"/>
    <w:rsid w:val="00C44FD0"/>
    <w:rsid w:val="00C45377"/>
    <w:rsid w:val="00C45635"/>
    <w:rsid w:val="00C4736F"/>
    <w:rsid w:val="00C47742"/>
    <w:rsid w:val="00C501B6"/>
    <w:rsid w:val="00C5044A"/>
    <w:rsid w:val="00C5101C"/>
    <w:rsid w:val="00C51085"/>
    <w:rsid w:val="00C530BC"/>
    <w:rsid w:val="00C536A9"/>
    <w:rsid w:val="00C55B09"/>
    <w:rsid w:val="00C575BC"/>
    <w:rsid w:val="00C60414"/>
    <w:rsid w:val="00C60702"/>
    <w:rsid w:val="00C608BD"/>
    <w:rsid w:val="00C620AF"/>
    <w:rsid w:val="00C629FE"/>
    <w:rsid w:val="00C6300C"/>
    <w:rsid w:val="00C63CA7"/>
    <w:rsid w:val="00C64BC5"/>
    <w:rsid w:val="00C70051"/>
    <w:rsid w:val="00C7085D"/>
    <w:rsid w:val="00C70B8C"/>
    <w:rsid w:val="00C71D30"/>
    <w:rsid w:val="00C74BDE"/>
    <w:rsid w:val="00C76F54"/>
    <w:rsid w:val="00C77375"/>
    <w:rsid w:val="00C77E2D"/>
    <w:rsid w:val="00C8098B"/>
    <w:rsid w:val="00C811BD"/>
    <w:rsid w:val="00C82ED2"/>
    <w:rsid w:val="00C8468C"/>
    <w:rsid w:val="00C851AA"/>
    <w:rsid w:val="00C91235"/>
    <w:rsid w:val="00C915EA"/>
    <w:rsid w:val="00C91E63"/>
    <w:rsid w:val="00C92E00"/>
    <w:rsid w:val="00C9674D"/>
    <w:rsid w:val="00C96B49"/>
    <w:rsid w:val="00C96BB1"/>
    <w:rsid w:val="00C96DBC"/>
    <w:rsid w:val="00CA05D9"/>
    <w:rsid w:val="00CA1755"/>
    <w:rsid w:val="00CA231B"/>
    <w:rsid w:val="00CA4CFC"/>
    <w:rsid w:val="00CA628F"/>
    <w:rsid w:val="00CA64D4"/>
    <w:rsid w:val="00CA66E8"/>
    <w:rsid w:val="00CA7A69"/>
    <w:rsid w:val="00CB43EB"/>
    <w:rsid w:val="00CB520E"/>
    <w:rsid w:val="00CB7A90"/>
    <w:rsid w:val="00CC014A"/>
    <w:rsid w:val="00CC1693"/>
    <w:rsid w:val="00CC1E73"/>
    <w:rsid w:val="00CC276F"/>
    <w:rsid w:val="00CC28FE"/>
    <w:rsid w:val="00CC2DDB"/>
    <w:rsid w:val="00CC34A4"/>
    <w:rsid w:val="00CC3937"/>
    <w:rsid w:val="00CC3E3C"/>
    <w:rsid w:val="00CC401B"/>
    <w:rsid w:val="00CC44EC"/>
    <w:rsid w:val="00CC702E"/>
    <w:rsid w:val="00CC70ED"/>
    <w:rsid w:val="00CC7439"/>
    <w:rsid w:val="00CD0320"/>
    <w:rsid w:val="00CD149F"/>
    <w:rsid w:val="00CD15BA"/>
    <w:rsid w:val="00CD2ABB"/>
    <w:rsid w:val="00CD4941"/>
    <w:rsid w:val="00CD4A71"/>
    <w:rsid w:val="00CD5D5E"/>
    <w:rsid w:val="00CD6854"/>
    <w:rsid w:val="00CD6CAB"/>
    <w:rsid w:val="00CD7182"/>
    <w:rsid w:val="00CE191D"/>
    <w:rsid w:val="00CE1E77"/>
    <w:rsid w:val="00CE2C8C"/>
    <w:rsid w:val="00CE5704"/>
    <w:rsid w:val="00CE5E27"/>
    <w:rsid w:val="00CE6BDF"/>
    <w:rsid w:val="00CE6D4A"/>
    <w:rsid w:val="00CF0E9A"/>
    <w:rsid w:val="00CF1C6B"/>
    <w:rsid w:val="00CF40BA"/>
    <w:rsid w:val="00CF5A08"/>
    <w:rsid w:val="00D00262"/>
    <w:rsid w:val="00D00C2A"/>
    <w:rsid w:val="00D02CD8"/>
    <w:rsid w:val="00D04EE6"/>
    <w:rsid w:val="00D068C6"/>
    <w:rsid w:val="00D075CC"/>
    <w:rsid w:val="00D07EF3"/>
    <w:rsid w:val="00D07FEA"/>
    <w:rsid w:val="00D11003"/>
    <w:rsid w:val="00D118E1"/>
    <w:rsid w:val="00D120FB"/>
    <w:rsid w:val="00D121EA"/>
    <w:rsid w:val="00D1223E"/>
    <w:rsid w:val="00D16772"/>
    <w:rsid w:val="00D20235"/>
    <w:rsid w:val="00D21601"/>
    <w:rsid w:val="00D22A90"/>
    <w:rsid w:val="00D22ECC"/>
    <w:rsid w:val="00D2550F"/>
    <w:rsid w:val="00D25AF5"/>
    <w:rsid w:val="00D25C2C"/>
    <w:rsid w:val="00D27602"/>
    <w:rsid w:val="00D277DA"/>
    <w:rsid w:val="00D30568"/>
    <w:rsid w:val="00D31601"/>
    <w:rsid w:val="00D3165D"/>
    <w:rsid w:val="00D32048"/>
    <w:rsid w:val="00D34853"/>
    <w:rsid w:val="00D34A30"/>
    <w:rsid w:val="00D3517E"/>
    <w:rsid w:val="00D4013E"/>
    <w:rsid w:val="00D40440"/>
    <w:rsid w:val="00D40F71"/>
    <w:rsid w:val="00D42297"/>
    <w:rsid w:val="00D42E86"/>
    <w:rsid w:val="00D43066"/>
    <w:rsid w:val="00D4584F"/>
    <w:rsid w:val="00D45E46"/>
    <w:rsid w:val="00D4608D"/>
    <w:rsid w:val="00D47A06"/>
    <w:rsid w:val="00D47C4C"/>
    <w:rsid w:val="00D5288D"/>
    <w:rsid w:val="00D537ED"/>
    <w:rsid w:val="00D538D5"/>
    <w:rsid w:val="00D53AE2"/>
    <w:rsid w:val="00D55E1F"/>
    <w:rsid w:val="00D56849"/>
    <w:rsid w:val="00D60C3C"/>
    <w:rsid w:val="00D612BB"/>
    <w:rsid w:val="00D61517"/>
    <w:rsid w:val="00D62D11"/>
    <w:rsid w:val="00D659F0"/>
    <w:rsid w:val="00D65A92"/>
    <w:rsid w:val="00D6699C"/>
    <w:rsid w:val="00D70119"/>
    <w:rsid w:val="00D705F9"/>
    <w:rsid w:val="00D723F1"/>
    <w:rsid w:val="00D72E27"/>
    <w:rsid w:val="00D747AE"/>
    <w:rsid w:val="00D74874"/>
    <w:rsid w:val="00D74B13"/>
    <w:rsid w:val="00D74BD1"/>
    <w:rsid w:val="00D74E81"/>
    <w:rsid w:val="00D751DE"/>
    <w:rsid w:val="00D75814"/>
    <w:rsid w:val="00D7627F"/>
    <w:rsid w:val="00D765F0"/>
    <w:rsid w:val="00D76CC2"/>
    <w:rsid w:val="00D76EE4"/>
    <w:rsid w:val="00D80AFA"/>
    <w:rsid w:val="00D829B0"/>
    <w:rsid w:val="00D859C1"/>
    <w:rsid w:val="00D90C75"/>
    <w:rsid w:val="00D919F6"/>
    <w:rsid w:val="00D9230B"/>
    <w:rsid w:val="00D9327A"/>
    <w:rsid w:val="00D945A6"/>
    <w:rsid w:val="00D94AFE"/>
    <w:rsid w:val="00D958C1"/>
    <w:rsid w:val="00D96BFC"/>
    <w:rsid w:val="00DA1213"/>
    <w:rsid w:val="00DA3799"/>
    <w:rsid w:val="00DA4448"/>
    <w:rsid w:val="00DA4BC7"/>
    <w:rsid w:val="00DA5E99"/>
    <w:rsid w:val="00DA7530"/>
    <w:rsid w:val="00DA7FC4"/>
    <w:rsid w:val="00DB0A30"/>
    <w:rsid w:val="00DB0C41"/>
    <w:rsid w:val="00DB115D"/>
    <w:rsid w:val="00DB14F3"/>
    <w:rsid w:val="00DB1A92"/>
    <w:rsid w:val="00DB2514"/>
    <w:rsid w:val="00DB5B4D"/>
    <w:rsid w:val="00DB5C9B"/>
    <w:rsid w:val="00DB5EA3"/>
    <w:rsid w:val="00DB627F"/>
    <w:rsid w:val="00DC0E9F"/>
    <w:rsid w:val="00DC0F72"/>
    <w:rsid w:val="00DC146D"/>
    <w:rsid w:val="00DC1F35"/>
    <w:rsid w:val="00DC3176"/>
    <w:rsid w:val="00DC3192"/>
    <w:rsid w:val="00DC54E1"/>
    <w:rsid w:val="00DC6303"/>
    <w:rsid w:val="00DC6BAE"/>
    <w:rsid w:val="00DC78C4"/>
    <w:rsid w:val="00DD02CB"/>
    <w:rsid w:val="00DD1446"/>
    <w:rsid w:val="00DD2646"/>
    <w:rsid w:val="00DD371F"/>
    <w:rsid w:val="00DD3A2C"/>
    <w:rsid w:val="00DD4021"/>
    <w:rsid w:val="00DD689E"/>
    <w:rsid w:val="00DD7389"/>
    <w:rsid w:val="00DD7F39"/>
    <w:rsid w:val="00DE0EDB"/>
    <w:rsid w:val="00DE2FF9"/>
    <w:rsid w:val="00DE3205"/>
    <w:rsid w:val="00DE54AF"/>
    <w:rsid w:val="00DE5A33"/>
    <w:rsid w:val="00DE645F"/>
    <w:rsid w:val="00DE7835"/>
    <w:rsid w:val="00DE7C48"/>
    <w:rsid w:val="00DF0239"/>
    <w:rsid w:val="00DF1324"/>
    <w:rsid w:val="00DF182B"/>
    <w:rsid w:val="00DF1D78"/>
    <w:rsid w:val="00DF4D5C"/>
    <w:rsid w:val="00DF57CF"/>
    <w:rsid w:val="00DF70F4"/>
    <w:rsid w:val="00E02193"/>
    <w:rsid w:val="00E05E84"/>
    <w:rsid w:val="00E06B37"/>
    <w:rsid w:val="00E079CC"/>
    <w:rsid w:val="00E104DB"/>
    <w:rsid w:val="00E10B27"/>
    <w:rsid w:val="00E11817"/>
    <w:rsid w:val="00E13309"/>
    <w:rsid w:val="00E146C9"/>
    <w:rsid w:val="00E14F73"/>
    <w:rsid w:val="00E150FF"/>
    <w:rsid w:val="00E165BC"/>
    <w:rsid w:val="00E16C52"/>
    <w:rsid w:val="00E1770F"/>
    <w:rsid w:val="00E179BD"/>
    <w:rsid w:val="00E2109D"/>
    <w:rsid w:val="00E2171B"/>
    <w:rsid w:val="00E21AA6"/>
    <w:rsid w:val="00E221BA"/>
    <w:rsid w:val="00E233B6"/>
    <w:rsid w:val="00E23D36"/>
    <w:rsid w:val="00E24C48"/>
    <w:rsid w:val="00E2552E"/>
    <w:rsid w:val="00E266FC"/>
    <w:rsid w:val="00E27938"/>
    <w:rsid w:val="00E30295"/>
    <w:rsid w:val="00E30B59"/>
    <w:rsid w:val="00E313D6"/>
    <w:rsid w:val="00E31B9F"/>
    <w:rsid w:val="00E328B0"/>
    <w:rsid w:val="00E338E7"/>
    <w:rsid w:val="00E358BC"/>
    <w:rsid w:val="00E36092"/>
    <w:rsid w:val="00E403FB"/>
    <w:rsid w:val="00E40C8B"/>
    <w:rsid w:val="00E47707"/>
    <w:rsid w:val="00E505C2"/>
    <w:rsid w:val="00E505C3"/>
    <w:rsid w:val="00E51505"/>
    <w:rsid w:val="00E51839"/>
    <w:rsid w:val="00E5226E"/>
    <w:rsid w:val="00E52327"/>
    <w:rsid w:val="00E55AA3"/>
    <w:rsid w:val="00E55E62"/>
    <w:rsid w:val="00E61CBD"/>
    <w:rsid w:val="00E62A3B"/>
    <w:rsid w:val="00E64AC1"/>
    <w:rsid w:val="00E65035"/>
    <w:rsid w:val="00E6526E"/>
    <w:rsid w:val="00E65B01"/>
    <w:rsid w:val="00E66494"/>
    <w:rsid w:val="00E67C5A"/>
    <w:rsid w:val="00E709C4"/>
    <w:rsid w:val="00E709DF"/>
    <w:rsid w:val="00E70F62"/>
    <w:rsid w:val="00E730F7"/>
    <w:rsid w:val="00E73D54"/>
    <w:rsid w:val="00E7441A"/>
    <w:rsid w:val="00E74DA3"/>
    <w:rsid w:val="00E74E74"/>
    <w:rsid w:val="00E76157"/>
    <w:rsid w:val="00E76C83"/>
    <w:rsid w:val="00E76E57"/>
    <w:rsid w:val="00E77403"/>
    <w:rsid w:val="00E82F69"/>
    <w:rsid w:val="00E857AB"/>
    <w:rsid w:val="00E858EC"/>
    <w:rsid w:val="00E85DB7"/>
    <w:rsid w:val="00E86844"/>
    <w:rsid w:val="00E90E00"/>
    <w:rsid w:val="00E90F51"/>
    <w:rsid w:val="00E91178"/>
    <w:rsid w:val="00E91B38"/>
    <w:rsid w:val="00E926AC"/>
    <w:rsid w:val="00E92EE0"/>
    <w:rsid w:val="00E972E4"/>
    <w:rsid w:val="00E97F3C"/>
    <w:rsid w:val="00EA3B4D"/>
    <w:rsid w:val="00EA3F46"/>
    <w:rsid w:val="00EB02B7"/>
    <w:rsid w:val="00EB0507"/>
    <w:rsid w:val="00EB2983"/>
    <w:rsid w:val="00EB2A3E"/>
    <w:rsid w:val="00EB6C19"/>
    <w:rsid w:val="00EC0848"/>
    <w:rsid w:val="00EC19DF"/>
    <w:rsid w:val="00EC2405"/>
    <w:rsid w:val="00EC2852"/>
    <w:rsid w:val="00EC320C"/>
    <w:rsid w:val="00EC51CE"/>
    <w:rsid w:val="00EC5344"/>
    <w:rsid w:val="00ED0A02"/>
    <w:rsid w:val="00ED0D22"/>
    <w:rsid w:val="00ED0EA3"/>
    <w:rsid w:val="00ED0F07"/>
    <w:rsid w:val="00ED131B"/>
    <w:rsid w:val="00ED5ABA"/>
    <w:rsid w:val="00ED5CA9"/>
    <w:rsid w:val="00ED7222"/>
    <w:rsid w:val="00EE0DEE"/>
    <w:rsid w:val="00EE1ABC"/>
    <w:rsid w:val="00EE2D65"/>
    <w:rsid w:val="00EE54CE"/>
    <w:rsid w:val="00EE7239"/>
    <w:rsid w:val="00EF277A"/>
    <w:rsid w:val="00EF2F74"/>
    <w:rsid w:val="00EF472E"/>
    <w:rsid w:val="00EF6D9E"/>
    <w:rsid w:val="00EF7A4F"/>
    <w:rsid w:val="00F001F3"/>
    <w:rsid w:val="00F0047E"/>
    <w:rsid w:val="00F00742"/>
    <w:rsid w:val="00F00D34"/>
    <w:rsid w:val="00F015F8"/>
    <w:rsid w:val="00F020B2"/>
    <w:rsid w:val="00F02363"/>
    <w:rsid w:val="00F02ACF"/>
    <w:rsid w:val="00F0362A"/>
    <w:rsid w:val="00F0410B"/>
    <w:rsid w:val="00F04957"/>
    <w:rsid w:val="00F06086"/>
    <w:rsid w:val="00F10123"/>
    <w:rsid w:val="00F12ED0"/>
    <w:rsid w:val="00F1475C"/>
    <w:rsid w:val="00F163CE"/>
    <w:rsid w:val="00F21599"/>
    <w:rsid w:val="00F2300B"/>
    <w:rsid w:val="00F232E6"/>
    <w:rsid w:val="00F23416"/>
    <w:rsid w:val="00F23CB8"/>
    <w:rsid w:val="00F24768"/>
    <w:rsid w:val="00F26B5F"/>
    <w:rsid w:val="00F306A1"/>
    <w:rsid w:val="00F32D27"/>
    <w:rsid w:val="00F33059"/>
    <w:rsid w:val="00F33516"/>
    <w:rsid w:val="00F34D6C"/>
    <w:rsid w:val="00F354C1"/>
    <w:rsid w:val="00F36461"/>
    <w:rsid w:val="00F4018B"/>
    <w:rsid w:val="00F409FF"/>
    <w:rsid w:val="00F40D2A"/>
    <w:rsid w:val="00F42C07"/>
    <w:rsid w:val="00F43164"/>
    <w:rsid w:val="00F437A3"/>
    <w:rsid w:val="00F43EED"/>
    <w:rsid w:val="00F441F0"/>
    <w:rsid w:val="00F44FE2"/>
    <w:rsid w:val="00F4626A"/>
    <w:rsid w:val="00F46BA8"/>
    <w:rsid w:val="00F47462"/>
    <w:rsid w:val="00F477CD"/>
    <w:rsid w:val="00F517F5"/>
    <w:rsid w:val="00F52665"/>
    <w:rsid w:val="00F53D4B"/>
    <w:rsid w:val="00F54535"/>
    <w:rsid w:val="00F54F0F"/>
    <w:rsid w:val="00F56C32"/>
    <w:rsid w:val="00F57620"/>
    <w:rsid w:val="00F57E3D"/>
    <w:rsid w:val="00F61594"/>
    <w:rsid w:val="00F61C8A"/>
    <w:rsid w:val="00F62016"/>
    <w:rsid w:val="00F62972"/>
    <w:rsid w:val="00F63D8B"/>
    <w:rsid w:val="00F64329"/>
    <w:rsid w:val="00F64BA7"/>
    <w:rsid w:val="00F66A3B"/>
    <w:rsid w:val="00F71073"/>
    <w:rsid w:val="00F71839"/>
    <w:rsid w:val="00F731AD"/>
    <w:rsid w:val="00F747A2"/>
    <w:rsid w:val="00F7529D"/>
    <w:rsid w:val="00F765E0"/>
    <w:rsid w:val="00F76628"/>
    <w:rsid w:val="00F80532"/>
    <w:rsid w:val="00F806F5"/>
    <w:rsid w:val="00F80DAE"/>
    <w:rsid w:val="00F815E4"/>
    <w:rsid w:val="00F816F2"/>
    <w:rsid w:val="00F818B8"/>
    <w:rsid w:val="00F82A32"/>
    <w:rsid w:val="00F83CC2"/>
    <w:rsid w:val="00F86C9F"/>
    <w:rsid w:val="00F86FDE"/>
    <w:rsid w:val="00F8777F"/>
    <w:rsid w:val="00F92EDE"/>
    <w:rsid w:val="00F93AB8"/>
    <w:rsid w:val="00F94BC3"/>
    <w:rsid w:val="00F967D0"/>
    <w:rsid w:val="00FA0384"/>
    <w:rsid w:val="00FA1F8E"/>
    <w:rsid w:val="00FA1FC4"/>
    <w:rsid w:val="00FA2572"/>
    <w:rsid w:val="00FA3E5B"/>
    <w:rsid w:val="00FA48F9"/>
    <w:rsid w:val="00FA4D96"/>
    <w:rsid w:val="00FA5D36"/>
    <w:rsid w:val="00FA7EC7"/>
    <w:rsid w:val="00FAA4B9"/>
    <w:rsid w:val="00FB07CD"/>
    <w:rsid w:val="00FB2B47"/>
    <w:rsid w:val="00FB772F"/>
    <w:rsid w:val="00FC2174"/>
    <w:rsid w:val="00FC314B"/>
    <w:rsid w:val="00FC41F2"/>
    <w:rsid w:val="00FC441F"/>
    <w:rsid w:val="00FC4483"/>
    <w:rsid w:val="00FC488F"/>
    <w:rsid w:val="00FC4C51"/>
    <w:rsid w:val="00FC4E1B"/>
    <w:rsid w:val="00FD076F"/>
    <w:rsid w:val="00FD43AB"/>
    <w:rsid w:val="00FD489F"/>
    <w:rsid w:val="00FD6231"/>
    <w:rsid w:val="00FD67FC"/>
    <w:rsid w:val="00FD6DAF"/>
    <w:rsid w:val="00FD749C"/>
    <w:rsid w:val="00FE148C"/>
    <w:rsid w:val="00FE3B4C"/>
    <w:rsid w:val="00FE6AFE"/>
    <w:rsid w:val="00FF0C2C"/>
    <w:rsid w:val="00FF28BA"/>
    <w:rsid w:val="00FF2C6C"/>
    <w:rsid w:val="00FF5790"/>
    <w:rsid w:val="00FF6C9F"/>
    <w:rsid w:val="00FF6E9C"/>
    <w:rsid w:val="00FF706A"/>
    <w:rsid w:val="00FF78D5"/>
    <w:rsid w:val="00FF7B3C"/>
    <w:rsid w:val="014FEE0C"/>
    <w:rsid w:val="01E67A26"/>
    <w:rsid w:val="025A0882"/>
    <w:rsid w:val="028A6714"/>
    <w:rsid w:val="02AACC71"/>
    <w:rsid w:val="02CC51EF"/>
    <w:rsid w:val="039C999C"/>
    <w:rsid w:val="03CA9C3E"/>
    <w:rsid w:val="0482D339"/>
    <w:rsid w:val="051E1AE8"/>
    <w:rsid w:val="062B7F54"/>
    <w:rsid w:val="069AA35D"/>
    <w:rsid w:val="072694AD"/>
    <w:rsid w:val="079647A4"/>
    <w:rsid w:val="07E3B625"/>
    <w:rsid w:val="0821A0E0"/>
    <w:rsid w:val="083C6CC4"/>
    <w:rsid w:val="08E9CD1A"/>
    <w:rsid w:val="09D88612"/>
    <w:rsid w:val="0AFD2F00"/>
    <w:rsid w:val="0B42A9F6"/>
    <w:rsid w:val="0B820BC5"/>
    <w:rsid w:val="0BA498C4"/>
    <w:rsid w:val="0BDCD160"/>
    <w:rsid w:val="0C7CFE51"/>
    <w:rsid w:val="0CA29EE3"/>
    <w:rsid w:val="0CC7E2AB"/>
    <w:rsid w:val="0D42001A"/>
    <w:rsid w:val="0DB3D469"/>
    <w:rsid w:val="0DE7D64F"/>
    <w:rsid w:val="0E0F173C"/>
    <w:rsid w:val="0EA501F0"/>
    <w:rsid w:val="0F391D77"/>
    <w:rsid w:val="0FA132BB"/>
    <w:rsid w:val="0FBF3A6B"/>
    <w:rsid w:val="0FD6B6CE"/>
    <w:rsid w:val="10017BAB"/>
    <w:rsid w:val="10D8E47B"/>
    <w:rsid w:val="10E20A8E"/>
    <w:rsid w:val="10E9EFF6"/>
    <w:rsid w:val="10FF48BA"/>
    <w:rsid w:val="121C4E90"/>
    <w:rsid w:val="1263EBB8"/>
    <w:rsid w:val="127026C1"/>
    <w:rsid w:val="13A05BD7"/>
    <w:rsid w:val="13A45248"/>
    <w:rsid w:val="145E3300"/>
    <w:rsid w:val="14DD4D07"/>
    <w:rsid w:val="14FE2AA3"/>
    <w:rsid w:val="1668160E"/>
    <w:rsid w:val="16DF975B"/>
    <w:rsid w:val="1719F6E2"/>
    <w:rsid w:val="17BA60C2"/>
    <w:rsid w:val="18912421"/>
    <w:rsid w:val="18D702AB"/>
    <w:rsid w:val="190D176C"/>
    <w:rsid w:val="1A075AC5"/>
    <w:rsid w:val="1A3D64F4"/>
    <w:rsid w:val="1B881780"/>
    <w:rsid w:val="1C84E59F"/>
    <w:rsid w:val="1E2CBF37"/>
    <w:rsid w:val="1F923F29"/>
    <w:rsid w:val="1FBEDA35"/>
    <w:rsid w:val="1FF8A9AD"/>
    <w:rsid w:val="20E0419B"/>
    <w:rsid w:val="21447B55"/>
    <w:rsid w:val="21BF1B78"/>
    <w:rsid w:val="21DD1FB8"/>
    <w:rsid w:val="22399F0E"/>
    <w:rsid w:val="22FECAC1"/>
    <w:rsid w:val="232FF1B7"/>
    <w:rsid w:val="2493AAB6"/>
    <w:rsid w:val="25713FD0"/>
    <w:rsid w:val="26679279"/>
    <w:rsid w:val="26A2DB32"/>
    <w:rsid w:val="28A51754"/>
    <w:rsid w:val="2902207E"/>
    <w:rsid w:val="29892167"/>
    <w:rsid w:val="299051C5"/>
    <w:rsid w:val="2A44B0F3"/>
    <w:rsid w:val="2A57B69B"/>
    <w:rsid w:val="2A6BAC2E"/>
    <w:rsid w:val="2B0F0AC4"/>
    <w:rsid w:val="2B88EDCD"/>
    <w:rsid w:val="2BBFB8AD"/>
    <w:rsid w:val="2C208015"/>
    <w:rsid w:val="2C21793A"/>
    <w:rsid w:val="2D0AEB71"/>
    <w:rsid w:val="2D24BE2E"/>
    <w:rsid w:val="2D413718"/>
    <w:rsid w:val="2DC019B4"/>
    <w:rsid w:val="2E37FC7D"/>
    <w:rsid w:val="2E639244"/>
    <w:rsid w:val="2EA7C7E1"/>
    <w:rsid w:val="2F6B85A9"/>
    <w:rsid w:val="2FA2261E"/>
    <w:rsid w:val="30B02939"/>
    <w:rsid w:val="30C09F33"/>
    <w:rsid w:val="30CD4F32"/>
    <w:rsid w:val="31E1A4AB"/>
    <w:rsid w:val="3232D13D"/>
    <w:rsid w:val="32DA8ECB"/>
    <w:rsid w:val="338B975F"/>
    <w:rsid w:val="33C87993"/>
    <w:rsid w:val="3408C4FD"/>
    <w:rsid w:val="343A121B"/>
    <w:rsid w:val="348E15A4"/>
    <w:rsid w:val="349EFB6B"/>
    <w:rsid w:val="35A381C0"/>
    <w:rsid w:val="35E97DFA"/>
    <w:rsid w:val="36167650"/>
    <w:rsid w:val="3629E605"/>
    <w:rsid w:val="366F6FC9"/>
    <w:rsid w:val="367DE8BB"/>
    <w:rsid w:val="37B7F905"/>
    <w:rsid w:val="3855D279"/>
    <w:rsid w:val="3874A6B0"/>
    <w:rsid w:val="3888794C"/>
    <w:rsid w:val="38D290B1"/>
    <w:rsid w:val="38FE4AB2"/>
    <w:rsid w:val="39D119B0"/>
    <w:rsid w:val="3A570B7F"/>
    <w:rsid w:val="3B0B0C27"/>
    <w:rsid w:val="3B758B4D"/>
    <w:rsid w:val="3B83AAAA"/>
    <w:rsid w:val="3BA50106"/>
    <w:rsid w:val="3BD58A41"/>
    <w:rsid w:val="3CC588F0"/>
    <w:rsid w:val="3CD13FB4"/>
    <w:rsid w:val="3D6F510A"/>
    <w:rsid w:val="3D9DD043"/>
    <w:rsid w:val="3DF00177"/>
    <w:rsid w:val="3F1C7391"/>
    <w:rsid w:val="3F72F808"/>
    <w:rsid w:val="3FD0C84B"/>
    <w:rsid w:val="3FFD29B2"/>
    <w:rsid w:val="40172B69"/>
    <w:rsid w:val="40F2EA78"/>
    <w:rsid w:val="414DE838"/>
    <w:rsid w:val="41A5454D"/>
    <w:rsid w:val="41B2FBCA"/>
    <w:rsid w:val="4281DB23"/>
    <w:rsid w:val="4330F12E"/>
    <w:rsid w:val="44731CBD"/>
    <w:rsid w:val="44C8B981"/>
    <w:rsid w:val="44D8885B"/>
    <w:rsid w:val="44EB6161"/>
    <w:rsid w:val="44F45B6A"/>
    <w:rsid w:val="4642FFF0"/>
    <w:rsid w:val="46816AF8"/>
    <w:rsid w:val="46CF0051"/>
    <w:rsid w:val="471C3F5C"/>
    <w:rsid w:val="4787A98F"/>
    <w:rsid w:val="47A369E7"/>
    <w:rsid w:val="4810291D"/>
    <w:rsid w:val="486A9A6B"/>
    <w:rsid w:val="49978792"/>
    <w:rsid w:val="49BCE224"/>
    <w:rsid w:val="49C3333A"/>
    <w:rsid w:val="4A268103"/>
    <w:rsid w:val="4B3C8355"/>
    <w:rsid w:val="4B4216A4"/>
    <w:rsid w:val="4B98DC39"/>
    <w:rsid w:val="4BB7BC3D"/>
    <w:rsid w:val="4C28BD69"/>
    <w:rsid w:val="4CE39A40"/>
    <w:rsid w:val="4D331903"/>
    <w:rsid w:val="4ED1C2E1"/>
    <w:rsid w:val="4EEFF865"/>
    <w:rsid w:val="4F03487D"/>
    <w:rsid w:val="5076E12F"/>
    <w:rsid w:val="514CC763"/>
    <w:rsid w:val="524EFC47"/>
    <w:rsid w:val="524FAA56"/>
    <w:rsid w:val="52CE8069"/>
    <w:rsid w:val="52EB372A"/>
    <w:rsid w:val="5329E48D"/>
    <w:rsid w:val="539938E5"/>
    <w:rsid w:val="53A94695"/>
    <w:rsid w:val="5473A03B"/>
    <w:rsid w:val="54819026"/>
    <w:rsid w:val="549E2712"/>
    <w:rsid w:val="5506DCD4"/>
    <w:rsid w:val="563CEF6C"/>
    <w:rsid w:val="5692FAE5"/>
    <w:rsid w:val="56F13FCF"/>
    <w:rsid w:val="572052FE"/>
    <w:rsid w:val="578104FC"/>
    <w:rsid w:val="579583EF"/>
    <w:rsid w:val="57BC0AAD"/>
    <w:rsid w:val="589E0387"/>
    <w:rsid w:val="58D37D85"/>
    <w:rsid w:val="5951F6ED"/>
    <w:rsid w:val="59A7765E"/>
    <w:rsid w:val="5AB962D2"/>
    <w:rsid w:val="5B2B98BE"/>
    <w:rsid w:val="5B81E211"/>
    <w:rsid w:val="5B9A92E9"/>
    <w:rsid w:val="5BF0A879"/>
    <w:rsid w:val="5D197A60"/>
    <w:rsid w:val="5D78E434"/>
    <w:rsid w:val="5D8673DB"/>
    <w:rsid w:val="5DE0EF8E"/>
    <w:rsid w:val="5E407786"/>
    <w:rsid w:val="5EADA5B6"/>
    <w:rsid w:val="5F9244A0"/>
    <w:rsid w:val="5FD70123"/>
    <w:rsid w:val="605B67F1"/>
    <w:rsid w:val="6153C47B"/>
    <w:rsid w:val="6273ADE0"/>
    <w:rsid w:val="62F55FDF"/>
    <w:rsid w:val="64439A24"/>
    <w:rsid w:val="6549D176"/>
    <w:rsid w:val="65EB2149"/>
    <w:rsid w:val="66018624"/>
    <w:rsid w:val="66BCD694"/>
    <w:rsid w:val="66CA99E3"/>
    <w:rsid w:val="66E173F2"/>
    <w:rsid w:val="6718E654"/>
    <w:rsid w:val="68F8D813"/>
    <w:rsid w:val="69E25083"/>
    <w:rsid w:val="69F1A5DD"/>
    <w:rsid w:val="69F4FFDC"/>
    <w:rsid w:val="6A649DDE"/>
    <w:rsid w:val="6ABC9802"/>
    <w:rsid w:val="6AEB6C93"/>
    <w:rsid w:val="6BBB9649"/>
    <w:rsid w:val="6C413A70"/>
    <w:rsid w:val="6E05D542"/>
    <w:rsid w:val="6EC56C11"/>
    <w:rsid w:val="6F347E6F"/>
    <w:rsid w:val="6F59EB64"/>
    <w:rsid w:val="6FB6667A"/>
    <w:rsid w:val="716DD2B1"/>
    <w:rsid w:val="72D68028"/>
    <w:rsid w:val="72ED8506"/>
    <w:rsid w:val="738FA53B"/>
    <w:rsid w:val="73BA9063"/>
    <w:rsid w:val="747E319C"/>
    <w:rsid w:val="74F42AA4"/>
    <w:rsid w:val="76D65003"/>
    <w:rsid w:val="77955C78"/>
    <w:rsid w:val="78056911"/>
    <w:rsid w:val="78A35C5D"/>
    <w:rsid w:val="7AAD8B8C"/>
    <w:rsid w:val="7C75B09B"/>
    <w:rsid w:val="7C99C9B7"/>
    <w:rsid w:val="7CBC90CB"/>
    <w:rsid w:val="7D23EEC9"/>
    <w:rsid w:val="7D58BCC3"/>
    <w:rsid w:val="7D683B23"/>
    <w:rsid w:val="7DEBE85A"/>
    <w:rsid w:val="7E947942"/>
    <w:rsid w:val="7F0BC9BF"/>
    <w:rsid w:val="7F8DC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578E39"/>
  <w15:docId w15:val="{EA4B85B4-F2D3-4BDB-97C4-685190D2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color w:val="413D3B" w:themeColor="text1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/>
    <w:lsdException w:name="heading 4" w:locked="1" w:semiHidden="1" w:uiPriority="9" w:unhideWhenUsed="1"/>
    <w:lsdException w:name="heading 5" w:locked="1" w:semiHidden="1" w:uiPriority="9" w:unhideWhenUsed="1"/>
    <w:lsdException w:name="heading 6" w:locked="1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4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uiPriority="24"/>
    <w:lsdException w:name="Emphasis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uiPriority="31"/>
    <w:lsdException w:name="Intense Quote" w:locked="1" w:uiPriority="32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/>
    <w:lsdException w:name="Intense Emphasis" w:uiPriority="23"/>
    <w:lsdException w:name="Subtle Reference" w:uiPriority="33"/>
    <w:lsdException w:name="Intense Reference" w:uiPriority="34"/>
    <w:lsdException w:name="Book Title" w:uiPriority="35"/>
    <w:lsdException w:name="Bibliography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6D"/>
    <w:pPr>
      <w:spacing w:after="120" w:line="240" w:lineRule="auto"/>
      <w:contextualSpacing/>
      <w:jc w:val="both"/>
    </w:pPr>
    <w:rPr>
      <w:rFonts w:ascii="Calibri" w:hAnsi="Calibri"/>
      <w:color w:val="auto"/>
      <w:lang w:val="fr-BE"/>
    </w:rPr>
  </w:style>
  <w:style w:type="paragraph" w:styleId="Heading1">
    <w:name w:val="heading 1"/>
    <w:next w:val="Normal"/>
    <w:link w:val="Heading1Char"/>
    <w:uiPriority w:val="9"/>
    <w:qFormat/>
    <w:rsid w:val="00F806F5"/>
    <w:pPr>
      <w:numPr>
        <w:numId w:val="4"/>
      </w:numPr>
      <w:pBdr>
        <w:bottom w:val="single" w:sz="4" w:space="1" w:color="00B2DD" w:themeColor="background2"/>
      </w:pBdr>
      <w:spacing w:before="360" w:after="240"/>
      <w:outlineLvl w:val="0"/>
    </w:pPr>
    <w:rPr>
      <w:rFonts w:ascii="The Wild Breath of Zelda" w:hAnsi="The Wild Breath of Zelda" w:cstheme="minorHAnsi"/>
      <w:b/>
      <w:sz w:val="44"/>
      <w:lang w:val="en-GB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E7441A"/>
    <w:pPr>
      <w:keepNext/>
      <w:keepLines/>
      <w:numPr>
        <w:ilvl w:val="1"/>
      </w:numPr>
      <w:pBdr>
        <w:bottom w:val="none" w:sz="0" w:space="0" w:color="auto"/>
      </w:pBdr>
      <w:spacing w:before="120"/>
      <w:outlineLvl w:val="1"/>
    </w:pPr>
    <w:rPr>
      <w:rFonts w:eastAsiaTheme="majorEastAsia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rsid w:val="00AC5147"/>
    <w:pPr>
      <w:keepNext/>
      <w:keepLines/>
      <w:numPr>
        <w:ilvl w:val="2"/>
        <w:numId w:val="4"/>
      </w:numPr>
      <w:spacing w:after="60"/>
      <w:outlineLvl w:val="2"/>
    </w:pPr>
    <w:rPr>
      <w:rFonts w:eastAsiaTheme="majorEastAsia" w:cstheme="majorBidi"/>
      <w:bCs/>
      <w:color w:val="454E5F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rsid w:val="0068592B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Cs/>
      <w:color w:val="454E5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rsid w:val="000A42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97A1B3" w:themeColor="accent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219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B3C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219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736C69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219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736C69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219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36C69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rsid w:val="00A91F50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A91F5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fr-B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59572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locked/>
    <w:rsid w:val="00A91F5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F50"/>
    <w:rPr>
      <w:rFonts w:ascii="Calibri" w:hAnsi="Calibri"/>
      <w:color w:val="auto"/>
      <w:lang w:val="fr-BE"/>
    </w:rPr>
  </w:style>
  <w:style w:type="paragraph" w:styleId="Footer">
    <w:name w:val="footer"/>
    <w:basedOn w:val="Normal"/>
    <w:link w:val="FooterChar"/>
    <w:uiPriority w:val="99"/>
    <w:unhideWhenUsed/>
    <w:locked/>
    <w:rsid w:val="00A91F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F50"/>
    <w:rPr>
      <w:rFonts w:ascii="Calibri" w:hAnsi="Calibri"/>
      <w:color w:val="auto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7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23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D6675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F806F5"/>
    <w:rPr>
      <w:rFonts w:ascii="The Wild Breath of Zelda" w:hAnsi="The Wild Breath of Zelda" w:cstheme="minorHAnsi"/>
      <w:b/>
      <w:sz w:val="44"/>
      <w:lang w:val="en-GB"/>
    </w:rPr>
  </w:style>
  <w:style w:type="character" w:styleId="Hyperlink">
    <w:name w:val="Hyperlink"/>
    <w:basedOn w:val="DefaultParagraphFont"/>
    <w:uiPriority w:val="99"/>
    <w:unhideWhenUsed/>
    <w:rsid w:val="007D7840"/>
    <w:rPr>
      <w:color w:val="00B2D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41A"/>
    <w:rPr>
      <w:rFonts w:ascii="The Wild Breath of Zelda" w:eastAsiaTheme="majorEastAsia" w:hAnsi="The Wild Breath of Zelda" w:cstheme="majorBidi"/>
      <w:b/>
      <w:bCs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C5147"/>
    <w:rPr>
      <w:rFonts w:ascii="Calibri" w:eastAsiaTheme="majorEastAsia" w:hAnsi="Calibri" w:cstheme="majorBidi"/>
      <w:bCs/>
      <w:color w:val="454E5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77CD"/>
    <w:rPr>
      <w:rFonts w:ascii="Calibri" w:eastAsiaTheme="majorEastAsia" w:hAnsi="Calibri" w:cstheme="majorBidi"/>
      <w:bCs/>
      <w:iCs/>
      <w:color w:val="454E5F"/>
      <w:sz w:val="24"/>
      <w:szCs w:val="24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rsid w:val="00F477CD"/>
    <w:rPr>
      <w:rFonts w:asciiTheme="majorHAnsi" w:eastAsiaTheme="majorEastAsia" w:hAnsiTheme="majorHAnsi" w:cstheme="majorBidi"/>
      <w:color w:val="97A1B3" w:themeColor="accent2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rsid w:val="00F477CD"/>
    <w:rPr>
      <w:rFonts w:asciiTheme="majorHAnsi" w:eastAsiaTheme="majorEastAsia" w:hAnsiTheme="majorHAnsi" w:cstheme="majorBidi"/>
      <w:i/>
      <w:iCs/>
      <w:color w:val="00B3CD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rsid w:val="0082199A"/>
    <w:rPr>
      <w:rFonts w:asciiTheme="majorHAnsi" w:eastAsiaTheme="majorEastAsia" w:hAnsiTheme="majorHAnsi" w:cstheme="majorBidi"/>
      <w:i/>
      <w:iCs/>
      <w:color w:val="736C69" w:themeColor="text1" w:themeTint="B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rsid w:val="0082199A"/>
    <w:rPr>
      <w:rFonts w:asciiTheme="majorHAnsi" w:eastAsiaTheme="majorEastAsia" w:hAnsiTheme="majorHAnsi" w:cstheme="majorBidi"/>
      <w:color w:val="736C69" w:themeColor="text1" w:themeTint="BF"/>
      <w:sz w:val="20"/>
      <w:szCs w:val="20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rsid w:val="0082199A"/>
    <w:rPr>
      <w:rFonts w:asciiTheme="majorHAnsi" w:eastAsiaTheme="majorEastAsia" w:hAnsiTheme="majorHAnsi" w:cstheme="majorBidi"/>
      <w:i/>
      <w:iCs/>
      <w:color w:val="736C69" w:themeColor="text1" w:themeTint="BF"/>
      <w:sz w:val="20"/>
      <w:szCs w:val="20"/>
      <w:lang w:val="fr-BE"/>
    </w:rPr>
  </w:style>
  <w:style w:type="paragraph" w:styleId="ListParagraph">
    <w:name w:val="List Paragraph"/>
    <w:aliases w:val="Bulleted Lijst,Bulleted List,Lijstalinea;Bulleted Lijst"/>
    <w:basedOn w:val="Normal"/>
    <w:link w:val="ListParagraphChar"/>
    <w:autoRedefine/>
    <w:uiPriority w:val="34"/>
    <w:unhideWhenUsed/>
    <w:qFormat/>
    <w:rsid w:val="006B454C"/>
    <w:pPr>
      <w:numPr>
        <w:numId w:val="13"/>
      </w:numPr>
      <w:spacing w:after="0"/>
      <w:contextualSpacing w:val="0"/>
      <w:jc w:val="left"/>
    </w:pPr>
    <w:rPr>
      <w:rFonts w:asciiTheme="minorHAnsi" w:eastAsia="Tw Cen MT" w:hAnsiTheme="minorHAnsi" w:cstheme="minorHAnsi"/>
      <w:lang w:val="en-GB" w:eastAsia="ja-JP"/>
    </w:rPr>
  </w:style>
  <w:style w:type="character" w:customStyle="1" w:styleId="ListParagraphChar">
    <w:name w:val="List Paragraph Char"/>
    <w:aliases w:val="Bulleted Lijst Char,Bulleted List Char,Lijstalinea;Bulleted Lijst Char"/>
    <w:link w:val="ListParagraph"/>
    <w:uiPriority w:val="34"/>
    <w:rsid w:val="006B454C"/>
    <w:rPr>
      <w:rFonts w:eastAsia="Tw Cen MT" w:cstheme="minorHAnsi"/>
      <w:color w:val="auto"/>
      <w:lang w:val="en-GB" w:eastAsia="ja-JP"/>
    </w:rPr>
  </w:style>
  <w:style w:type="table" w:styleId="LightList-Accent1">
    <w:name w:val="Light List Accent 1"/>
    <w:basedOn w:val="TableNormal"/>
    <w:uiPriority w:val="61"/>
    <w:rsid w:val="00137917"/>
    <w:pPr>
      <w:spacing w:after="0" w:line="240" w:lineRule="auto"/>
    </w:pPr>
    <w:rPr>
      <w:rFonts w:ascii="Calibri" w:eastAsia="Calibri" w:hAnsi="Calibri"/>
      <w:lang w:val="en-US"/>
    </w:rPr>
    <w:tblPr>
      <w:tblStyleRowBandSize w:val="1"/>
      <w:tblStyleColBandSize w:val="1"/>
      <w:tblBorders>
        <w:top w:val="single" w:sz="8" w:space="0" w:color="9DF3FF" w:themeColor="accent1"/>
        <w:left w:val="single" w:sz="8" w:space="0" w:color="9DF3FF" w:themeColor="accent1"/>
        <w:bottom w:val="single" w:sz="8" w:space="0" w:color="9DF3FF" w:themeColor="accent1"/>
        <w:right w:val="single" w:sz="8" w:space="0" w:color="9DF3FF" w:themeColor="accent1"/>
      </w:tblBorders>
    </w:tblPr>
    <w:tblStylePr w:type="firstRow">
      <w:pPr>
        <w:spacing w:before="0" w:after="0" w:line="240" w:lineRule="auto"/>
      </w:pPr>
      <w:rPr>
        <w:b/>
        <w:bCs/>
        <w:color w:val="C5BDB5" w:themeColor="background1"/>
      </w:rPr>
      <w:tblPr/>
      <w:tcPr>
        <w:shd w:val="clear" w:color="auto" w:fill="9DF3F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F3FF" w:themeColor="accent1"/>
          <w:left w:val="single" w:sz="8" w:space="0" w:color="9DF3FF" w:themeColor="accent1"/>
          <w:bottom w:val="single" w:sz="8" w:space="0" w:color="9DF3FF" w:themeColor="accent1"/>
          <w:right w:val="single" w:sz="8" w:space="0" w:color="9DF3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F3FF" w:themeColor="accent1"/>
          <w:left w:val="single" w:sz="8" w:space="0" w:color="9DF3FF" w:themeColor="accent1"/>
          <w:bottom w:val="single" w:sz="8" w:space="0" w:color="9DF3FF" w:themeColor="accent1"/>
          <w:right w:val="single" w:sz="8" w:space="0" w:color="9DF3FF" w:themeColor="accent1"/>
        </w:tcBorders>
      </w:tcPr>
    </w:tblStylePr>
    <w:tblStylePr w:type="band1Horz">
      <w:tblPr/>
      <w:tcPr>
        <w:tcBorders>
          <w:top w:val="single" w:sz="8" w:space="0" w:color="9DF3FF" w:themeColor="accent1"/>
          <w:left w:val="single" w:sz="8" w:space="0" w:color="9DF3FF" w:themeColor="accent1"/>
          <w:bottom w:val="single" w:sz="8" w:space="0" w:color="9DF3FF" w:themeColor="accent1"/>
          <w:right w:val="single" w:sz="8" w:space="0" w:color="9DF3FF" w:themeColor="accent1"/>
        </w:tcBorders>
      </w:tcPr>
    </w:tblStylePr>
  </w:style>
  <w:style w:type="table" w:styleId="TableGrid">
    <w:name w:val="Table Grid"/>
    <w:basedOn w:val="TableNormal"/>
    <w:uiPriority w:val="59"/>
    <w:rsid w:val="00137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FLEXSO">
    <w:name w:val="TABLE STYLE FLEXSO"/>
    <w:basedOn w:val="TableNormal"/>
    <w:uiPriority w:val="99"/>
    <w:rsid w:val="00314298"/>
    <w:pPr>
      <w:spacing w:before="720" w:after="120" w:line="240" w:lineRule="auto"/>
      <w:ind w:left="170" w:right="170"/>
    </w:pPr>
    <w:tblPr>
      <w:tblStyleRowBandSize w:val="1"/>
      <w:jc w:val="center"/>
      <w:tblBorders>
        <w:insideV w:val="single" w:sz="18" w:space="0" w:color="FFFFFF"/>
      </w:tblBorders>
    </w:tblPr>
    <w:trPr>
      <w:jc w:val="center"/>
    </w:trPr>
    <w:tblStylePr w:type="firstRow">
      <w:pPr>
        <w:jc w:val="center"/>
      </w:pPr>
      <w:rPr>
        <w:rFonts w:ascii="Calibri" w:hAnsi="Calibri"/>
        <w:b/>
        <w:color w:val="F2F0EA" w:themeColor="accent6"/>
        <w:sz w:val="20"/>
      </w:rPr>
      <w:tblPr/>
      <w:tcPr>
        <w:shd w:val="clear" w:color="auto" w:fill="00B2DD" w:themeFill="background2"/>
        <w:vAlign w:val="center"/>
      </w:tcPr>
    </w:tblStylePr>
    <w:tblStylePr w:type="band1Horz">
      <w:pPr>
        <w:jc w:val="left"/>
      </w:pPr>
      <w:tblPr/>
      <w:tcPr>
        <w:shd w:val="clear" w:color="auto" w:fill="FAFAFA"/>
      </w:tcPr>
    </w:tblStylePr>
    <w:tblStylePr w:type="band2Horz">
      <w:pPr>
        <w:jc w:val="left"/>
      </w:pPr>
      <w:tblPr/>
      <w:tcPr>
        <w:shd w:val="clear" w:color="auto" w:fill="F0F0F0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4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4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49B"/>
    <w:rPr>
      <w:rFonts w:ascii="Calibri" w:hAnsi="Calibri"/>
      <w:color w:val="auto"/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49B"/>
    <w:rPr>
      <w:rFonts w:ascii="Calibri" w:hAnsi="Calibri"/>
      <w:b/>
      <w:bCs/>
      <w:color w:val="auto"/>
      <w:sz w:val="20"/>
      <w:szCs w:val="20"/>
      <w:lang w:val="fr-BE"/>
    </w:rPr>
  </w:style>
  <w:style w:type="character" w:styleId="UnresolvedMention">
    <w:name w:val="Unresolved Mention"/>
    <w:basedOn w:val="DefaultParagraphFont"/>
    <w:uiPriority w:val="99"/>
    <w:semiHidden/>
    <w:unhideWhenUsed/>
    <w:rsid w:val="009A0E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8AE"/>
    <w:pPr>
      <w:spacing w:after="0" w:line="240" w:lineRule="auto"/>
    </w:pPr>
    <w:rPr>
      <w:rFonts w:ascii="Calibri" w:hAnsi="Calibri"/>
      <w:color w:val="auto"/>
      <w:lang w:val="fr-BE"/>
    </w:rPr>
  </w:style>
  <w:style w:type="paragraph" w:customStyle="1" w:styleId="code">
    <w:name w:val="code"/>
    <w:basedOn w:val="Normal"/>
    <w:link w:val="codeChar"/>
    <w:qFormat/>
    <w:rsid w:val="00A91F50"/>
    <w:pPr>
      <w:shd w:val="clear" w:color="auto" w:fill="000000"/>
      <w:ind w:left="1134" w:hanging="567"/>
    </w:pPr>
    <w:rPr>
      <w:color w:val="FFFFFF"/>
      <w:bdr w:val="single" w:sz="24" w:space="0" w:color="auto"/>
    </w:rPr>
  </w:style>
  <w:style w:type="character" w:customStyle="1" w:styleId="codeChar">
    <w:name w:val="code Char"/>
    <w:basedOn w:val="DefaultParagraphFont"/>
    <w:link w:val="code"/>
    <w:rsid w:val="00A91F50"/>
    <w:rPr>
      <w:rFonts w:ascii="Calibri" w:hAnsi="Calibri"/>
      <w:color w:val="FFFFFF"/>
      <w:bdr w:val="single" w:sz="24" w:space="0" w:color="auto"/>
      <w:shd w:val="clear" w:color="auto" w:fill="000000"/>
      <w:lang w:val="fr-BE"/>
    </w:rPr>
  </w:style>
  <w:style w:type="character" w:styleId="FollowedHyperlink">
    <w:name w:val="FollowedHyperlink"/>
    <w:basedOn w:val="DefaultParagraphFont"/>
    <w:uiPriority w:val="99"/>
    <w:semiHidden/>
    <w:unhideWhenUsed/>
    <w:rsid w:val="006A7930"/>
    <w:rPr>
      <w:color w:val="007287" w:themeColor="followedHyperlink"/>
      <w:u w:val="single"/>
    </w:rPr>
  </w:style>
  <w:style w:type="paragraph" w:customStyle="1" w:styleId="paragraph">
    <w:name w:val="paragraph"/>
    <w:basedOn w:val="Normal"/>
    <w:rsid w:val="002747C8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2747C8"/>
  </w:style>
  <w:style w:type="character" w:customStyle="1" w:styleId="eop">
    <w:name w:val="eop"/>
    <w:basedOn w:val="DefaultParagraphFont"/>
    <w:rsid w:val="002747C8"/>
  </w:style>
  <w:style w:type="paragraph" w:customStyle="1" w:styleId="Numbering">
    <w:name w:val="Numbering"/>
    <w:basedOn w:val="ListParagraph"/>
    <w:link w:val="NumberingChar"/>
    <w:qFormat/>
    <w:rsid w:val="00827F88"/>
    <w:pPr>
      <w:numPr>
        <w:ilvl w:val="1"/>
        <w:numId w:val="1"/>
      </w:numPr>
    </w:pPr>
  </w:style>
  <w:style w:type="character" w:customStyle="1" w:styleId="NumberingChar">
    <w:name w:val="Numbering Char"/>
    <w:basedOn w:val="ListParagraphChar"/>
    <w:link w:val="Numbering"/>
    <w:rsid w:val="00827F88"/>
    <w:rPr>
      <w:rFonts w:eastAsia="Tw Cen MT" w:cstheme="minorHAnsi"/>
      <w:color w:val="auto"/>
      <w:lang w:val="en-GB" w:eastAsia="ja-JP"/>
    </w:rPr>
  </w:style>
  <w:style w:type="numbering" w:customStyle="1" w:styleId="Headings">
    <w:name w:val="Headings"/>
    <w:uiPriority w:val="99"/>
    <w:rsid w:val="006B346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developers.sap.com/tutorials/hcp-create-trial-account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fae5cf0aa9b84de0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fb65b981trial-dev-setupfiorifrontend-srv.cfapps.us10.hana.ondemand.com/v2/service/htf2022/GandalfQuo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b65b981trial-dev-setupfiorifrontend-srv.cfapps.us10.hana.ondemand.com/v2/service/htf2022/FlowStre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HTF-2022/SetupFioriFrontend/blob/main/appgyver_instructions/SAP%20AppGyver%20Instructions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elopers.sap.com/tutorials/btp-app-hana-cloud-setu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ivemq.com/mqtt-cloud-bro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NIGO\Downloads\Flexso_technical_doc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rgbClr val="413D3B"/>
      </a:dk1>
      <a:lt1>
        <a:srgbClr val="C5BDB5"/>
      </a:lt1>
      <a:dk2>
        <a:srgbClr val="978E88"/>
      </a:dk2>
      <a:lt2>
        <a:srgbClr val="00B2DD"/>
      </a:lt2>
      <a:accent1>
        <a:srgbClr val="9DF3FF"/>
      </a:accent1>
      <a:accent2>
        <a:srgbClr val="97A1B3"/>
      </a:accent2>
      <a:accent3>
        <a:srgbClr val="007287"/>
      </a:accent3>
      <a:accent4>
        <a:srgbClr val="F8763D"/>
      </a:accent4>
      <a:accent5>
        <a:srgbClr val="EFAF39"/>
      </a:accent5>
      <a:accent6>
        <a:srgbClr val="F2F0EA"/>
      </a:accent6>
      <a:hlink>
        <a:srgbClr val="00B2DD"/>
      </a:hlink>
      <a:folHlink>
        <a:srgbClr val="007287"/>
      </a:folHlink>
    </a:clrScheme>
    <a:fontScheme name="Custom 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24BE124CBB0458951211F6538E797" ma:contentTypeVersion="25" ma:contentTypeDescription="Create a new document." ma:contentTypeScope="" ma:versionID="ca399ebb937a79eff1293cb38c858974">
  <xsd:schema xmlns:xsd="http://www.w3.org/2001/XMLSchema" xmlns:xs="http://www.w3.org/2001/XMLSchema" xmlns:p="http://schemas.microsoft.com/office/2006/metadata/properties" xmlns:ns2="733b0757-58ed-4a82-a8e1-9b8730918d99" xmlns:ns3="c3df6006-b483-4b55-a9d1-7b95371d1ff4" xmlns:ns4="50b9bf65-a1ce-4a84-88fe-7cb1aaf5a656" targetNamespace="http://schemas.microsoft.com/office/2006/metadata/properties" ma:root="true" ma:fieldsID="c710889d6117aabb56819297df27ea91" ns2:_="" ns3:_="" ns4:_="">
    <xsd:import namespace="733b0757-58ed-4a82-a8e1-9b8730918d99"/>
    <xsd:import namespace="c3df6006-b483-4b55-a9d1-7b95371d1ff4"/>
    <xsd:import namespace="50b9bf65-a1ce-4a84-88fe-7cb1aaf5a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e47a4cb557af45f98ef3c3d0a71ad5a1" minOccurs="0"/>
                <xsd:element ref="ns2:MediaServiceDateTaken" minOccurs="0"/>
                <xsd:element ref="ns2:MediaServiceAutoTags" minOccurs="0"/>
                <xsd:element ref="ns3:p4d2735ba5f44d45baadc2bcf8ea4ad1" minOccurs="0"/>
                <xsd:element ref="ns3:TaxCatchAll" minOccurs="0"/>
                <xsd:element ref="ns3:TaxCatchAllLabel" minOccurs="0"/>
                <xsd:element ref="ns2:MediaServiceLocation" minOccurs="0"/>
                <xsd:element ref="ns2:k737d1d149a242eb87a23e6c71c5b678" minOccurs="0"/>
                <xsd:element ref="ns2:Year" minOccurs="0"/>
                <xsd:element ref="ns4:SharedWithUsers" minOccurs="0"/>
                <xsd:element ref="ns4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b0757-58ed-4a82-a8e1-9b8730918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e47a4cb557af45f98ef3c3d0a71ad5a1" ma:index="11" nillable="true" ma:taxonomy="true" ma:internalName="e47a4cb557af45f98ef3c3d0a71ad5a1" ma:taxonomyFieldName="Domain" ma:displayName="Domain" ma:indexed="true" ma:default="" ma:fieldId="{e47a4cb5-57af-45f9-8ef3-c3d0a71ad5a1}" ma:sspId="d2998bec-b809-4b7b-a52a-864659d8be85" ma:termSetId="98e3ff92-b94e-4354-a985-62001040a40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k737d1d149a242eb87a23e6c71c5b678" ma:index="20" nillable="true" ma:taxonomy="true" ma:internalName="k737d1d149a242eb87a23e6c71c5b678" ma:taxonomyFieldName="Customer" ma:displayName="Customer" ma:indexed="true" ma:default="" ma:fieldId="{4737d1d1-49a2-42eb-87a2-3e6c71c5b678}" ma:sspId="d2998bec-b809-4b7b-a52a-864659d8be85" ma:termSetId="c818a812-45db-439b-9249-d8509a37769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Year" ma:index="21" nillable="true" ma:displayName="Year" ma:indexed="true" ma:internalName="Year">
      <xsd:simpleType>
        <xsd:restriction base="dms:Text">
          <xsd:maxLength value="4"/>
        </xsd:restriction>
      </xsd:simpleType>
    </xsd:element>
    <xsd:element name="MediaServiceOCR" ma:index="2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d2998bec-b809-4b7b-a52a-864659d8be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f6006-b483-4b55-a9d1-7b95371d1ff4" elementFormDefault="qualified">
    <xsd:import namespace="http://schemas.microsoft.com/office/2006/documentManagement/types"/>
    <xsd:import namespace="http://schemas.microsoft.com/office/infopath/2007/PartnerControls"/>
    <xsd:element name="p4d2735ba5f44d45baadc2bcf8ea4ad1" ma:index="14" nillable="true" ma:taxonomy="true" ma:internalName="p4d2735ba5f44d45baadc2bcf8ea4ad1" ma:taxonomyFieldName="Solution_x0020_Area" ma:displayName="Solution Area" ma:indexed="true" ma:default="" ma:fieldId="{94d2735b-a5f4-4d45-baad-c2bcf8ea4ad1}" ma:sspId="d2998bec-b809-4b7b-a52a-864659d8be85" ma:termSetId="d7a30e6e-aca7-4cd6-aba2-c481a26ac50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083cbc9e-1886-4df3-8073-256852a9424f}" ma:internalName="TaxCatchAll" ma:showField="CatchAllData" ma:web="c3df6006-b483-4b55-a9d1-7b95371d1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083cbc9e-1886-4df3-8073-256852a9424f}" ma:internalName="TaxCatchAllLabel" ma:readOnly="true" ma:showField="CatchAllDataLabel" ma:web="c3df6006-b483-4b55-a9d1-7b95371d1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bf65-a1ce-4a84-88fe-7cb1aaf5a656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737d1d149a242eb87a23e6c71c5b678 xmlns="733b0757-58ed-4a82-a8e1-9b8730918d9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Flexso</TermName>
          <TermId xmlns="http://schemas.microsoft.com/office/infopath/2007/PartnerControls">ede22322-ad2b-46ad-85e5-8876f4dbb5aa</TermId>
        </TermInfo>
      </Terms>
    </k737d1d149a242eb87a23e6c71c5b678>
    <e47a4cb557af45f98ef3c3d0a71ad5a1 xmlns="733b0757-58ed-4a82-a8e1-9b8730918d99">
      <Terms xmlns="http://schemas.microsoft.com/office/infopath/2007/PartnerControls">
        <TermInfo xmlns="http://schemas.microsoft.com/office/infopath/2007/PartnerControls">
          <TermName xmlns="http://schemas.microsoft.com/office/infopath/2007/PartnerControls">NW</TermName>
          <TermId xmlns="http://schemas.microsoft.com/office/infopath/2007/PartnerControls">b24add5e-e8e1-4b5d-98e4-e743f46aed68</TermId>
        </TermInfo>
      </Terms>
    </e47a4cb557af45f98ef3c3d0a71ad5a1>
    <p4d2735ba5f44d45baadc2bcf8ea4ad1 xmlns="c3df6006-b483-4b55-a9d1-7b95371d1ff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Platform</TermName>
          <TermId xmlns="http://schemas.microsoft.com/office/infopath/2007/PartnerControls">63a77e83-470e-4525-b13b-8387b8b7ca9b</TermId>
        </TermInfo>
      </Terms>
    </p4d2735ba5f44d45baadc2bcf8ea4ad1>
    <TaxCatchAll xmlns="c3df6006-b483-4b55-a9d1-7b95371d1ff4">
      <Value>31</Value>
      <Value>58</Value>
      <Value>7</Value>
    </TaxCatchAll>
    <Year xmlns="733b0757-58ed-4a82-a8e1-9b8730918d99">2021</Year>
    <lcf76f155ced4ddcb4097134ff3c332f xmlns="733b0757-58ed-4a82-a8e1-9b8730918d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8FC56B-38E6-45BE-B6EC-424932F58C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BE2EF-09BC-47A0-AB13-8EA294B4F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b0757-58ed-4a82-a8e1-9b8730918d99"/>
    <ds:schemaRef ds:uri="c3df6006-b483-4b55-a9d1-7b95371d1ff4"/>
    <ds:schemaRef ds:uri="50b9bf65-a1ce-4a84-88fe-7cb1aaf5a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C57231-9DD3-450C-BEB5-7397BD4014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634B01-2DA3-4720-B67F-1B69AA3F5031}">
  <ds:schemaRefs>
    <ds:schemaRef ds:uri="http://schemas.microsoft.com/office/2006/metadata/properties"/>
    <ds:schemaRef ds:uri="http://schemas.microsoft.com/office/infopath/2007/PartnerControls"/>
    <ds:schemaRef ds:uri="733b0757-58ed-4a82-a8e1-9b8730918d99"/>
    <ds:schemaRef ds:uri="c3df6006-b483-4b55-a9d1-7b95371d1f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Flexso_technical_doc.dotx</Template>
  <TotalTime>563</TotalTime>
  <Pages>5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Goris, Nicolas</dc:creator>
  <cp:keywords/>
  <cp:lastModifiedBy>Mathias Vansant</cp:lastModifiedBy>
  <cp:revision>661</cp:revision>
  <cp:lastPrinted>2020-11-25T02:16:00Z</cp:lastPrinted>
  <dcterms:created xsi:type="dcterms:W3CDTF">2021-10-19T02:52:00Z</dcterms:created>
  <dcterms:modified xsi:type="dcterms:W3CDTF">2022-10-28T13:11:00Z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0x01010093724BE124CBB0458951211F6538E797</vt:lpwstr>
  </property>
  <property fmtid="{D5CDD505-2E9C-101B-9397-08002B2CF9AE}" pid="3" name="Document Type">
    <vt:lpwstr>Word</vt:lpwstr>
  </property>
  <property fmtid="{D5CDD505-2E9C-101B-9397-08002B2CF9AE}" pid="4" name="Solution Area">
    <vt:lpwstr>7</vt:lpwstr>
  </property>
  <property fmtid="{D5CDD505-2E9C-101B-9397-08002B2CF9AE}" pid="5" name="Domain">
    <vt:lpwstr>31</vt:lpwstr>
  </property>
  <property fmtid="{D5CDD505-2E9C-101B-9397-08002B2CF9AE}" pid="6" name="Customer">
    <vt:lpwstr>58</vt:lpwstr>
  </property>
  <property fmtid="{D5CDD505-2E9C-101B-9397-08002B2CF9AE}" pid="7" name="MediaServiceImageTags">
    <vt:lpwstr/>
  </property>
  <property fmtid="{D5CDD505-2E9C-101B-9397-08002B2CF9AE}" pid="8" name="_docset_NoMedatataSyncRequired">
    <vt:lpwstr>False</vt:lpwstr>
  </property>
</Properties>
</file>